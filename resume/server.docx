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235082D2" w:rsidR="001755A8" w:rsidRPr="00CF1A49" w:rsidRDefault="00832669" w:rsidP="005E04D5">
            <w:r>
              <w:t>Server, customer service</w:t>
            </w:r>
            <w:r w:rsidR="006A5AD3">
              <w:t>, reliable.</w:t>
            </w:r>
          </w:p>
        </w:tc>
      </w:tr>
    </w:tbl>
    <w:p w14:paraId="7764796B" w14:textId="77777777" w:rsidR="00E3407A" w:rsidRDefault="00E3407A" w:rsidP="004E01EB">
      <w:pPr>
        <w:pStyle w:val="Heading1"/>
      </w:pPr>
    </w:p>
    <w:p w14:paraId="5247A04A" w14:textId="0EA153A6" w:rsidR="004E01EB" w:rsidRPr="00CF1A49" w:rsidRDefault="00D20F2B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984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450F6B82" w14:textId="266AAF6E" w:rsidR="00CD7E45" w:rsidRPr="00DD1DD1" w:rsidRDefault="006A5AD3" w:rsidP="00DD1DD1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College tutor 2 years</w:t>
            </w:r>
          </w:p>
          <w:p w14:paraId="03827976" w14:textId="273B875B" w:rsidR="003D1DAC" w:rsidRDefault="006A5AD3" w:rsidP="008F058C">
            <w:pPr>
              <w:pStyle w:val="ListParagraph"/>
              <w:numPr>
                <w:ilvl w:val="0"/>
                <w:numId w:val="15"/>
              </w:numPr>
            </w:pPr>
            <w:r>
              <w:t>Worked with students, explained advanced concepts in simple terms. Customer service, talking with people</w:t>
            </w:r>
            <w:r w:rsidR="004B6894">
              <w:t xml:space="preserve"> in fast paced environment</w:t>
            </w:r>
            <w:r>
              <w:t xml:space="preserve">. </w:t>
            </w:r>
          </w:p>
          <w:p w14:paraId="6E10A61A" w14:textId="22197D5F" w:rsidR="00E617AA" w:rsidRPr="00CF1A49" w:rsidRDefault="006A5AD3" w:rsidP="00D32A40">
            <w:pPr>
              <w:pStyle w:val="ListParagraph"/>
              <w:numPr>
                <w:ilvl w:val="0"/>
                <w:numId w:val="15"/>
              </w:numPr>
            </w:pPr>
            <w:r>
              <w:t xml:space="preserve">Coordinated time to meet 1 on with </w:t>
            </w:r>
            <w:proofErr w:type="spellStart"/>
            <w:r>
              <w:t>with</w:t>
            </w:r>
            <w:proofErr w:type="spellEnd"/>
            <w:r>
              <w:t xml:space="preserve"> students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503361B1" w14:textId="0B93FADB" w:rsidR="0033356D" w:rsidRPr="00764F80" w:rsidRDefault="006A5AD3" w:rsidP="006A5AD3">
            <w:pPr>
              <w:pStyle w:val="Heading2"/>
              <w:tabs>
                <w:tab w:val="left" w:pos="3390"/>
              </w:tabs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Landscaper</w:t>
            </w:r>
          </w:p>
          <w:p w14:paraId="644C1852" w14:textId="4F2F6322" w:rsidR="00AC752B" w:rsidRDefault="00EA0AE9" w:rsidP="0033356D">
            <w:pPr>
              <w:pStyle w:val="ListParagraph"/>
              <w:numPr>
                <w:ilvl w:val="0"/>
                <w:numId w:val="15"/>
              </w:numPr>
            </w:pPr>
            <w:r>
              <w:t xml:space="preserve">Created plan and led landscape team in executing landscaping </w:t>
            </w:r>
            <w:proofErr w:type="gramStart"/>
            <w:r>
              <w:t>project</w:t>
            </w:r>
            <w:proofErr w:type="gramEnd"/>
          </w:p>
          <w:p w14:paraId="0AD69E8B" w14:textId="613D9790" w:rsidR="00412872" w:rsidRDefault="00787C62" w:rsidP="0033356D">
            <w:pPr>
              <w:pStyle w:val="ListParagraph"/>
              <w:numPr>
                <w:ilvl w:val="0"/>
                <w:numId w:val="15"/>
              </w:numPr>
            </w:pPr>
            <w:r>
              <w:t xml:space="preserve">Estimated necessary tools and materials for getting job </w:t>
            </w:r>
            <w:proofErr w:type="gramStart"/>
            <w:r>
              <w:t>done</w:t>
            </w:r>
            <w:proofErr w:type="gramEnd"/>
          </w:p>
          <w:p w14:paraId="4A4664F0" w14:textId="77007FDE" w:rsidR="00412872" w:rsidRDefault="00787C62" w:rsidP="00412872">
            <w:pPr>
              <w:pStyle w:val="ListParagraph"/>
              <w:numPr>
                <w:ilvl w:val="0"/>
                <w:numId w:val="15"/>
              </w:numPr>
            </w:pPr>
            <w:r>
              <w:t xml:space="preserve">Communicated with team members to </w:t>
            </w:r>
            <w:r w:rsidR="000B6E30">
              <w:t xml:space="preserve">get project done correctly and </w:t>
            </w:r>
            <w:proofErr w:type="gramStart"/>
            <w:r w:rsidR="000B6E30">
              <w:t>efficiently</w:t>
            </w:r>
            <w:proofErr w:type="gramEnd"/>
          </w:p>
          <w:p w14:paraId="626FF2D9" w14:textId="0FDB27AE" w:rsidR="00AC752B" w:rsidRPr="00764F80" w:rsidRDefault="00D030DA" w:rsidP="00AC752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Bookkeeper</w:t>
            </w:r>
          </w:p>
          <w:p w14:paraId="33E73037" w14:textId="44425F19" w:rsidR="00AC752B" w:rsidRDefault="00D030DA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Learned </w:t>
            </w:r>
            <w:r w:rsidR="00146126">
              <w:t xml:space="preserve">accounting/business terms and bookkeeping </w:t>
            </w:r>
            <w:proofErr w:type="gramStart"/>
            <w:r w:rsidR="00146126">
              <w:t>practices</w:t>
            </w:r>
            <w:proofErr w:type="gramEnd"/>
            <w:r w:rsidR="00146126">
              <w:t xml:space="preserve"> </w:t>
            </w:r>
          </w:p>
          <w:p w14:paraId="69B85519" w14:textId="06288266" w:rsidR="00821D31" w:rsidRDefault="00821D31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Input transaction entries in a timely manner </w:t>
            </w:r>
          </w:p>
          <w:p w14:paraId="33AA8DEC" w14:textId="2FB9875F" w:rsidR="00CA3EAC" w:rsidRPr="00764F80" w:rsidRDefault="00CD6407" w:rsidP="00CA3EA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solar sales representative</w:t>
            </w:r>
          </w:p>
          <w:p w14:paraId="5D393AD3" w14:textId="77777777" w:rsidR="00A12C23" w:rsidRDefault="00CC56C1" w:rsidP="007C2913">
            <w:pPr>
              <w:pStyle w:val="ListParagraph"/>
              <w:numPr>
                <w:ilvl w:val="0"/>
                <w:numId w:val="15"/>
              </w:numPr>
            </w:pPr>
            <w:r>
              <w:t xml:space="preserve">Set appointments with customers and </w:t>
            </w:r>
            <w:r w:rsidR="008268CD">
              <w:t xml:space="preserve">coordinated with solar company </w:t>
            </w:r>
            <w:r w:rsidR="00941A6A">
              <w:t xml:space="preserve">to carry out smooth deal </w:t>
            </w:r>
            <w:proofErr w:type="gramStart"/>
            <w:r w:rsidR="00941A6A">
              <w:t>closings</w:t>
            </w:r>
            <w:proofErr w:type="gramEnd"/>
          </w:p>
          <w:p w14:paraId="4D66C79E" w14:textId="7C1328B8" w:rsidR="007C2913" w:rsidRPr="00764F80" w:rsidRDefault="007C2913" w:rsidP="007C2913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 xml:space="preserve">software </w:t>
            </w:r>
            <w:r w:rsidR="00BB306B">
              <w:rPr>
                <w:b w:val="0"/>
                <w:smallCaps/>
                <w:color w:val="595959" w:themeColor="text1" w:themeTint="A6"/>
              </w:rPr>
              <w:t xml:space="preserve">engineer </w:t>
            </w:r>
            <w:r>
              <w:rPr>
                <w:b w:val="0"/>
                <w:smallCaps/>
                <w:color w:val="595959" w:themeColor="text1" w:themeTint="A6"/>
              </w:rPr>
              <w:t>wolff company</w:t>
            </w:r>
          </w:p>
          <w:p w14:paraId="72EE3926" w14:textId="011789B9" w:rsidR="007C2913" w:rsidRPr="00CF1A49" w:rsidRDefault="00C2628A" w:rsidP="00C2628A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Programmed in python to develop necessary tools for </w:t>
            </w:r>
            <w:r w:rsidR="00BA1DD3">
              <w:t xml:space="preserve">financial analysts to </w:t>
            </w:r>
            <w:r w:rsidR="000B495A">
              <w:t>use for market predictions</w:t>
            </w:r>
          </w:p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7647B2C8" w14:textId="08058672" w:rsidR="00F5596A" w:rsidRPr="00CF1A49" w:rsidRDefault="00A83019" w:rsidP="00F5596A">
      <w:pPr>
        <w:pStyle w:val="Heading2"/>
      </w:pPr>
      <w:r>
        <w:t xml:space="preserve">data </w:t>
      </w:r>
      <w:r w:rsidR="00F5596A">
        <w:t>science bachelors, Math minor</w:t>
      </w:r>
      <w:r w:rsidR="00F5596A" w:rsidRPr="00CF1A49">
        <w:t xml:space="preserve">, </w:t>
      </w:r>
      <w:r w:rsidR="00F5596A">
        <w:rPr>
          <w:rStyle w:val="SubtleReference"/>
        </w:rPr>
        <w:t>Brigham Young University-Idaho</w:t>
      </w:r>
    </w:p>
    <w:p w14:paraId="37A29393" w14:textId="41FE3907" w:rsidR="00F5596A" w:rsidRDefault="00207CBD" w:rsidP="00F5596A">
      <w:pPr>
        <w:pStyle w:val="ListParagraph"/>
        <w:numPr>
          <w:ilvl w:val="0"/>
          <w:numId w:val="14"/>
        </w:numPr>
      </w:pPr>
      <w:r>
        <w:t xml:space="preserve">Emphasis in </w:t>
      </w:r>
      <w:r w:rsidR="00F2694D">
        <w:t>machine learning and software engineering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F5596A" w:rsidRPr="006E1507" w14:paraId="07329217" w14:textId="77777777" w:rsidTr="0050495A">
        <w:tc>
          <w:tcPr>
            <w:tcW w:w="5400" w:type="dxa"/>
          </w:tcPr>
          <w:p w14:paraId="3F6E229D" w14:textId="4DD6EBDC" w:rsidR="00F5596A" w:rsidRPr="006E1507" w:rsidRDefault="00F208E5" w:rsidP="00C5216D">
            <w:pPr>
              <w:pStyle w:val="ListBullet"/>
              <w:contextualSpacing w:val="0"/>
            </w:pPr>
            <w:r>
              <w:t>Bilingual</w:t>
            </w:r>
            <w:r w:rsidR="00A53A2F">
              <w:t>, Spanish</w:t>
            </w:r>
          </w:p>
          <w:p w14:paraId="7F32C6C9" w14:textId="171F5E03" w:rsidR="00F5596A" w:rsidRPr="006E1507" w:rsidRDefault="005F4A63" w:rsidP="00C5216D">
            <w:pPr>
              <w:pStyle w:val="ListBullet"/>
              <w:contextualSpacing w:val="0"/>
            </w:pPr>
            <w:r>
              <w:t>Communication, reliability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5A01007C" w14:textId="309F7488" w:rsidR="00F5596A" w:rsidRPr="006E1507" w:rsidRDefault="00093EF6" w:rsidP="00C5216D">
            <w:pPr>
              <w:pStyle w:val="ListBullet"/>
              <w:contextualSpacing w:val="0"/>
            </w:pPr>
            <w:r>
              <w:t xml:space="preserve">Can lift 50+ </w:t>
            </w:r>
            <w:proofErr w:type="spellStart"/>
            <w:proofErr w:type="gramStart"/>
            <w:r>
              <w:t>lbs</w:t>
            </w:r>
            <w:proofErr w:type="spellEnd"/>
            <w:proofErr w:type="gramEnd"/>
          </w:p>
          <w:p w14:paraId="737C6B70" w14:textId="05294B5C" w:rsidR="00F5596A" w:rsidRPr="006E1507" w:rsidRDefault="008E7958" w:rsidP="00C5216D">
            <w:pPr>
              <w:pStyle w:val="ListBullet"/>
              <w:contextualSpacing w:val="0"/>
            </w:pPr>
            <w:r>
              <w:t>Windows/</w:t>
            </w:r>
            <w:proofErr w:type="spellStart"/>
            <w:r>
              <w:t>linux</w:t>
            </w:r>
            <w:proofErr w:type="spellEnd"/>
            <w:r>
              <w:t>/IT experience</w:t>
            </w:r>
          </w:p>
        </w:tc>
      </w:tr>
    </w:tbl>
    <w:p w14:paraId="62867F65" w14:textId="28DBC7A5" w:rsidR="0050495A" w:rsidRPr="00CF1A49" w:rsidRDefault="0050495A" w:rsidP="0050495A">
      <w:pPr>
        <w:pStyle w:val="Heading1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0495A" w:rsidRPr="006E1507" w14:paraId="73A30647" w14:textId="77777777" w:rsidTr="00D84C3F">
        <w:tc>
          <w:tcPr>
            <w:tcW w:w="4675" w:type="dxa"/>
          </w:tcPr>
          <w:p w14:paraId="5CD229CB" w14:textId="7CC1BB03" w:rsidR="0050495A" w:rsidRPr="006E1507" w:rsidRDefault="0050495A" w:rsidP="00D84C3F">
            <w:pPr>
              <w:pStyle w:val="ListBullet"/>
              <w:contextualSpacing w:val="0"/>
            </w:pPr>
            <w:r>
              <w:t xml:space="preserve">Willing to learn and adapt to new </w:t>
            </w:r>
            <w:r w:rsidR="007E08F9">
              <w:t xml:space="preserve">tools and </w:t>
            </w:r>
            <w:proofErr w:type="gramStart"/>
            <w:r w:rsidR="007E08F9">
              <w:t>methods</w:t>
            </w:r>
            <w:proofErr w:type="gramEnd"/>
          </w:p>
          <w:p w14:paraId="059A445D" w14:textId="13FA1768" w:rsidR="0050495A" w:rsidRPr="006E1507" w:rsidRDefault="0050495A" w:rsidP="00D84C3F">
            <w:pPr>
              <w:pStyle w:val="ListBullet"/>
              <w:contextualSpacing w:val="0"/>
            </w:pPr>
            <w:r>
              <w:t>Willing to get tasks done to fulfill deadlines</w:t>
            </w:r>
          </w:p>
        </w:tc>
        <w:tc>
          <w:tcPr>
            <w:tcW w:w="4675" w:type="dxa"/>
            <w:tcMar>
              <w:left w:w="360" w:type="dxa"/>
            </w:tcMar>
          </w:tcPr>
          <w:p w14:paraId="0A3D61AE" w14:textId="31746600" w:rsidR="0050495A" w:rsidRPr="006E1507" w:rsidRDefault="00764332" w:rsidP="00D84C3F">
            <w:pPr>
              <w:pStyle w:val="ListBullet"/>
              <w:contextualSpacing w:val="0"/>
            </w:pPr>
            <w:r>
              <w:t xml:space="preserve">Able to problem solve complex problems with unique or creative </w:t>
            </w:r>
            <w:proofErr w:type="gramStart"/>
            <w:r>
              <w:t>approaches</w:t>
            </w:r>
            <w:proofErr w:type="gramEnd"/>
          </w:p>
          <w:p w14:paraId="6FD90508" w14:textId="24E2D31F" w:rsidR="0050495A" w:rsidRPr="006E1507" w:rsidRDefault="002B2AC3" w:rsidP="00D84C3F">
            <w:pPr>
              <w:pStyle w:val="ListBullet"/>
              <w:contextualSpacing w:val="0"/>
            </w:pPr>
            <w:r>
              <w:t>Clear communication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F54B7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ACD5" w14:textId="77777777" w:rsidR="00A26603" w:rsidRDefault="00A26603" w:rsidP="0068194B">
      <w:r>
        <w:separator/>
      </w:r>
    </w:p>
    <w:p w14:paraId="1DF22DE4" w14:textId="77777777" w:rsidR="00A26603" w:rsidRDefault="00A26603"/>
    <w:p w14:paraId="6ED73461" w14:textId="77777777" w:rsidR="00A26603" w:rsidRDefault="00A26603"/>
  </w:endnote>
  <w:endnote w:type="continuationSeparator" w:id="0">
    <w:p w14:paraId="3D1B6D75" w14:textId="77777777" w:rsidR="00A26603" w:rsidRDefault="00A26603" w:rsidP="0068194B">
      <w:r>
        <w:continuationSeparator/>
      </w:r>
    </w:p>
    <w:p w14:paraId="6042E816" w14:textId="77777777" w:rsidR="00A26603" w:rsidRDefault="00A26603"/>
    <w:p w14:paraId="01CE71E2" w14:textId="77777777" w:rsidR="00A26603" w:rsidRDefault="00A26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9196" w14:textId="77777777" w:rsidR="00A26603" w:rsidRDefault="00A26603" w:rsidP="0068194B">
      <w:r>
        <w:separator/>
      </w:r>
    </w:p>
    <w:p w14:paraId="70961449" w14:textId="77777777" w:rsidR="00A26603" w:rsidRDefault="00A26603"/>
    <w:p w14:paraId="48952AD5" w14:textId="77777777" w:rsidR="00A26603" w:rsidRDefault="00A26603"/>
  </w:footnote>
  <w:footnote w:type="continuationSeparator" w:id="0">
    <w:p w14:paraId="11A2CD6F" w14:textId="77777777" w:rsidR="00A26603" w:rsidRDefault="00A26603" w:rsidP="0068194B">
      <w:r>
        <w:continuationSeparator/>
      </w:r>
    </w:p>
    <w:p w14:paraId="2DAFDA57" w14:textId="77777777" w:rsidR="00A26603" w:rsidRDefault="00A26603"/>
    <w:p w14:paraId="4E580C3A" w14:textId="77777777" w:rsidR="00A26603" w:rsidRDefault="00A266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44B28"/>
    <w:rsid w:val="00044D0B"/>
    <w:rsid w:val="00055E95"/>
    <w:rsid w:val="0006007B"/>
    <w:rsid w:val="000670BB"/>
    <w:rsid w:val="0007021F"/>
    <w:rsid w:val="00073BB2"/>
    <w:rsid w:val="00075A9E"/>
    <w:rsid w:val="00076BA1"/>
    <w:rsid w:val="000775BF"/>
    <w:rsid w:val="000805D3"/>
    <w:rsid w:val="00080F21"/>
    <w:rsid w:val="00085A39"/>
    <w:rsid w:val="00091F06"/>
    <w:rsid w:val="000926DE"/>
    <w:rsid w:val="00093114"/>
    <w:rsid w:val="00093EF6"/>
    <w:rsid w:val="00094037"/>
    <w:rsid w:val="00097E03"/>
    <w:rsid w:val="000A5A19"/>
    <w:rsid w:val="000A7A03"/>
    <w:rsid w:val="000B2BA5"/>
    <w:rsid w:val="000B4433"/>
    <w:rsid w:val="000B495A"/>
    <w:rsid w:val="000B6B01"/>
    <w:rsid w:val="000B6E30"/>
    <w:rsid w:val="000B6F00"/>
    <w:rsid w:val="000C3E11"/>
    <w:rsid w:val="000F0538"/>
    <w:rsid w:val="000F2927"/>
    <w:rsid w:val="000F2F8C"/>
    <w:rsid w:val="0010006E"/>
    <w:rsid w:val="00101ECA"/>
    <w:rsid w:val="00102118"/>
    <w:rsid w:val="00103460"/>
    <w:rsid w:val="001045A8"/>
    <w:rsid w:val="001070D5"/>
    <w:rsid w:val="00114A91"/>
    <w:rsid w:val="00115F6C"/>
    <w:rsid w:val="0012006D"/>
    <w:rsid w:val="00123CF0"/>
    <w:rsid w:val="00136D61"/>
    <w:rsid w:val="001427E1"/>
    <w:rsid w:val="001451A4"/>
    <w:rsid w:val="00146076"/>
    <w:rsid w:val="00146126"/>
    <w:rsid w:val="00153064"/>
    <w:rsid w:val="0015309B"/>
    <w:rsid w:val="0015658C"/>
    <w:rsid w:val="0016222F"/>
    <w:rsid w:val="00163668"/>
    <w:rsid w:val="001712F8"/>
    <w:rsid w:val="00171566"/>
    <w:rsid w:val="00172E30"/>
    <w:rsid w:val="00174676"/>
    <w:rsid w:val="0017501E"/>
    <w:rsid w:val="001755A8"/>
    <w:rsid w:val="00182EFF"/>
    <w:rsid w:val="00184014"/>
    <w:rsid w:val="00192008"/>
    <w:rsid w:val="00197A23"/>
    <w:rsid w:val="001A09B5"/>
    <w:rsid w:val="001A3980"/>
    <w:rsid w:val="001C0E68"/>
    <w:rsid w:val="001C4B6F"/>
    <w:rsid w:val="001C5F12"/>
    <w:rsid w:val="001D0BF1"/>
    <w:rsid w:val="001D278D"/>
    <w:rsid w:val="001D4BEB"/>
    <w:rsid w:val="001E3120"/>
    <w:rsid w:val="001E3544"/>
    <w:rsid w:val="001E52FC"/>
    <w:rsid w:val="001E61D3"/>
    <w:rsid w:val="001E7E0C"/>
    <w:rsid w:val="001F0BB0"/>
    <w:rsid w:val="001F4E6D"/>
    <w:rsid w:val="001F5FC7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3029"/>
    <w:rsid w:val="00236D54"/>
    <w:rsid w:val="00240C4D"/>
    <w:rsid w:val="00241D8C"/>
    <w:rsid w:val="00241FDB"/>
    <w:rsid w:val="002446E5"/>
    <w:rsid w:val="0024720C"/>
    <w:rsid w:val="00250EDF"/>
    <w:rsid w:val="00257FC8"/>
    <w:rsid w:val="0026076F"/>
    <w:rsid w:val="00260FF3"/>
    <w:rsid w:val="002617AE"/>
    <w:rsid w:val="002638D0"/>
    <w:rsid w:val="002647D3"/>
    <w:rsid w:val="00264CA8"/>
    <w:rsid w:val="00275EAE"/>
    <w:rsid w:val="00294998"/>
    <w:rsid w:val="0029776F"/>
    <w:rsid w:val="00297942"/>
    <w:rsid w:val="00297F18"/>
    <w:rsid w:val="002A1945"/>
    <w:rsid w:val="002A63FC"/>
    <w:rsid w:val="002B2958"/>
    <w:rsid w:val="002B2AC3"/>
    <w:rsid w:val="002B3FC8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2F7286"/>
    <w:rsid w:val="00305D6C"/>
    <w:rsid w:val="00307140"/>
    <w:rsid w:val="00316DFF"/>
    <w:rsid w:val="003219CA"/>
    <w:rsid w:val="00322E1F"/>
    <w:rsid w:val="00325B57"/>
    <w:rsid w:val="0033356D"/>
    <w:rsid w:val="00333F31"/>
    <w:rsid w:val="00336056"/>
    <w:rsid w:val="00340B9F"/>
    <w:rsid w:val="003444D3"/>
    <w:rsid w:val="00344E7C"/>
    <w:rsid w:val="003544E1"/>
    <w:rsid w:val="00364862"/>
    <w:rsid w:val="00366398"/>
    <w:rsid w:val="003743BF"/>
    <w:rsid w:val="003840D1"/>
    <w:rsid w:val="0038637C"/>
    <w:rsid w:val="0038707D"/>
    <w:rsid w:val="00393253"/>
    <w:rsid w:val="00395172"/>
    <w:rsid w:val="003A0632"/>
    <w:rsid w:val="003A137A"/>
    <w:rsid w:val="003A30E5"/>
    <w:rsid w:val="003A6ADF"/>
    <w:rsid w:val="003A73B2"/>
    <w:rsid w:val="003B093A"/>
    <w:rsid w:val="003B5928"/>
    <w:rsid w:val="003D10CA"/>
    <w:rsid w:val="003D1DAC"/>
    <w:rsid w:val="003D380F"/>
    <w:rsid w:val="003D5373"/>
    <w:rsid w:val="003E160D"/>
    <w:rsid w:val="003F1D5F"/>
    <w:rsid w:val="0040104D"/>
    <w:rsid w:val="004018BF"/>
    <w:rsid w:val="00402B6C"/>
    <w:rsid w:val="00405128"/>
    <w:rsid w:val="00406CFF"/>
    <w:rsid w:val="00407789"/>
    <w:rsid w:val="00412872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58C"/>
    <w:rsid w:val="00445C45"/>
    <w:rsid w:val="004520CA"/>
    <w:rsid w:val="0046745C"/>
    <w:rsid w:val="00472234"/>
    <w:rsid w:val="004726BC"/>
    <w:rsid w:val="00474105"/>
    <w:rsid w:val="00477965"/>
    <w:rsid w:val="00480E6E"/>
    <w:rsid w:val="004854C0"/>
    <w:rsid w:val="00486277"/>
    <w:rsid w:val="0048636F"/>
    <w:rsid w:val="00494CF6"/>
    <w:rsid w:val="00495001"/>
    <w:rsid w:val="00495F8D"/>
    <w:rsid w:val="004A1FAE"/>
    <w:rsid w:val="004A32FF"/>
    <w:rsid w:val="004A3BD9"/>
    <w:rsid w:val="004A5B30"/>
    <w:rsid w:val="004A62C8"/>
    <w:rsid w:val="004B06EB"/>
    <w:rsid w:val="004B6894"/>
    <w:rsid w:val="004B6AD0"/>
    <w:rsid w:val="004C2D5D"/>
    <w:rsid w:val="004C33E1"/>
    <w:rsid w:val="004D0D1E"/>
    <w:rsid w:val="004D3FE5"/>
    <w:rsid w:val="004D7D56"/>
    <w:rsid w:val="004E01EB"/>
    <w:rsid w:val="004E0C72"/>
    <w:rsid w:val="004E2794"/>
    <w:rsid w:val="004E3903"/>
    <w:rsid w:val="004E5DDA"/>
    <w:rsid w:val="004F16E6"/>
    <w:rsid w:val="004F366F"/>
    <w:rsid w:val="0050495A"/>
    <w:rsid w:val="00505765"/>
    <w:rsid w:val="0050738D"/>
    <w:rsid w:val="00510392"/>
    <w:rsid w:val="00511C72"/>
    <w:rsid w:val="00513E2A"/>
    <w:rsid w:val="00516477"/>
    <w:rsid w:val="00516DDE"/>
    <w:rsid w:val="0051792C"/>
    <w:rsid w:val="005207E1"/>
    <w:rsid w:val="0052089E"/>
    <w:rsid w:val="00526A53"/>
    <w:rsid w:val="00527C11"/>
    <w:rsid w:val="00537F67"/>
    <w:rsid w:val="00540473"/>
    <w:rsid w:val="0055063E"/>
    <w:rsid w:val="0055316C"/>
    <w:rsid w:val="0055420A"/>
    <w:rsid w:val="00562DD6"/>
    <w:rsid w:val="00566A35"/>
    <w:rsid w:val="0056701E"/>
    <w:rsid w:val="00567CDF"/>
    <w:rsid w:val="00570EA9"/>
    <w:rsid w:val="00572720"/>
    <w:rsid w:val="005740D7"/>
    <w:rsid w:val="00585720"/>
    <w:rsid w:val="00587714"/>
    <w:rsid w:val="005942D6"/>
    <w:rsid w:val="0059653A"/>
    <w:rsid w:val="005A0670"/>
    <w:rsid w:val="005A0F26"/>
    <w:rsid w:val="005A1B10"/>
    <w:rsid w:val="005A1B99"/>
    <w:rsid w:val="005A6835"/>
    <w:rsid w:val="005A6850"/>
    <w:rsid w:val="005B1B1B"/>
    <w:rsid w:val="005B7DA1"/>
    <w:rsid w:val="005C1BA6"/>
    <w:rsid w:val="005C27D8"/>
    <w:rsid w:val="005C4F64"/>
    <w:rsid w:val="005C5932"/>
    <w:rsid w:val="005C6CA8"/>
    <w:rsid w:val="005D3CA7"/>
    <w:rsid w:val="005D4CC1"/>
    <w:rsid w:val="005D5B43"/>
    <w:rsid w:val="005E04D5"/>
    <w:rsid w:val="005E3EE0"/>
    <w:rsid w:val="005F03EF"/>
    <w:rsid w:val="005F383B"/>
    <w:rsid w:val="005F4A63"/>
    <w:rsid w:val="005F4B91"/>
    <w:rsid w:val="005F55D2"/>
    <w:rsid w:val="0060679C"/>
    <w:rsid w:val="006067D0"/>
    <w:rsid w:val="006102F6"/>
    <w:rsid w:val="006118A0"/>
    <w:rsid w:val="0061431A"/>
    <w:rsid w:val="0061507A"/>
    <w:rsid w:val="0062312F"/>
    <w:rsid w:val="00625F2C"/>
    <w:rsid w:val="0062651A"/>
    <w:rsid w:val="00645E71"/>
    <w:rsid w:val="00651E56"/>
    <w:rsid w:val="006618E9"/>
    <w:rsid w:val="0066454C"/>
    <w:rsid w:val="00666580"/>
    <w:rsid w:val="00671C1F"/>
    <w:rsid w:val="00680DBD"/>
    <w:rsid w:val="0068194B"/>
    <w:rsid w:val="0068294B"/>
    <w:rsid w:val="0068614C"/>
    <w:rsid w:val="00690A12"/>
    <w:rsid w:val="00692703"/>
    <w:rsid w:val="0069272C"/>
    <w:rsid w:val="00697365"/>
    <w:rsid w:val="006A0C9A"/>
    <w:rsid w:val="006A17A9"/>
    <w:rsid w:val="006A1962"/>
    <w:rsid w:val="006A5AD3"/>
    <w:rsid w:val="006B5D48"/>
    <w:rsid w:val="006B5F1F"/>
    <w:rsid w:val="006B7D7B"/>
    <w:rsid w:val="006C1A5E"/>
    <w:rsid w:val="006C464E"/>
    <w:rsid w:val="006C6966"/>
    <w:rsid w:val="006C6A76"/>
    <w:rsid w:val="006D0528"/>
    <w:rsid w:val="006D46DF"/>
    <w:rsid w:val="006D55E8"/>
    <w:rsid w:val="006D65FA"/>
    <w:rsid w:val="006D6CE5"/>
    <w:rsid w:val="006E0ABC"/>
    <w:rsid w:val="006E0FEF"/>
    <w:rsid w:val="006E1507"/>
    <w:rsid w:val="006E7171"/>
    <w:rsid w:val="006F19CB"/>
    <w:rsid w:val="00703801"/>
    <w:rsid w:val="00704C2C"/>
    <w:rsid w:val="007061CA"/>
    <w:rsid w:val="0070741F"/>
    <w:rsid w:val="00712D8B"/>
    <w:rsid w:val="007232B4"/>
    <w:rsid w:val="007273B7"/>
    <w:rsid w:val="00733E0A"/>
    <w:rsid w:val="007438A6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17AD"/>
    <w:rsid w:val="00764332"/>
    <w:rsid w:val="00764F80"/>
    <w:rsid w:val="0076773A"/>
    <w:rsid w:val="00771ECC"/>
    <w:rsid w:val="00773BDD"/>
    <w:rsid w:val="007876EC"/>
    <w:rsid w:val="00787C62"/>
    <w:rsid w:val="0079206B"/>
    <w:rsid w:val="00795A92"/>
    <w:rsid w:val="00796076"/>
    <w:rsid w:val="007A2D30"/>
    <w:rsid w:val="007A386A"/>
    <w:rsid w:val="007A77AC"/>
    <w:rsid w:val="007C0566"/>
    <w:rsid w:val="007C21DA"/>
    <w:rsid w:val="007C2913"/>
    <w:rsid w:val="007C2D5C"/>
    <w:rsid w:val="007C3C17"/>
    <w:rsid w:val="007C46AE"/>
    <w:rsid w:val="007C606B"/>
    <w:rsid w:val="007D1102"/>
    <w:rsid w:val="007D122D"/>
    <w:rsid w:val="007D7C00"/>
    <w:rsid w:val="007E08F9"/>
    <w:rsid w:val="007E3107"/>
    <w:rsid w:val="007E6A61"/>
    <w:rsid w:val="007E6C35"/>
    <w:rsid w:val="007F6041"/>
    <w:rsid w:val="00800AF7"/>
    <w:rsid w:val="00801140"/>
    <w:rsid w:val="008023FA"/>
    <w:rsid w:val="00803404"/>
    <w:rsid w:val="00805B48"/>
    <w:rsid w:val="00807448"/>
    <w:rsid w:val="00810160"/>
    <w:rsid w:val="00815D03"/>
    <w:rsid w:val="00821D31"/>
    <w:rsid w:val="00822B23"/>
    <w:rsid w:val="008268CD"/>
    <w:rsid w:val="00826A8B"/>
    <w:rsid w:val="00832669"/>
    <w:rsid w:val="00834955"/>
    <w:rsid w:val="00836179"/>
    <w:rsid w:val="00837809"/>
    <w:rsid w:val="00840073"/>
    <w:rsid w:val="00841A5B"/>
    <w:rsid w:val="008527BF"/>
    <w:rsid w:val="00853210"/>
    <w:rsid w:val="008557B1"/>
    <w:rsid w:val="00855A7B"/>
    <w:rsid w:val="00855B59"/>
    <w:rsid w:val="00860461"/>
    <w:rsid w:val="008611AF"/>
    <w:rsid w:val="0086487C"/>
    <w:rsid w:val="00867554"/>
    <w:rsid w:val="00870B20"/>
    <w:rsid w:val="0087205C"/>
    <w:rsid w:val="008829F8"/>
    <w:rsid w:val="00885897"/>
    <w:rsid w:val="00886C3B"/>
    <w:rsid w:val="008A26F5"/>
    <w:rsid w:val="008A6538"/>
    <w:rsid w:val="008B4FBE"/>
    <w:rsid w:val="008B5BD3"/>
    <w:rsid w:val="008C051A"/>
    <w:rsid w:val="008C4CBB"/>
    <w:rsid w:val="008C7056"/>
    <w:rsid w:val="008D07FB"/>
    <w:rsid w:val="008D238C"/>
    <w:rsid w:val="008D5882"/>
    <w:rsid w:val="008E0CFC"/>
    <w:rsid w:val="008E0FE1"/>
    <w:rsid w:val="008E7958"/>
    <w:rsid w:val="008F058C"/>
    <w:rsid w:val="008F18CD"/>
    <w:rsid w:val="008F3B14"/>
    <w:rsid w:val="008F5BA7"/>
    <w:rsid w:val="008F5FD9"/>
    <w:rsid w:val="00901847"/>
    <w:rsid w:val="00901899"/>
    <w:rsid w:val="0090344B"/>
    <w:rsid w:val="00904A09"/>
    <w:rsid w:val="00905715"/>
    <w:rsid w:val="009064FE"/>
    <w:rsid w:val="00911364"/>
    <w:rsid w:val="0091321E"/>
    <w:rsid w:val="00913946"/>
    <w:rsid w:val="00915D39"/>
    <w:rsid w:val="0092207A"/>
    <w:rsid w:val="00924216"/>
    <w:rsid w:val="0092726B"/>
    <w:rsid w:val="00932CBF"/>
    <w:rsid w:val="009361BA"/>
    <w:rsid w:val="00941A6A"/>
    <w:rsid w:val="00944F78"/>
    <w:rsid w:val="009510E7"/>
    <w:rsid w:val="009524C1"/>
    <w:rsid w:val="009525FD"/>
    <w:rsid w:val="00952C89"/>
    <w:rsid w:val="009571D8"/>
    <w:rsid w:val="009650EA"/>
    <w:rsid w:val="009737C6"/>
    <w:rsid w:val="0097790C"/>
    <w:rsid w:val="00981BD9"/>
    <w:rsid w:val="0098506E"/>
    <w:rsid w:val="0098660F"/>
    <w:rsid w:val="009877F8"/>
    <w:rsid w:val="00997527"/>
    <w:rsid w:val="00997610"/>
    <w:rsid w:val="009A2FD1"/>
    <w:rsid w:val="009A30B4"/>
    <w:rsid w:val="009A44CE"/>
    <w:rsid w:val="009A5426"/>
    <w:rsid w:val="009A7095"/>
    <w:rsid w:val="009B366F"/>
    <w:rsid w:val="009B3A71"/>
    <w:rsid w:val="009B6638"/>
    <w:rsid w:val="009C4820"/>
    <w:rsid w:val="009C4DFC"/>
    <w:rsid w:val="009D44F8"/>
    <w:rsid w:val="009E3160"/>
    <w:rsid w:val="009E6007"/>
    <w:rsid w:val="009F050F"/>
    <w:rsid w:val="009F0B1F"/>
    <w:rsid w:val="009F1510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2C23"/>
    <w:rsid w:val="00A14534"/>
    <w:rsid w:val="00A14C2A"/>
    <w:rsid w:val="00A1686D"/>
    <w:rsid w:val="00A16DAA"/>
    <w:rsid w:val="00A24162"/>
    <w:rsid w:val="00A247FE"/>
    <w:rsid w:val="00A25023"/>
    <w:rsid w:val="00A26603"/>
    <w:rsid w:val="00A270EA"/>
    <w:rsid w:val="00A27E5D"/>
    <w:rsid w:val="00A27F82"/>
    <w:rsid w:val="00A34BA2"/>
    <w:rsid w:val="00A34FC4"/>
    <w:rsid w:val="00A36F27"/>
    <w:rsid w:val="00A42E32"/>
    <w:rsid w:val="00A42E4D"/>
    <w:rsid w:val="00A46E63"/>
    <w:rsid w:val="00A50EEA"/>
    <w:rsid w:val="00A51DC5"/>
    <w:rsid w:val="00A53A2F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83019"/>
    <w:rsid w:val="00A93A5D"/>
    <w:rsid w:val="00AA0AF6"/>
    <w:rsid w:val="00AA4B73"/>
    <w:rsid w:val="00AB32F8"/>
    <w:rsid w:val="00AB610B"/>
    <w:rsid w:val="00AB6475"/>
    <w:rsid w:val="00AC30EB"/>
    <w:rsid w:val="00AC752B"/>
    <w:rsid w:val="00AD360E"/>
    <w:rsid w:val="00AD40FB"/>
    <w:rsid w:val="00AD4895"/>
    <w:rsid w:val="00AD782D"/>
    <w:rsid w:val="00AE19B8"/>
    <w:rsid w:val="00AE7650"/>
    <w:rsid w:val="00AF0B21"/>
    <w:rsid w:val="00AF3CDA"/>
    <w:rsid w:val="00AF4AD5"/>
    <w:rsid w:val="00AF6FD9"/>
    <w:rsid w:val="00B10EBE"/>
    <w:rsid w:val="00B17724"/>
    <w:rsid w:val="00B20DE1"/>
    <w:rsid w:val="00B236F1"/>
    <w:rsid w:val="00B23DF5"/>
    <w:rsid w:val="00B300DD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0304"/>
    <w:rsid w:val="00B8165D"/>
    <w:rsid w:val="00B81760"/>
    <w:rsid w:val="00B81B40"/>
    <w:rsid w:val="00B834AD"/>
    <w:rsid w:val="00B8494C"/>
    <w:rsid w:val="00B92712"/>
    <w:rsid w:val="00BA0D22"/>
    <w:rsid w:val="00BA1546"/>
    <w:rsid w:val="00BA1DD3"/>
    <w:rsid w:val="00BA3458"/>
    <w:rsid w:val="00BB306B"/>
    <w:rsid w:val="00BB3C7E"/>
    <w:rsid w:val="00BB3E05"/>
    <w:rsid w:val="00BB4E51"/>
    <w:rsid w:val="00BB76A5"/>
    <w:rsid w:val="00BC2532"/>
    <w:rsid w:val="00BC3AF1"/>
    <w:rsid w:val="00BC4B57"/>
    <w:rsid w:val="00BC65DE"/>
    <w:rsid w:val="00BD431F"/>
    <w:rsid w:val="00BD4C4D"/>
    <w:rsid w:val="00BE206A"/>
    <w:rsid w:val="00BE2A11"/>
    <w:rsid w:val="00BE423E"/>
    <w:rsid w:val="00BE4C82"/>
    <w:rsid w:val="00BF0AF8"/>
    <w:rsid w:val="00BF61AC"/>
    <w:rsid w:val="00BF7AC2"/>
    <w:rsid w:val="00C06AD5"/>
    <w:rsid w:val="00C23105"/>
    <w:rsid w:val="00C2628A"/>
    <w:rsid w:val="00C27DAD"/>
    <w:rsid w:val="00C30BD7"/>
    <w:rsid w:val="00C36478"/>
    <w:rsid w:val="00C37192"/>
    <w:rsid w:val="00C40159"/>
    <w:rsid w:val="00C46195"/>
    <w:rsid w:val="00C47FA6"/>
    <w:rsid w:val="00C54317"/>
    <w:rsid w:val="00C57FC6"/>
    <w:rsid w:val="00C60525"/>
    <w:rsid w:val="00C63A51"/>
    <w:rsid w:val="00C64134"/>
    <w:rsid w:val="00C66A7D"/>
    <w:rsid w:val="00C71B81"/>
    <w:rsid w:val="00C779DA"/>
    <w:rsid w:val="00C814F7"/>
    <w:rsid w:val="00C83299"/>
    <w:rsid w:val="00C97556"/>
    <w:rsid w:val="00CA1494"/>
    <w:rsid w:val="00CA3EAC"/>
    <w:rsid w:val="00CA4B4D"/>
    <w:rsid w:val="00CB35C3"/>
    <w:rsid w:val="00CC23B7"/>
    <w:rsid w:val="00CC56C1"/>
    <w:rsid w:val="00CC6863"/>
    <w:rsid w:val="00CD323D"/>
    <w:rsid w:val="00CD4FAA"/>
    <w:rsid w:val="00CD52E3"/>
    <w:rsid w:val="00CD6407"/>
    <w:rsid w:val="00CD69A1"/>
    <w:rsid w:val="00CD6D10"/>
    <w:rsid w:val="00CD7E45"/>
    <w:rsid w:val="00CE01B2"/>
    <w:rsid w:val="00CE4030"/>
    <w:rsid w:val="00CE64B3"/>
    <w:rsid w:val="00CE726D"/>
    <w:rsid w:val="00CF192E"/>
    <w:rsid w:val="00CF1A49"/>
    <w:rsid w:val="00D030DA"/>
    <w:rsid w:val="00D038D3"/>
    <w:rsid w:val="00D03954"/>
    <w:rsid w:val="00D03DB4"/>
    <w:rsid w:val="00D0630C"/>
    <w:rsid w:val="00D17CE8"/>
    <w:rsid w:val="00D20F2B"/>
    <w:rsid w:val="00D243A9"/>
    <w:rsid w:val="00D24F32"/>
    <w:rsid w:val="00D305E5"/>
    <w:rsid w:val="00D32A40"/>
    <w:rsid w:val="00D32D20"/>
    <w:rsid w:val="00D37CD3"/>
    <w:rsid w:val="00D43B70"/>
    <w:rsid w:val="00D45556"/>
    <w:rsid w:val="00D5007D"/>
    <w:rsid w:val="00D54B0A"/>
    <w:rsid w:val="00D61764"/>
    <w:rsid w:val="00D63228"/>
    <w:rsid w:val="00D6394D"/>
    <w:rsid w:val="00D63F0C"/>
    <w:rsid w:val="00D66A52"/>
    <w:rsid w:val="00D66EFA"/>
    <w:rsid w:val="00D72A2D"/>
    <w:rsid w:val="00D72D9F"/>
    <w:rsid w:val="00D81450"/>
    <w:rsid w:val="00D870C4"/>
    <w:rsid w:val="00D9521A"/>
    <w:rsid w:val="00D9581E"/>
    <w:rsid w:val="00D978A4"/>
    <w:rsid w:val="00DA08C2"/>
    <w:rsid w:val="00DA3914"/>
    <w:rsid w:val="00DA59AA"/>
    <w:rsid w:val="00DA6107"/>
    <w:rsid w:val="00DB4AEF"/>
    <w:rsid w:val="00DB6915"/>
    <w:rsid w:val="00DB7E1E"/>
    <w:rsid w:val="00DC0D91"/>
    <w:rsid w:val="00DC0E28"/>
    <w:rsid w:val="00DC1B78"/>
    <w:rsid w:val="00DC2A2F"/>
    <w:rsid w:val="00DC600B"/>
    <w:rsid w:val="00DC618F"/>
    <w:rsid w:val="00DD1DD1"/>
    <w:rsid w:val="00DD3481"/>
    <w:rsid w:val="00DD44E4"/>
    <w:rsid w:val="00DD6DFE"/>
    <w:rsid w:val="00DE0FAA"/>
    <w:rsid w:val="00DE136D"/>
    <w:rsid w:val="00DE2005"/>
    <w:rsid w:val="00DE3E37"/>
    <w:rsid w:val="00DE6534"/>
    <w:rsid w:val="00DE6820"/>
    <w:rsid w:val="00DF0093"/>
    <w:rsid w:val="00DF4D6C"/>
    <w:rsid w:val="00E01923"/>
    <w:rsid w:val="00E0302A"/>
    <w:rsid w:val="00E07F89"/>
    <w:rsid w:val="00E11623"/>
    <w:rsid w:val="00E14498"/>
    <w:rsid w:val="00E14E25"/>
    <w:rsid w:val="00E16439"/>
    <w:rsid w:val="00E179A6"/>
    <w:rsid w:val="00E17D59"/>
    <w:rsid w:val="00E2397A"/>
    <w:rsid w:val="00E24851"/>
    <w:rsid w:val="00E24CE2"/>
    <w:rsid w:val="00E254DB"/>
    <w:rsid w:val="00E300FC"/>
    <w:rsid w:val="00E3407A"/>
    <w:rsid w:val="00E362DB"/>
    <w:rsid w:val="00E43A1B"/>
    <w:rsid w:val="00E45D97"/>
    <w:rsid w:val="00E47DA0"/>
    <w:rsid w:val="00E5400C"/>
    <w:rsid w:val="00E5632B"/>
    <w:rsid w:val="00E617AA"/>
    <w:rsid w:val="00E70240"/>
    <w:rsid w:val="00E712A4"/>
    <w:rsid w:val="00E71E6B"/>
    <w:rsid w:val="00E72C5A"/>
    <w:rsid w:val="00E7317C"/>
    <w:rsid w:val="00E81CC5"/>
    <w:rsid w:val="00E82C33"/>
    <w:rsid w:val="00E85A87"/>
    <w:rsid w:val="00E85B4A"/>
    <w:rsid w:val="00E9528E"/>
    <w:rsid w:val="00E968EB"/>
    <w:rsid w:val="00EA0AE9"/>
    <w:rsid w:val="00EA340D"/>
    <w:rsid w:val="00EA3CB8"/>
    <w:rsid w:val="00EA452E"/>
    <w:rsid w:val="00EA5099"/>
    <w:rsid w:val="00EB5844"/>
    <w:rsid w:val="00EC1135"/>
    <w:rsid w:val="00EC1351"/>
    <w:rsid w:val="00EC4CBF"/>
    <w:rsid w:val="00EC7FCB"/>
    <w:rsid w:val="00ED4D83"/>
    <w:rsid w:val="00ED7910"/>
    <w:rsid w:val="00EE0C58"/>
    <w:rsid w:val="00EE2CA8"/>
    <w:rsid w:val="00EE34CA"/>
    <w:rsid w:val="00EF11C8"/>
    <w:rsid w:val="00EF145B"/>
    <w:rsid w:val="00EF17E8"/>
    <w:rsid w:val="00EF2D27"/>
    <w:rsid w:val="00EF51D9"/>
    <w:rsid w:val="00EF7C8D"/>
    <w:rsid w:val="00F065A6"/>
    <w:rsid w:val="00F06946"/>
    <w:rsid w:val="00F07E97"/>
    <w:rsid w:val="00F130DD"/>
    <w:rsid w:val="00F17F39"/>
    <w:rsid w:val="00F208E5"/>
    <w:rsid w:val="00F24884"/>
    <w:rsid w:val="00F2694D"/>
    <w:rsid w:val="00F26A3C"/>
    <w:rsid w:val="00F27192"/>
    <w:rsid w:val="00F27FDF"/>
    <w:rsid w:val="00F322D8"/>
    <w:rsid w:val="00F35174"/>
    <w:rsid w:val="00F41A0B"/>
    <w:rsid w:val="00F476C4"/>
    <w:rsid w:val="00F54B7B"/>
    <w:rsid w:val="00F5596A"/>
    <w:rsid w:val="00F5718E"/>
    <w:rsid w:val="00F61DF9"/>
    <w:rsid w:val="00F66B4D"/>
    <w:rsid w:val="00F70C47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107E"/>
    <w:rsid w:val="00FC319E"/>
    <w:rsid w:val="00FC6AEA"/>
    <w:rsid w:val="00FD1368"/>
    <w:rsid w:val="00FD3D13"/>
    <w:rsid w:val="00FD671D"/>
    <w:rsid w:val="00FE276B"/>
    <w:rsid w:val="00FE2BFF"/>
    <w:rsid w:val="00FE4271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2C00BF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14390"/>
    <w:rsid w:val="000513F8"/>
    <w:rsid w:val="000C3615"/>
    <w:rsid w:val="00270C41"/>
    <w:rsid w:val="002C00BF"/>
    <w:rsid w:val="002E04A4"/>
    <w:rsid w:val="00356694"/>
    <w:rsid w:val="003B79CE"/>
    <w:rsid w:val="003F0109"/>
    <w:rsid w:val="007060AF"/>
    <w:rsid w:val="007456B9"/>
    <w:rsid w:val="0082031A"/>
    <w:rsid w:val="009242CE"/>
    <w:rsid w:val="009955A8"/>
    <w:rsid w:val="00A04DB1"/>
    <w:rsid w:val="00AA56A1"/>
    <w:rsid w:val="00B151F4"/>
    <w:rsid w:val="00B357E4"/>
    <w:rsid w:val="00C0425E"/>
    <w:rsid w:val="00CD4259"/>
    <w:rsid w:val="00E17EFA"/>
    <w:rsid w:val="00F2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2023-07-17T05:03:00Z</dcterms:created>
  <dcterms:modified xsi:type="dcterms:W3CDTF">2023-07-17T05:03:00Z</dcterms:modified>
  <cp:category/>
</cp:coreProperties>
</file>