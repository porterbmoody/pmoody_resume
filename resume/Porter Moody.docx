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A83F8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913946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913946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913946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692703">
        <w:tc>
          <w:tcPr>
            <w:tcW w:w="9360" w:type="dxa"/>
            <w:tcMar>
              <w:top w:w="432" w:type="dxa"/>
            </w:tcMar>
          </w:tcPr>
          <w:p w14:paraId="3E9AB719" w14:textId="0ABE9F9E" w:rsidR="001755A8" w:rsidRPr="00CF1A49" w:rsidRDefault="00B44051" w:rsidP="00913946">
            <w:r>
              <w:t xml:space="preserve">Data </w:t>
            </w:r>
            <w:r w:rsidR="009525FD">
              <w:t xml:space="preserve">scientist </w:t>
            </w:r>
            <w:r w:rsidR="00EA340D">
              <w:t>seeking a role where I can apply software skills to drive impactful results and help companies improve and build software systems.</w:t>
            </w:r>
          </w:p>
        </w:tc>
      </w:tr>
    </w:tbl>
    <w:p w14:paraId="5247A04A" w14:textId="1087838F" w:rsidR="004E01EB" w:rsidRPr="00CF1A49" w:rsidRDefault="00D978A4" w:rsidP="004E01EB">
      <w:pPr>
        <w:pStyle w:val="Heading1"/>
      </w:pPr>
      <w:r>
        <w:t>projects</w:t>
      </w:r>
      <w:r w:rsidR="005E3EE0">
        <w:t xml:space="preserve"> 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16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1628FC7F" w14:textId="77777777" w:rsidR="00690A12" w:rsidRDefault="00690A12" w:rsidP="00690A12">
            <w:r>
              <w:t>Built python machine learning system to parse and extract relevant data and insights from financial documents.</w:t>
            </w:r>
          </w:p>
          <w:p w14:paraId="0DD742C3" w14:textId="77777777" w:rsidR="00690A12" w:rsidRDefault="00690A12" w:rsidP="008A26F5"/>
          <w:p w14:paraId="341F0C21" w14:textId="7E048109" w:rsidR="008A26F5" w:rsidRDefault="008A26F5" w:rsidP="008A26F5">
            <w:r>
              <w:t xml:space="preserve">Created </w:t>
            </w:r>
            <w:r w:rsidR="00853210">
              <w:t>dashboard</w:t>
            </w:r>
            <w:r>
              <w:t xml:space="preserve"> and ML predictions using various </w:t>
            </w:r>
            <w:proofErr w:type="spellStart"/>
            <w:r>
              <w:t>sklearn</w:t>
            </w:r>
            <w:proofErr w:type="spellEnd"/>
            <w:r>
              <w:t xml:space="preserve"> models for a commercial real estate firm</w:t>
            </w:r>
            <w:r w:rsidR="006C464E">
              <w:t xml:space="preserve"> in python.</w:t>
            </w:r>
          </w:p>
          <w:p w14:paraId="26211FE3" w14:textId="77777777" w:rsidR="008A26F5" w:rsidRDefault="008A26F5" w:rsidP="008A26F5"/>
          <w:p w14:paraId="5FD10F65" w14:textId="25F991D6" w:rsidR="008A26F5" w:rsidRDefault="008A26F5" w:rsidP="008A26F5">
            <w:r>
              <w:t xml:space="preserve">Developed a python chatbot using NLP techniques and trained it with a </w:t>
            </w:r>
            <w:proofErr w:type="spellStart"/>
            <w:r>
              <w:t>keras</w:t>
            </w:r>
            <w:proofErr w:type="spellEnd"/>
            <w:r>
              <w:t xml:space="preserve"> neural network and deployed it on </w:t>
            </w:r>
            <w:r w:rsidR="00260FF3">
              <w:t>flask</w:t>
            </w:r>
            <w:r w:rsidR="00805B48">
              <w:t xml:space="preserve"> </w:t>
            </w:r>
            <w:r>
              <w:t>web app.</w:t>
            </w:r>
          </w:p>
          <w:p w14:paraId="72487DEA" w14:textId="77777777" w:rsidR="008A26F5" w:rsidRDefault="008A26F5" w:rsidP="008A26F5"/>
          <w:p w14:paraId="62136D3F" w14:textId="77777777" w:rsidR="008A26F5" w:rsidRDefault="008A26F5" w:rsidP="008A26F5">
            <w:r>
              <w:t>Conducted web scraping of Facebook Marketplace car deals to collect data and trained a machine learning model to predict car prices.</w:t>
            </w:r>
          </w:p>
          <w:p w14:paraId="1E52F1D1" w14:textId="77777777" w:rsidR="008A26F5" w:rsidRDefault="008A26F5" w:rsidP="008A26F5"/>
          <w:p w14:paraId="6E10A61A" w14:textId="6F138FED" w:rsidR="00CD7E45" w:rsidRPr="00CF1A49" w:rsidRDefault="008A26F5" w:rsidP="00505765">
            <w:r>
              <w:t>Built python chess ai engine to compute the best move and a GUI for a user to play against.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72EE3926" w14:textId="5E7AA8BB" w:rsidR="00F27192" w:rsidRPr="00CF1A49" w:rsidRDefault="00F27192" w:rsidP="00690A12"/>
        </w:tc>
      </w:tr>
    </w:tbl>
    <w:p w14:paraId="291BC8B5" w14:textId="63B1152D" w:rsidR="00CD7E45" w:rsidRDefault="00CD7E45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3ECE1F0F04794657817E342AE415117E"/>
        </w:placeholder>
        <w:temporary/>
        <w:showingPlcHdr/>
        <w15:appearance w15:val="hidden"/>
      </w:sdtPr>
      <w:sdtContent>
        <w:p w14:paraId="0828C635" w14:textId="21E6AA30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1049005" w14:textId="77777777" w:rsidTr="00D66A52">
        <w:tc>
          <w:tcPr>
            <w:tcW w:w="9355" w:type="dxa"/>
          </w:tcPr>
          <w:p w14:paraId="1F488C5D" w14:textId="790E0A0D" w:rsidR="001D0BF1" w:rsidRPr="00CF1A49" w:rsidRDefault="005B7DA1" w:rsidP="001D0BF1">
            <w:pPr>
              <w:pStyle w:val="Heading3"/>
              <w:contextualSpacing w:val="0"/>
            </w:pPr>
            <w:r>
              <w:t>July</w:t>
            </w:r>
            <w:r w:rsidR="001D0BF1" w:rsidRPr="00CF1A49">
              <w:t xml:space="preserve"> </w:t>
            </w:r>
            <w:r w:rsidR="00091F06">
              <w:t>2023</w:t>
            </w:r>
          </w:p>
          <w:p w14:paraId="3D3D8C99" w14:textId="51AE6B3F" w:rsidR="001D0BF1" w:rsidRPr="00CF1A49" w:rsidRDefault="003219CA" w:rsidP="001D0BF1">
            <w:pPr>
              <w:pStyle w:val="Heading2"/>
              <w:contextualSpacing w:val="0"/>
            </w:pPr>
            <w:r>
              <w:t>data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7D47A7FD" w14:textId="26A98F69" w:rsidR="007538DC" w:rsidRPr="00CF1A49" w:rsidRDefault="003219CA" w:rsidP="007538DC">
            <w:pPr>
              <w:contextualSpacing w:val="0"/>
            </w:pPr>
            <w:r>
              <w:t>Heavy emphasis on r, python</w:t>
            </w:r>
            <w:r w:rsidR="0055063E">
              <w:t xml:space="preserve"> data analysis</w:t>
            </w:r>
            <w:r>
              <w:t>,</w:t>
            </w:r>
            <w:r w:rsidR="0055063E">
              <w:t xml:space="preserve"> and</w:t>
            </w:r>
            <w:r>
              <w:t xml:space="preserve"> SQL</w:t>
            </w:r>
          </w:p>
        </w:tc>
      </w:tr>
      <w:tr w:rsidR="00F61DF9" w:rsidRPr="00CF1A49" w14:paraId="37C3D17C" w14:textId="77777777" w:rsidTr="00F61DF9">
        <w:tc>
          <w:tcPr>
            <w:tcW w:w="9355" w:type="dxa"/>
            <w:tcMar>
              <w:top w:w="216" w:type="dxa"/>
            </w:tcMar>
          </w:tcPr>
          <w:p w14:paraId="6715D413" w14:textId="67C925F7" w:rsidR="00F61DF9" w:rsidRPr="00CF1A49" w:rsidRDefault="00F61DF9" w:rsidP="00F61DF9">
            <w:pPr>
              <w:pStyle w:val="Heading3"/>
              <w:contextualSpacing w:val="0"/>
            </w:pPr>
          </w:p>
          <w:p w14:paraId="4B75C8F3" w14:textId="34CCD64B" w:rsidR="00F61DF9" w:rsidRPr="00CF1A49" w:rsidRDefault="003219CA" w:rsidP="00F61DF9">
            <w:pPr>
              <w:pStyle w:val="Heading2"/>
              <w:contextualSpacing w:val="0"/>
            </w:pPr>
            <w:r>
              <w:t>math minor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00AAE946" w14:textId="24672F62" w:rsidR="00CD7E45" w:rsidRDefault="00585720" w:rsidP="00CD7E45">
            <w:r>
              <w:t xml:space="preserve">Linear algebra, multivariable calculus, </w:t>
            </w:r>
            <w:r w:rsidR="00666580">
              <w:t>statistics, linear regression</w:t>
            </w:r>
          </w:p>
        </w:tc>
      </w:tr>
    </w:tbl>
    <w:sdt>
      <w:sdtPr>
        <w:alias w:val="Skills:"/>
        <w:tag w:val="Skills:"/>
        <w:id w:val="-1392877668"/>
        <w:placeholder>
          <w:docPart w:val="F01477F96AE94B22935724ACD3BD2BFE"/>
        </w:placeholder>
        <w:temporary/>
        <w:showingPlcHdr/>
        <w15:appearance w15:val="hidden"/>
      </w:sdtPr>
      <w:sdtContent>
        <w:p w14:paraId="6E485E9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254B06" w14:textId="77777777" w:rsidTr="00CF1A49">
        <w:tc>
          <w:tcPr>
            <w:tcW w:w="4675" w:type="dxa"/>
          </w:tcPr>
          <w:p w14:paraId="69616BF1" w14:textId="39037DE9" w:rsidR="001E3120" w:rsidRPr="006E1507" w:rsidRDefault="00FA651A" w:rsidP="006E1507">
            <w:pPr>
              <w:pStyle w:val="ListBullet"/>
              <w:contextualSpacing w:val="0"/>
            </w:pPr>
            <w:r>
              <w:t>Python, pandas</w:t>
            </w:r>
            <w:r w:rsidR="005C4F64">
              <w:t xml:space="preserve">, </w:t>
            </w:r>
            <w:proofErr w:type="spellStart"/>
            <w:r w:rsidR="005C4F64">
              <w:t>keras</w:t>
            </w:r>
            <w:proofErr w:type="spellEnd"/>
            <w:r w:rsidR="005C4F64">
              <w:t xml:space="preserve">, </w:t>
            </w:r>
            <w:proofErr w:type="spellStart"/>
            <w:r w:rsidR="005C4F64">
              <w:t>nltk</w:t>
            </w:r>
            <w:proofErr w:type="spellEnd"/>
            <w:r w:rsidR="005C4F64">
              <w:t xml:space="preserve">, </w:t>
            </w:r>
            <w:proofErr w:type="spellStart"/>
            <w:r w:rsidR="005C4F64">
              <w:t>altair</w:t>
            </w:r>
            <w:proofErr w:type="spellEnd"/>
            <w:r w:rsidR="00D45556">
              <w:t xml:space="preserve">, </w:t>
            </w:r>
            <w:proofErr w:type="spellStart"/>
            <w:r w:rsidR="00D45556">
              <w:t>numpy</w:t>
            </w:r>
            <w:proofErr w:type="spellEnd"/>
          </w:p>
          <w:p w14:paraId="5976F974" w14:textId="6D7B25E8" w:rsidR="001F4E6D" w:rsidRPr="006E1507" w:rsidRDefault="00FA651A" w:rsidP="006E1507">
            <w:pPr>
              <w:pStyle w:val="ListBullet"/>
              <w:contextualSpacing w:val="0"/>
            </w:pPr>
            <w:proofErr w:type="spellStart"/>
            <w:r>
              <w:t>Javascript</w:t>
            </w:r>
            <w:proofErr w:type="spellEnd"/>
            <w:r>
              <w:t xml:space="preserve">, html, </w:t>
            </w:r>
            <w:proofErr w:type="spellStart"/>
            <w:r>
              <w:t>css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14:paraId="444CCF7A" w14:textId="12000128" w:rsidR="003A0632" w:rsidRPr="006E1507" w:rsidRDefault="00D45556" w:rsidP="006E1507">
            <w:pPr>
              <w:pStyle w:val="ListBullet"/>
              <w:contextualSpacing w:val="0"/>
            </w:pPr>
            <w:r>
              <w:t xml:space="preserve">R, </w:t>
            </w:r>
            <w:proofErr w:type="spellStart"/>
            <w:r>
              <w:t>tidyverse</w:t>
            </w:r>
            <w:proofErr w:type="spellEnd"/>
          </w:p>
          <w:p w14:paraId="51C04A38" w14:textId="7FB8EBA2" w:rsidR="001E3120" w:rsidRPr="006E1507" w:rsidRDefault="00D45556" w:rsidP="006E1507">
            <w:pPr>
              <w:pStyle w:val="ListBullet"/>
              <w:contextualSpacing w:val="0"/>
            </w:pPr>
            <w:r>
              <w:t>SQL</w:t>
            </w:r>
          </w:p>
          <w:p w14:paraId="58EC2A72" w14:textId="47D5E9F7" w:rsidR="001E3120" w:rsidRPr="006E1507" w:rsidRDefault="00A0232C" w:rsidP="006E1507">
            <w:pPr>
              <w:pStyle w:val="ListBullet"/>
              <w:contextualSpacing w:val="0"/>
            </w:pPr>
            <w:proofErr w:type="spellStart"/>
            <w:r>
              <w:t>chatgpt</w:t>
            </w:r>
            <w:proofErr w:type="spellEnd"/>
          </w:p>
        </w:tc>
      </w:tr>
    </w:tbl>
    <w:p w14:paraId="0A828073" w14:textId="2377DC73" w:rsidR="00B51D1B" w:rsidRPr="006E1507" w:rsidRDefault="00B51D1B" w:rsidP="00A0232C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13E4" w14:textId="77777777" w:rsidR="001D278D" w:rsidRDefault="001D278D" w:rsidP="0068194B">
      <w:r>
        <w:separator/>
      </w:r>
    </w:p>
    <w:p w14:paraId="43DEF4E2" w14:textId="77777777" w:rsidR="001D278D" w:rsidRDefault="001D278D"/>
    <w:p w14:paraId="5B6560E2" w14:textId="77777777" w:rsidR="001D278D" w:rsidRDefault="001D278D"/>
  </w:endnote>
  <w:endnote w:type="continuationSeparator" w:id="0">
    <w:p w14:paraId="2940F6E2" w14:textId="77777777" w:rsidR="001D278D" w:rsidRDefault="001D278D" w:rsidP="0068194B">
      <w:r>
        <w:continuationSeparator/>
      </w:r>
    </w:p>
    <w:p w14:paraId="3C4BFCB1" w14:textId="77777777" w:rsidR="001D278D" w:rsidRDefault="001D278D"/>
    <w:p w14:paraId="4A29DBCE" w14:textId="77777777" w:rsidR="001D278D" w:rsidRDefault="001D27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1720" w14:textId="77777777" w:rsidR="001D278D" w:rsidRDefault="001D278D" w:rsidP="0068194B">
      <w:r>
        <w:separator/>
      </w:r>
    </w:p>
    <w:p w14:paraId="019FE798" w14:textId="77777777" w:rsidR="001D278D" w:rsidRDefault="001D278D"/>
    <w:p w14:paraId="6E8451D6" w14:textId="77777777" w:rsidR="001D278D" w:rsidRDefault="001D278D"/>
  </w:footnote>
  <w:footnote w:type="continuationSeparator" w:id="0">
    <w:p w14:paraId="0DC73E39" w14:textId="77777777" w:rsidR="001D278D" w:rsidRDefault="001D278D" w:rsidP="0068194B">
      <w:r>
        <w:continuationSeparator/>
      </w:r>
    </w:p>
    <w:p w14:paraId="2FAACE4D" w14:textId="77777777" w:rsidR="001D278D" w:rsidRDefault="001D278D"/>
    <w:p w14:paraId="46B91F49" w14:textId="77777777" w:rsidR="001D278D" w:rsidRDefault="001D27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0"/>
  </w:num>
  <w:num w:numId="6" w16cid:durableId="693650391">
    <w:abstractNumId w:val="3"/>
  </w:num>
  <w:num w:numId="7" w16cid:durableId="433520984">
    <w:abstractNumId w:val="11"/>
  </w:num>
  <w:num w:numId="8" w16cid:durableId="1501850951">
    <w:abstractNumId w:val="2"/>
  </w:num>
  <w:num w:numId="9" w16cid:durableId="1704087998">
    <w:abstractNumId w:val="12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55E95"/>
    <w:rsid w:val="0007021F"/>
    <w:rsid w:val="00076BA1"/>
    <w:rsid w:val="00085A39"/>
    <w:rsid w:val="00091F06"/>
    <w:rsid w:val="000A7A03"/>
    <w:rsid w:val="000B2BA5"/>
    <w:rsid w:val="000B6B01"/>
    <w:rsid w:val="000B6F00"/>
    <w:rsid w:val="000F2F8C"/>
    <w:rsid w:val="0010006E"/>
    <w:rsid w:val="001045A8"/>
    <w:rsid w:val="00114A91"/>
    <w:rsid w:val="001427E1"/>
    <w:rsid w:val="001451A4"/>
    <w:rsid w:val="00153064"/>
    <w:rsid w:val="0015309B"/>
    <w:rsid w:val="0015658C"/>
    <w:rsid w:val="00163668"/>
    <w:rsid w:val="001712F8"/>
    <w:rsid w:val="00171566"/>
    <w:rsid w:val="00174676"/>
    <w:rsid w:val="001755A8"/>
    <w:rsid w:val="00184014"/>
    <w:rsid w:val="00192008"/>
    <w:rsid w:val="001C0E68"/>
    <w:rsid w:val="001C4B6F"/>
    <w:rsid w:val="001C5F12"/>
    <w:rsid w:val="001D0BF1"/>
    <w:rsid w:val="001D278D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AEA"/>
    <w:rsid w:val="00230B9C"/>
    <w:rsid w:val="00236D54"/>
    <w:rsid w:val="00241D8C"/>
    <w:rsid w:val="00241FDB"/>
    <w:rsid w:val="0024720C"/>
    <w:rsid w:val="00250EDF"/>
    <w:rsid w:val="00257FC8"/>
    <w:rsid w:val="00260FF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19CA"/>
    <w:rsid w:val="00325B57"/>
    <w:rsid w:val="00336056"/>
    <w:rsid w:val="00340B9F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1FE8"/>
    <w:rsid w:val="00437E8C"/>
    <w:rsid w:val="00440225"/>
    <w:rsid w:val="0047223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765"/>
    <w:rsid w:val="00510392"/>
    <w:rsid w:val="00513E2A"/>
    <w:rsid w:val="00537F67"/>
    <w:rsid w:val="0055063E"/>
    <w:rsid w:val="0055420A"/>
    <w:rsid w:val="00566A35"/>
    <w:rsid w:val="0056701E"/>
    <w:rsid w:val="005740D7"/>
    <w:rsid w:val="00585720"/>
    <w:rsid w:val="005A0F26"/>
    <w:rsid w:val="005A1B10"/>
    <w:rsid w:val="005A6850"/>
    <w:rsid w:val="005B1B1B"/>
    <w:rsid w:val="005B7DA1"/>
    <w:rsid w:val="005C4F64"/>
    <w:rsid w:val="005C5932"/>
    <w:rsid w:val="005D3CA7"/>
    <w:rsid w:val="005D4CC1"/>
    <w:rsid w:val="005E3EE0"/>
    <w:rsid w:val="005F4B91"/>
    <w:rsid w:val="005F55D2"/>
    <w:rsid w:val="0060679C"/>
    <w:rsid w:val="0062312F"/>
    <w:rsid w:val="00625F2C"/>
    <w:rsid w:val="006618E9"/>
    <w:rsid w:val="00666580"/>
    <w:rsid w:val="0068194B"/>
    <w:rsid w:val="00690A12"/>
    <w:rsid w:val="00692703"/>
    <w:rsid w:val="006A17A9"/>
    <w:rsid w:val="006A1962"/>
    <w:rsid w:val="006B5D48"/>
    <w:rsid w:val="006B7D7B"/>
    <w:rsid w:val="006C1A5E"/>
    <w:rsid w:val="006C464E"/>
    <w:rsid w:val="006D46DF"/>
    <w:rsid w:val="006D65FA"/>
    <w:rsid w:val="006D6CE5"/>
    <w:rsid w:val="006E1507"/>
    <w:rsid w:val="0070741F"/>
    <w:rsid w:val="00712D8B"/>
    <w:rsid w:val="007232B4"/>
    <w:rsid w:val="007273B7"/>
    <w:rsid w:val="00733E0A"/>
    <w:rsid w:val="0074403D"/>
    <w:rsid w:val="00746D44"/>
    <w:rsid w:val="007507A8"/>
    <w:rsid w:val="007538DC"/>
    <w:rsid w:val="00753FA5"/>
    <w:rsid w:val="00757803"/>
    <w:rsid w:val="007876EC"/>
    <w:rsid w:val="0079206B"/>
    <w:rsid w:val="00796076"/>
    <w:rsid w:val="007C0566"/>
    <w:rsid w:val="007C3C17"/>
    <w:rsid w:val="007C606B"/>
    <w:rsid w:val="007E6A61"/>
    <w:rsid w:val="00801140"/>
    <w:rsid w:val="00803404"/>
    <w:rsid w:val="00805B48"/>
    <w:rsid w:val="00834955"/>
    <w:rsid w:val="00853210"/>
    <w:rsid w:val="008557B1"/>
    <w:rsid w:val="00855B59"/>
    <w:rsid w:val="00860461"/>
    <w:rsid w:val="0086487C"/>
    <w:rsid w:val="00870B20"/>
    <w:rsid w:val="008829F8"/>
    <w:rsid w:val="00885897"/>
    <w:rsid w:val="00886C3B"/>
    <w:rsid w:val="008A26F5"/>
    <w:rsid w:val="008A6538"/>
    <w:rsid w:val="008C051A"/>
    <w:rsid w:val="008C7056"/>
    <w:rsid w:val="008F3B14"/>
    <w:rsid w:val="00901899"/>
    <w:rsid w:val="0090344B"/>
    <w:rsid w:val="00905715"/>
    <w:rsid w:val="00911364"/>
    <w:rsid w:val="0091321E"/>
    <w:rsid w:val="00913946"/>
    <w:rsid w:val="0092726B"/>
    <w:rsid w:val="009361BA"/>
    <w:rsid w:val="00944F78"/>
    <w:rsid w:val="009510E7"/>
    <w:rsid w:val="009525FD"/>
    <w:rsid w:val="00952C89"/>
    <w:rsid w:val="009571D8"/>
    <w:rsid w:val="009650EA"/>
    <w:rsid w:val="0097790C"/>
    <w:rsid w:val="0098506E"/>
    <w:rsid w:val="009A30B4"/>
    <w:rsid w:val="009A44CE"/>
    <w:rsid w:val="009C4DFC"/>
    <w:rsid w:val="009D44F8"/>
    <w:rsid w:val="009E3160"/>
    <w:rsid w:val="009F220C"/>
    <w:rsid w:val="009F3B05"/>
    <w:rsid w:val="009F4931"/>
    <w:rsid w:val="00A0232C"/>
    <w:rsid w:val="00A0671E"/>
    <w:rsid w:val="00A102E4"/>
    <w:rsid w:val="00A14534"/>
    <w:rsid w:val="00A1686D"/>
    <w:rsid w:val="00A16DAA"/>
    <w:rsid w:val="00A24162"/>
    <w:rsid w:val="00A25023"/>
    <w:rsid w:val="00A270EA"/>
    <w:rsid w:val="00A27F82"/>
    <w:rsid w:val="00A34BA2"/>
    <w:rsid w:val="00A36F27"/>
    <w:rsid w:val="00A42E32"/>
    <w:rsid w:val="00A46E63"/>
    <w:rsid w:val="00A51DC5"/>
    <w:rsid w:val="00A53DE1"/>
    <w:rsid w:val="00A615E1"/>
    <w:rsid w:val="00A639FC"/>
    <w:rsid w:val="00A755E8"/>
    <w:rsid w:val="00A81371"/>
    <w:rsid w:val="00A93A5D"/>
    <w:rsid w:val="00AB32F8"/>
    <w:rsid w:val="00AB610B"/>
    <w:rsid w:val="00AD360E"/>
    <w:rsid w:val="00AD40FB"/>
    <w:rsid w:val="00AD782D"/>
    <w:rsid w:val="00AE7650"/>
    <w:rsid w:val="00AF3CDA"/>
    <w:rsid w:val="00AF6FD9"/>
    <w:rsid w:val="00B10EBE"/>
    <w:rsid w:val="00B17724"/>
    <w:rsid w:val="00B236F1"/>
    <w:rsid w:val="00B3081F"/>
    <w:rsid w:val="00B44051"/>
    <w:rsid w:val="00B46CDD"/>
    <w:rsid w:val="00B50F99"/>
    <w:rsid w:val="00B51D1B"/>
    <w:rsid w:val="00B540F4"/>
    <w:rsid w:val="00B57CD2"/>
    <w:rsid w:val="00B60FD0"/>
    <w:rsid w:val="00B622DF"/>
    <w:rsid w:val="00B6332A"/>
    <w:rsid w:val="00B81760"/>
    <w:rsid w:val="00B8494C"/>
    <w:rsid w:val="00BA0D22"/>
    <w:rsid w:val="00BA1546"/>
    <w:rsid w:val="00BA3458"/>
    <w:rsid w:val="00BB4E51"/>
    <w:rsid w:val="00BC3AF1"/>
    <w:rsid w:val="00BD431F"/>
    <w:rsid w:val="00BE423E"/>
    <w:rsid w:val="00BF61AC"/>
    <w:rsid w:val="00C47FA6"/>
    <w:rsid w:val="00C57FC6"/>
    <w:rsid w:val="00C63A51"/>
    <w:rsid w:val="00C66A7D"/>
    <w:rsid w:val="00C779DA"/>
    <w:rsid w:val="00C814F7"/>
    <w:rsid w:val="00C97556"/>
    <w:rsid w:val="00CA1494"/>
    <w:rsid w:val="00CA4B4D"/>
    <w:rsid w:val="00CB35C3"/>
    <w:rsid w:val="00CD323D"/>
    <w:rsid w:val="00CD7E45"/>
    <w:rsid w:val="00CE4030"/>
    <w:rsid w:val="00CE64B3"/>
    <w:rsid w:val="00CE726D"/>
    <w:rsid w:val="00CF192E"/>
    <w:rsid w:val="00CF1A49"/>
    <w:rsid w:val="00D0630C"/>
    <w:rsid w:val="00D243A9"/>
    <w:rsid w:val="00D305E5"/>
    <w:rsid w:val="00D37CD3"/>
    <w:rsid w:val="00D43B70"/>
    <w:rsid w:val="00D45556"/>
    <w:rsid w:val="00D63228"/>
    <w:rsid w:val="00D66A52"/>
    <w:rsid w:val="00D66EFA"/>
    <w:rsid w:val="00D72A2D"/>
    <w:rsid w:val="00D9521A"/>
    <w:rsid w:val="00D978A4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340D"/>
    <w:rsid w:val="00EA452E"/>
    <w:rsid w:val="00EA5099"/>
    <w:rsid w:val="00EC1351"/>
    <w:rsid w:val="00EC4CBF"/>
    <w:rsid w:val="00EC7FCB"/>
    <w:rsid w:val="00EE2CA8"/>
    <w:rsid w:val="00EE34CA"/>
    <w:rsid w:val="00EF17E8"/>
    <w:rsid w:val="00EF2D27"/>
    <w:rsid w:val="00EF51D9"/>
    <w:rsid w:val="00EF7C8D"/>
    <w:rsid w:val="00F130DD"/>
    <w:rsid w:val="00F24884"/>
    <w:rsid w:val="00F26A3C"/>
    <w:rsid w:val="00F27192"/>
    <w:rsid w:val="00F476C4"/>
    <w:rsid w:val="00F5718E"/>
    <w:rsid w:val="00F61DF9"/>
    <w:rsid w:val="00F81960"/>
    <w:rsid w:val="00F82424"/>
    <w:rsid w:val="00F8769D"/>
    <w:rsid w:val="00F9350C"/>
    <w:rsid w:val="00F94EB5"/>
    <w:rsid w:val="00F9624D"/>
    <w:rsid w:val="00F97768"/>
    <w:rsid w:val="00FA651A"/>
    <w:rsid w:val="00FB31C1"/>
    <w:rsid w:val="00FB58F2"/>
    <w:rsid w:val="00FC6AEA"/>
    <w:rsid w:val="00FD3D13"/>
    <w:rsid w:val="00FD671D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E1F0F04794657817E342AE415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4A72B-FBC7-4222-BD51-ADDCC0DE8FD8}"/>
      </w:docPartPr>
      <w:docPartBody>
        <w:p w:rsidR="00000000" w:rsidRDefault="00000000">
          <w:pPr>
            <w:pStyle w:val="3ECE1F0F04794657817E342AE415117E"/>
          </w:pPr>
          <w:r w:rsidRPr="00CF1A49">
            <w:t>Education</w:t>
          </w:r>
        </w:p>
      </w:docPartBody>
    </w:docPart>
    <w:docPart>
      <w:docPartPr>
        <w:name w:val="F01477F96AE94B22935724ACD3BD2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7F3C-ABC7-4D92-8268-27149989396E}"/>
      </w:docPartPr>
      <w:docPartBody>
        <w:p w:rsidR="00000000" w:rsidRDefault="00000000">
          <w:pPr>
            <w:pStyle w:val="F01477F96AE94B22935724ACD3BD2BF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8DC34764A41378D6F15567C2364C3">
    <w:name w:val="0288DC34764A41378D6F15567C2364C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C4CD3673E12485987AC16398002FC25">
    <w:name w:val="5C4CD3673E12485987AC16398002FC25"/>
  </w:style>
  <w:style w:type="paragraph" w:customStyle="1" w:styleId="EA90EDDBB2374B33A66179456DE10128">
    <w:name w:val="EA90EDDBB2374B33A66179456DE10128"/>
  </w:style>
  <w:style w:type="paragraph" w:customStyle="1" w:styleId="12FB7751DAF84639B86E7AE2123B8A97">
    <w:name w:val="12FB7751DAF84639B86E7AE2123B8A97"/>
  </w:style>
  <w:style w:type="paragraph" w:customStyle="1" w:styleId="7E70AAC14152412292FCCB71B3CDF3A6">
    <w:name w:val="7E70AAC14152412292FCCB71B3CDF3A6"/>
  </w:style>
  <w:style w:type="paragraph" w:customStyle="1" w:styleId="C47B29752DDF4898A6181A86EBAAD44E">
    <w:name w:val="C47B29752DDF4898A6181A86EBAAD44E"/>
  </w:style>
  <w:style w:type="paragraph" w:customStyle="1" w:styleId="5E48938F653741BC9E2AE5713E3DDA98">
    <w:name w:val="5E48938F653741BC9E2AE5713E3DDA98"/>
  </w:style>
  <w:style w:type="paragraph" w:customStyle="1" w:styleId="BB59540464D34A57AA9C0C6ACD8CDBE6">
    <w:name w:val="BB59540464D34A57AA9C0C6ACD8CDBE6"/>
  </w:style>
  <w:style w:type="paragraph" w:customStyle="1" w:styleId="D8FA8F48042342328E1D056FA655B760">
    <w:name w:val="D8FA8F48042342328E1D056FA655B760"/>
  </w:style>
  <w:style w:type="paragraph" w:customStyle="1" w:styleId="83205FB3509A47B2A9397F584292B71C">
    <w:name w:val="83205FB3509A47B2A9397F584292B71C"/>
  </w:style>
  <w:style w:type="paragraph" w:customStyle="1" w:styleId="20794DCDA0904B3A9C17B085C5A66707">
    <w:name w:val="20794DCDA0904B3A9C17B085C5A66707"/>
  </w:style>
  <w:style w:type="paragraph" w:customStyle="1" w:styleId="2C92C0BA59D1434E98FA0561EB663A48">
    <w:name w:val="2C92C0BA59D1434E98FA0561EB663A48"/>
  </w:style>
  <w:style w:type="paragraph" w:customStyle="1" w:styleId="923BB228E3AD4613A10C32AEF84B79A2">
    <w:name w:val="923BB228E3AD4613A10C32AEF84B79A2"/>
  </w:style>
  <w:style w:type="paragraph" w:customStyle="1" w:styleId="B0506D2AB1F648B3B7748678B4BEFE65">
    <w:name w:val="B0506D2AB1F648B3B7748678B4BEFE65"/>
  </w:style>
  <w:style w:type="paragraph" w:customStyle="1" w:styleId="DBCFEE28C70F4D12A0203B8FC093FC70">
    <w:name w:val="DBCFEE28C70F4D12A0203B8FC093FC7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A1433BBCF2345CD973EDDB5E6413AF9">
    <w:name w:val="FA1433BBCF2345CD973EDDB5E6413AF9"/>
  </w:style>
  <w:style w:type="paragraph" w:customStyle="1" w:styleId="A1736F0630F14262B1A41CC79B227E5A">
    <w:name w:val="A1736F0630F14262B1A41CC79B227E5A"/>
  </w:style>
  <w:style w:type="paragraph" w:customStyle="1" w:styleId="87A117E7FA694E1DBAA462A66EDC1C75">
    <w:name w:val="87A117E7FA694E1DBAA462A66EDC1C75"/>
  </w:style>
  <w:style w:type="paragraph" w:customStyle="1" w:styleId="DC475B7871484A2590B60F1BB0600C73">
    <w:name w:val="DC475B7871484A2590B60F1BB0600C73"/>
  </w:style>
  <w:style w:type="paragraph" w:customStyle="1" w:styleId="F6DAF68D9C69452D88C565516E968EFF">
    <w:name w:val="F6DAF68D9C69452D88C565516E968EFF"/>
  </w:style>
  <w:style w:type="paragraph" w:customStyle="1" w:styleId="3B81D86C4D1843CCABC1213B02141175">
    <w:name w:val="3B81D86C4D1843CCABC1213B02141175"/>
  </w:style>
  <w:style w:type="paragraph" w:customStyle="1" w:styleId="4307DD22A0C34C2F9FDC722B30DF1335">
    <w:name w:val="4307DD22A0C34C2F9FDC722B30DF1335"/>
  </w:style>
  <w:style w:type="paragraph" w:customStyle="1" w:styleId="3ECE1F0F04794657817E342AE415117E">
    <w:name w:val="3ECE1F0F04794657817E342AE415117E"/>
  </w:style>
  <w:style w:type="paragraph" w:customStyle="1" w:styleId="ABFF62C044F14A098F10D4B7DD47BA91">
    <w:name w:val="ABFF62C044F14A098F10D4B7DD47BA91"/>
  </w:style>
  <w:style w:type="paragraph" w:customStyle="1" w:styleId="8DE526D43A9242EE8FB29C68AEB5EF4E">
    <w:name w:val="8DE526D43A9242EE8FB29C68AEB5EF4E"/>
  </w:style>
  <w:style w:type="paragraph" w:customStyle="1" w:styleId="71B7617778DC4C02BCB47D7FC236972F">
    <w:name w:val="71B7617778DC4C02BCB47D7FC236972F"/>
  </w:style>
  <w:style w:type="paragraph" w:customStyle="1" w:styleId="CE0FEB07F50949A988878F20A180D431">
    <w:name w:val="CE0FEB07F50949A988878F20A180D431"/>
  </w:style>
  <w:style w:type="paragraph" w:customStyle="1" w:styleId="F8176020099342DFA40DEDD77C42189C">
    <w:name w:val="F8176020099342DFA40DEDD77C42189C"/>
  </w:style>
  <w:style w:type="paragraph" w:customStyle="1" w:styleId="58E32947643140CBAAFA5543DA447056">
    <w:name w:val="58E32947643140CBAAFA5543DA447056"/>
  </w:style>
  <w:style w:type="paragraph" w:customStyle="1" w:styleId="41C9F2FD5412438B8BC2771E27DE9253">
    <w:name w:val="41C9F2FD5412438B8BC2771E27DE9253"/>
  </w:style>
  <w:style w:type="paragraph" w:customStyle="1" w:styleId="1F3E07B2AD384471B48C00D4968E104B">
    <w:name w:val="1F3E07B2AD384471B48C00D4968E104B"/>
  </w:style>
  <w:style w:type="paragraph" w:customStyle="1" w:styleId="BFA86B1A4B9342E787C5C9286D75BB1E">
    <w:name w:val="BFA86B1A4B9342E787C5C9286D75BB1E"/>
  </w:style>
  <w:style w:type="paragraph" w:customStyle="1" w:styleId="FEE7D72AD44B4CC98084E57E13BA95D7">
    <w:name w:val="FEE7D72AD44B4CC98084E57E13BA95D7"/>
  </w:style>
  <w:style w:type="paragraph" w:customStyle="1" w:styleId="F01477F96AE94B22935724ACD3BD2BFE">
    <w:name w:val="F01477F96AE94B22935724ACD3BD2BFE"/>
  </w:style>
  <w:style w:type="paragraph" w:customStyle="1" w:styleId="DF297D645CC244838969396C579DA172">
    <w:name w:val="DF297D645CC244838969396C579DA172"/>
  </w:style>
  <w:style w:type="paragraph" w:customStyle="1" w:styleId="17C241DC4EEE46EF84469293B71531D4">
    <w:name w:val="17C241DC4EEE46EF84469293B71531D4"/>
  </w:style>
  <w:style w:type="paragraph" w:customStyle="1" w:styleId="5C69CAFBDFB1428182B2F4147C8885EE">
    <w:name w:val="5C69CAFBDFB1428182B2F4147C8885EE"/>
  </w:style>
  <w:style w:type="paragraph" w:customStyle="1" w:styleId="EBA1D57CE0314E57B3975930B7317B37">
    <w:name w:val="EBA1D57CE0314E57B3975930B7317B37"/>
  </w:style>
  <w:style w:type="paragraph" w:customStyle="1" w:styleId="0B96CEE7B2F4496E8353A39FE16AE85F">
    <w:name w:val="0B96CEE7B2F4496E8353A39FE16AE85F"/>
  </w:style>
  <w:style w:type="paragraph" w:customStyle="1" w:styleId="DEA04C373C784F88BCAC0723F85D417B">
    <w:name w:val="DEA04C373C784F88BCAC0723F85D417B"/>
  </w:style>
  <w:style w:type="paragraph" w:customStyle="1" w:styleId="C8EA3F8C83654AD78D4D4DCF92C7248A">
    <w:name w:val="C8EA3F8C83654AD78D4D4DCF92C7248A"/>
  </w:style>
  <w:style w:type="paragraph" w:customStyle="1" w:styleId="4A63D659305D446E976158E04E981378">
    <w:name w:val="4A63D659305D446E976158E04E981378"/>
    <w:rsid w:val="00CD4259"/>
  </w:style>
  <w:style w:type="paragraph" w:customStyle="1" w:styleId="76B458189CB9495F86DDD144665D86B8">
    <w:name w:val="76B458189CB9495F86DDD144665D86B8"/>
    <w:rsid w:val="00CD4259"/>
  </w:style>
  <w:style w:type="paragraph" w:customStyle="1" w:styleId="6409D7AC92FB43C6837BA6D89346F491">
    <w:name w:val="6409D7AC92FB43C6837BA6D89346F491"/>
    <w:rsid w:val="00CD4259"/>
  </w:style>
  <w:style w:type="paragraph" w:customStyle="1" w:styleId="818393486B3D4A5689F7FF3CADE44543">
    <w:name w:val="818393486B3D4A5689F7FF3CADE44543"/>
    <w:rsid w:val="00CD4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2023-03-28T02:56:00Z</dcterms:created>
  <dcterms:modified xsi:type="dcterms:W3CDTF">2023-03-28T19:25:00Z</dcterms:modified>
  <cp:category/>
</cp:coreProperties>
</file>