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1A83F8C" w14:textId="77777777" w:rsidTr="00AB6475">
        <w:trPr>
          <w:trHeight w:hRule="exact" w:val="135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4688FFB" w14:textId="4F226906" w:rsidR="00692703" w:rsidRPr="00CF1A49" w:rsidRDefault="00076BA1" w:rsidP="00913946">
            <w:pPr>
              <w:pStyle w:val="Title"/>
            </w:pPr>
            <w:r>
              <w:t>POrter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Moody</w:t>
            </w:r>
          </w:p>
          <w:p w14:paraId="0A683E31" w14:textId="02C55328" w:rsidR="00692703" w:rsidRPr="00CF1A49" w:rsidRDefault="00076BA1" w:rsidP="00913946">
            <w:pPr>
              <w:pStyle w:val="ContactInfo"/>
              <w:contextualSpacing w:val="0"/>
            </w:pPr>
            <w:r>
              <w:t>7193385009</w:t>
            </w:r>
          </w:p>
          <w:p w14:paraId="5C26A581" w14:textId="26841EFF" w:rsidR="00692703" w:rsidRPr="00CF1A49" w:rsidRDefault="009A30B4" w:rsidP="00913946">
            <w:pPr>
              <w:pStyle w:val="ContactInfoEmphasis"/>
              <w:contextualSpacing w:val="0"/>
            </w:pPr>
            <w:r>
              <w:t>porterbmoody@gmail.com</w:t>
            </w:r>
          </w:p>
        </w:tc>
      </w:tr>
      <w:tr w:rsidR="009571D8" w:rsidRPr="00CF1A49" w14:paraId="506F20BC" w14:textId="77777777" w:rsidTr="00692703">
        <w:tc>
          <w:tcPr>
            <w:tcW w:w="9360" w:type="dxa"/>
            <w:tcMar>
              <w:top w:w="432" w:type="dxa"/>
            </w:tcMar>
          </w:tcPr>
          <w:p w14:paraId="3E9AB719" w14:textId="59609DC6" w:rsidR="001755A8" w:rsidRPr="00CF1A49" w:rsidRDefault="00E07F89" w:rsidP="00913946">
            <w:r>
              <w:t>Passionate data scientist and machine learning engineer</w:t>
            </w:r>
            <w:r w:rsidR="00B41660">
              <w:t xml:space="preserve">. Highly motivated and </w:t>
            </w:r>
            <w:r w:rsidR="006E0ABC">
              <w:t xml:space="preserve">excited about </w:t>
            </w:r>
            <w:r w:rsidR="001070D5">
              <w:t xml:space="preserve">solving </w:t>
            </w:r>
            <w:r w:rsidR="001D4BEB">
              <w:t xml:space="preserve">any </w:t>
            </w:r>
            <w:r w:rsidR="001070D5">
              <w:t>problem</w:t>
            </w:r>
            <w:r w:rsidR="00E11623">
              <w:t xml:space="preserve"> </w:t>
            </w:r>
            <w:r w:rsidR="00FF18A1">
              <w:t>at any level of complexity</w:t>
            </w:r>
            <w:r w:rsidR="004D7D56">
              <w:t xml:space="preserve">. </w:t>
            </w:r>
          </w:p>
        </w:tc>
      </w:tr>
    </w:tbl>
    <w:p w14:paraId="5247A04A" w14:textId="1087838F" w:rsidR="004E01EB" w:rsidRPr="00CF1A49" w:rsidRDefault="00D978A4" w:rsidP="004E01EB">
      <w:pPr>
        <w:pStyle w:val="Heading1"/>
      </w:pPr>
      <w:r>
        <w:t>projects</w:t>
      </w:r>
      <w:r w:rsidR="005E3EE0">
        <w:t xml:space="preserve"> </w:t>
      </w:r>
    </w:p>
    <w:tbl>
      <w:tblPr>
        <w:tblStyle w:val="TableGrid"/>
        <w:tblW w:w="509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516"/>
      </w:tblGrid>
      <w:tr w:rsidR="00CD7E45" w:rsidRPr="00CF1A49" w14:paraId="0FC13872" w14:textId="77777777" w:rsidTr="008A26F5">
        <w:trPr>
          <w:trHeight w:val="37"/>
        </w:trPr>
        <w:tc>
          <w:tcPr>
            <w:tcW w:w="9516" w:type="dxa"/>
          </w:tcPr>
          <w:p w14:paraId="6769F354" w14:textId="3ACB55B7" w:rsidR="009F0B1F" w:rsidRPr="00CF1A49" w:rsidRDefault="00CC6863" w:rsidP="009F0B1F">
            <w:pPr>
              <w:pStyle w:val="Heading3"/>
              <w:contextualSpacing w:val="0"/>
            </w:pPr>
            <w:r>
              <w:t xml:space="preserve">Sept 2021 – sept </w:t>
            </w:r>
            <w:r w:rsidR="009F0B1F">
              <w:t>202</w:t>
            </w:r>
            <w:r>
              <w:t>2</w:t>
            </w:r>
          </w:p>
          <w:p w14:paraId="325BDF58" w14:textId="5E84EC07" w:rsidR="00FD1368" w:rsidRPr="00764F80" w:rsidRDefault="00671C1F" w:rsidP="00FD1368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Machine learning engineer</w:t>
            </w:r>
            <w:r w:rsidR="009F0B1F" w:rsidRPr="00CF1A49">
              <w:t xml:space="preserve">, </w:t>
            </w:r>
            <w:r w:rsidR="00855A7B">
              <w:rPr>
                <w:rStyle w:val="SubtleReference"/>
              </w:rPr>
              <w:t>tech startup</w:t>
            </w:r>
          </w:p>
          <w:p w14:paraId="6C35D7A6" w14:textId="4801422C" w:rsidR="00764F80" w:rsidRDefault="00764F80" w:rsidP="008A26F5">
            <w:r>
              <w:t xml:space="preserve">Wrote </w:t>
            </w:r>
            <w:r w:rsidR="00B41C77">
              <w:t xml:space="preserve">complex </w:t>
            </w:r>
            <w:r>
              <w:t xml:space="preserve">document parsing </w:t>
            </w:r>
            <w:r w:rsidR="00A70A17">
              <w:t xml:space="preserve">model </w:t>
            </w:r>
            <w:r w:rsidR="00042B0B">
              <w:t>in python using pandas, sklearn,</w:t>
            </w:r>
            <w:r w:rsidR="00393253">
              <w:t xml:space="preserve"> numpy</w:t>
            </w:r>
            <w:r w:rsidR="000670BB">
              <w:t>, AWS textract</w:t>
            </w:r>
          </w:p>
          <w:p w14:paraId="1DF212F1" w14:textId="6DEE5F84" w:rsidR="00756871" w:rsidRDefault="00756871" w:rsidP="008A26F5"/>
          <w:p w14:paraId="6CD32A56" w14:textId="08D8ADE7" w:rsidR="00402B6C" w:rsidRPr="00402B6C" w:rsidRDefault="00B4058F" w:rsidP="00402B6C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 xml:space="preserve">NLP </w:t>
            </w:r>
            <w:r w:rsidR="00402B6C">
              <w:t>Chatbot</w:t>
            </w:r>
          </w:p>
          <w:p w14:paraId="5FD10F65" w14:textId="340A1859" w:rsidR="008A26F5" w:rsidRDefault="008A26F5" w:rsidP="008A26F5">
            <w:r>
              <w:t xml:space="preserve">Developed a python chatbot using </w:t>
            </w:r>
            <w:r w:rsidR="00B92712">
              <w:t xml:space="preserve">hugging face transformer on </w:t>
            </w:r>
            <w:r w:rsidR="00572720">
              <w:t xml:space="preserve">a large quantity </w:t>
            </w:r>
            <w:r w:rsidR="00BC4B57">
              <w:t xml:space="preserve">of </w:t>
            </w:r>
            <w:r w:rsidR="0012006D">
              <w:t xml:space="preserve">web scraped </w:t>
            </w:r>
            <w:r w:rsidR="00BC4B57">
              <w:t xml:space="preserve">tech related data </w:t>
            </w:r>
            <w:r>
              <w:t xml:space="preserve">and trained it with a keras neural network and deployed it on </w:t>
            </w:r>
            <w:r w:rsidR="00260FF3">
              <w:t>flask</w:t>
            </w:r>
            <w:r w:rsidR="00805B48">
              <w:t xml:space="preserve"> </w:t>
            </w:r>
            <w:r>
              <w:t>web app.</w:t>
            </w:r>
          </w:p>
          <w:p w14:paraId="72487DEA" w14:textId="7D719282" w:rsidR="008A26F5" w:rsidRDefault="008A26F5" w:rsidP="008A26F5"/>
          <w:p w14:paraId="74B70ADE" w14:textId="42568EA3" w:rsidR="00A27E5D" w:rsidRPr="00402B6C" w:rsidRDefault="00A42E4D" w:rsidP="00A27E5D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WEbscraping project</w:t>
            </w:r>
          </w:p>
          <w:p w14:paraId="62136D3F" w14:textId="3D339D29" w:rsidR="008A26F5" w:rsidRDefault="008A26F5" w:rsidP="008A26F5">
            <w:r>
              <w:t>Conducted web scraping of Facebook Marketplace car deals to collect data and trained a machine learning model to predict car prices</w:t>
            </w:r>
            <w:r w:rsidR="00CD52E3">
              <w:t xml:space="preserve"> and notify me when good deal comes up. Managed to scrape over </w:t>
            </w:r>
            <w:r w:rsidR="009A7095">
              <w:t>1 million deals</w:t>
            </w:r>
            <w:r w:rsidR="00CD52E3">
              <w:t xml:space="preserve"> </w:t>
            </w:r>
          </w:p>
          <w:p w14:paraId="3BCE0F40" w14:textId="77777777" w:rsidR="00F17F39" w:rsidRDefault="00F17F39" w:rsidP="00F17F39">
            <w:pPr>
              <w:pStyle w:val="Heading2"/>
              <w:contextualSpacing w:val="0"/>
            </w:pPr>
          </w:p>
          <w:p w14:paraId="1E52F1D1" w14:textId="62323953" w:rsidR="008A26F5" w:rsidRPr="00F17F39" w:rsidRDefault="00F17F39" w:rsidP="00F17F39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WEbscraping project</w:t>
            </w:r>
          </w:p>
          <w:p w14:paraId="6E10A61A" w14:textId="6EE85FF4" w:rsidR="00CD7E45" w:rsidRPr="00CF1A49" w:rsidRDefault="008A26F5" w:rsidP="00505765">
            <w:r>
              <w:t>Built python chess ai engine to compute the best move and a GUI for a user to play against</w:t>
            </w:r>
            <w:r w:rsidR="00C54317">
              <w:t xml:space="preserve"> using </w:t>
            </w:r>
            <w:r w:rsidR="00344E7C">
              <w:t xml:space="preserve">advanced </w:t>
            </w:r>
            <w:r w:rsidR="00697365">
              <w:t xml:space="preserve">custom </w:t>
            </w:r>
            <w:r w:rsidR="00A14C2A">
              <w:t xml:space="preserve">built </w:t>
            </w:r>
            <w:r w:rsidR="00697365">
              <w:t>algorithm</w:t>
            </w:r>
            <w:r w:rsidR="009F050F">
              <w:t>.</w:t>
            </w:r>
          </w:p>
        </w:tc>
      </w:tr>
      <w:tr w:rsidR="00AF3CDA" w:rsidRPr="00CF1A49" w14:paraId="38136489" w14:textId="77777777" w:rsidTr="008A26F5">
        <w:trPr>
          <w:trHeight w:val="37"/>
        </w:trPr>
        <w:tc>
          <w:tcPr>
            <w:tcW w:w="9516" w:type="dxa"/>
          </w:tcPr>
          <w:p w14:paraId="72EE3926" w14:textId="5E7AA8BB" w:rsidR="00F27192" w:rsidRPr="00CF1A49" w:rsidRDefault="00F27192" w:rsidP="00690A12"/>
        </w:tc>
      </w:tr>
    </w:tbl>
    <w:p w14:paraId="291BC8B5" w14:textId="63B1152D" w:rsidR="00CD7E45" w:rsidRDefault="00CD7E45" w:rsidP="0097790C">
      <w:pPr>
        <w:pStyle w:val="Heading1"/>
      </w:pPr>
    </w:p>
    <w:sdt>
      <w:sdtPr>
        <w:alias w:val="Education:"/>
        <w:tag w:val="Education:"/>
        <w:id w:val="-1908763273"/>
        <w:placeholder>
          <w:docPart w:val="3ECE1F0F04794657817E342AE415117E"/>
        </w:placeholder>
        <w:temporary/>
        <w:showingPlcHdr/>
        <w15:appearance w15:val="hidden"/>
      </w:sdtPr>
      <w:sdtContent>
        <w:p w14:paraId="0828C635" w14:textId="21E6AA30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1049005" w14:textId="77777777" w:rsidTr="00D66A52">
        <w:tc>
          <w:tcPr>
            <w:tcW w:w="9355" w:type="dxa"/>
          </w:tcPr>
          <w:p w14:paraId="1F488C5D" w14:textId="790E0A0D" w:rsidR="001D0BF1" w:rsidRPr="00CF1A49" w:rsidRDefault="005B7DA1" w:rsidP="001D0BF1">
            <w:pPr>
              <w:pStyle w:val="Heading3"/>
              <w:contextualSpacing w:val="0"/>
            </w:pPr>
            <w:r>
              <w:t>July</w:t>
            </w:r>
            <w:r w:rsidR="001D0BF1" w:rsidRPr="00CF1A49">
              <w:t xml:space="preserve"> </w:t>
            </w:r>
            <w:r w:rsidR="00091F06">
              <w:t>2023</w:t>
            </w:r>
          </w:p>
          <w:p w14:paraId="3D3D8C99" w14:textId="51AE6B3F" w:rsidR="001D0BF1" w:rsidRPr="00CF1A49" w:rsidRDefault="003219CA" w:rsidP="001D0BF1">
            <w:pPr>
              <w:pStyle w:val="Heading2"/>
              <w:contextualSpacing w:val="0"/>
            </w:pPr>
            <w:r>
              <w:t>data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Brigham Young University-Idaho</w:t>
            </w:r>
          </w:p>
          <w:p w14:paraId="7D47A7FD" w14:textId="699E2170" w:rsidR="007538DC" w:rsidRPr="00CF1A49" w:rsidRDefault="003219CA" w:rsidP="007538DC">
            <w:pPr>
              <w:contextualSpacing w:val="0"/>
            </w:pPr>
            <w:r>
              <w:t>Heavy emphasis on r, python</w:t>
            </w:r>
            <w:r w:rsidR="0055063E">
              <w:t xml:space="preserve"> data </w:t>
            </w:r>
            <w:r w:rsidR="00B52344">
              <w:t>manipulation, visualization</w:t>
            </w:r>
            <w:r w:rsidR="0055316C">
              <w:t>, analysis</w:t>
            </w:r>
            <w:r>
              <w:t>,</w:t>
            </w:r>
            <w:r w:rsidR="0055063E">
              <w:t xml:space="preserve"> and</w:t>
            </w:r>
            <w:r>
              <w:t xml:space="preserve"> SQL</w:t>
            </w:r>
          </w:p>
        </w:tc>
      </w:tr>
      <w:tr w:rsidR="00F61DF9" w:rsidRPr="00CF1A49" w14:paraId="37C3D17C" w14:textId="77777777" w:rsidTr="00F61DF9">
        <w:tc>
          <w:tcPr>
            <w:tcW w:w="9355" w:type="dxa"/>
            <w:tcMar>
              <w:top w:w="216" w:type="dxa"/>
            </w:tcMar>
          </w:tcPr>
          <w:p w14:paraId="6715D413" w14:textId="67C925F7" w:rsidR="00F61DF9" w:rsidRPr="00CF1A49" w:rsidRDefault="00F61DF9" w:rsidP="00F61DF9">
            <w:pPr>
              <w:pStyle w:val="Heading3"/>
              <w:contextualSpacing w:val="0"/>
            </w:pPr>
          </w:p>
          <w:p w14:paraId="4B75C8F3" w14:textId="34CCD64B" w:rsidR="00F61DF9" w:rsidRPr="00CF1A49" w:rsidRDefault="003219CA" w:rsidP="00F61DF9">
            <w:pPr>
              <w:pStyle w:val="Heading2"/>
              <w:contextualSpacing w:val="0"/>
            </w:pPr>
            <w:r>
              <w:t>math minor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Brigham young university-idaho</w:t>
            </w:r>
          </w:p>
          <w:p w14:paraId="00AAE946" w14:textId="24672F62" w:rsidR="00CD7E45" w:rsidRDefault="00585720" w:rsidP="00CD7E45">
            <w:r>
              <w:t xml:space="preserve">Linear algebra, multivariable calculus, </w:t>
            </w:r>
            <w:r w:rsidR="00666580">
              <w:t>statistics, linear regression</w:t>
            </w:r>
          </w:p>
        </w:tc>
      </w:tr>
    </w:tbl>
    <w:sdt>
      <w:sdtPr>
        <w:alias w:val="Skills:"/>
        <w:tag w:val="Skills:"/>
        <w:id w:val="-1392877668"/>
        <w:placeholder>
          <w:docPart w:val="F01477F96AE94B22935724ACD3BD2BFE"/>
        </w:placeholder>
        <w:temporary/>
        <w:showingPlcHdr/>
        <w15:appearance w15:val="hidden"/>
      </w:sdtPr>
      <w:sdtContent>
        <w:p w14:paraId="6E485E95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7254B06" w14:textId="77777777" w:rsidTr="00CF1A49">
        <w:tc>
          <w:tcPr>
            <w:tcW w:w="4675" w:type="dxa"/>
          </w:tcPr>
          <w:p w14:paraId="69616BF1" w14:textId="39037DE9" w:rsidR="001E3120" w:rsidRPr="006E1507" w:rsidRDefault="00FA651A" w:rsidP="006E1507">
            <w:pPr>
              <w:pStyle w:val="ListBullet"/>
              <w:contextualSpacing w:val="0"/>
            </w:pPr>
            <w:r>
              <w:t>Python, pandas</w:t>
            </w:r>
            <w:r w:rsidR="005C4F64">
              <w:t>, keras, nltk, altair</w:t>
            </w:r>
            <w:r w:rsidR="00D45556">
              <w:t>, numpy</w:t>
            </w:r>
          </w:p>
          <w:p w14:paraId="5976F974" w14:textId="6D7B25E8" w:rsidR="001F4E6D" w:rsidRPr="006E1507" w:rsidRDefault="00FA651A" w:rsidP="006E1507">
            <w:pPr>
              <w:pStyle w:val="ListBullet"/>
              <w:contextualSpacing w:val="0"/>
            </w:pPr>
            <w:r>
              <w:t>Javascript, html, css</w:t>
            </w:r>
          </w:p>
        </w:tc>
        <w:tc>
          <w:tcPr>
            <w:tcW w:w="4675" w:type="dxa"/>
            <w:tcMar>
              <w:left w:w="360" w:type="dxa"/>
            </w:tcMar>
          </w:tcPr>
          <w:p w14:paraId="444CCF7A" w14:textId="12000128" w:rsidR="003A0632" w:rsidRPr="006E1507" w:rsidRDefault="00D45556" w:rsidP="006E1507">
            <w:pPr>
              <w:pStyle w:val="ListBullet"/>
              <w:contextualSpacing w:val="0"/>
            </w:pPr>
            <w:r>
              <w:t>R, tidyverse</w:t>
            </w:r>
          </w:p>
          <w:p w14:paraId="51C04A38" w14:textId="7FB8EBA2" w:rsidR="001E3120" w:rsidRPr="006E1507" w:rsidRDefault="00D45556" w:rsidP="006E1507">
            <w:pPr>
              <w:pStyle w:val="ListBullet"/>
              <w:contextualSpacing w:val="0"/>
            </w:pPr>
            <w:r>
              <w:t>SQL</w:t>
            </w:r>
          </w:p>
          <w:p w14:paraId="58EC2A72" w14:textId="47D5E9F7" w:rsidR="001E3120" w:rsidRPr="006E1507" w:rsidRDefault="00A0232C" w:rsidP="006E1507">
            <w:pPr>
              <w:pStyle w:val="ListBullet"/>
              <w:contextualSpacing w:val="0"/>
            </w:pPr>
            <w:r>
              <w:t>chatgpt</w:t>
            </w:r>
          </w:p>
        </w:tc>
      </w:tr>
    </w:tbl>
    <w:p w14:paraId="178F40B7" w14:textId="2DD4F797" w:rsidR="00B51D1B" w:rsidRPr="00BD4C4D" w:rsidRDefault="00B51D1B" w:rsidP="00BD4C4D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ectPr w:rsidR="00B51D1B" w:rsidRPr="00BD4C4D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03D09" w14:textId="77777777" w:rsidR="00761765" w:rsidRDefault="00761765" w:rsidP="0068194B">
      <w:r>
        <w:separator/>
      </w:r>
    </w:p>
    <w:p w14:paraId="17B22E68" w14:textId="77777777" w:rsidR="00761765" w:rsidRDefault="00761765"/>
    <w:p w14:paraId="29AAFEBC" w14:textId="77777777" w:rsidR="00761765" w:rsidRDefault="00761765"/>
  </w:endnote>
  <w:endnote w:type="continuationSeparator" w:id="0">
    <w:p w14:paraId="03DBCC77" w14:textId="77777777" w:rsidR="00761765" w:rsidRDefault="00761765" w:rsidP="0068194B">
      <w:r>
        <w:continuationSeparator/>
      </w:r>
    </w:p>
    <w:p w14:paraId="223F9679" w14:textId="77777777" w:rsidR="00761765" w:rsidRDefault="00761765"/>
    <w:p w14:paraId="7C7C5DFF" w14:textId="77777777" w:rsidR="00761765" w:rsidRDefault="007617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4BBE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2D6EF" w14:textId="77777777" w:rsidR="00761765" w:rsidRDefault="00761765" w:rsidP="0068194B">
      <w:r>
        <w:separator/>
      </w:r>
    </w:p>
    <w:p w14:paraId="6A4C43F2" w14:textId="77777777" w:rsidR="00761765" w:rsidRDefault="00761765"/>
    <w:p w14:paraId="0AD792CE" w14:textId="77777777" w:rsidR="00761765" w:rsidRDefault="00761765"/>
  </w:footnote>
  <w:footnote w:type="continuationSeparator" w:id="0">
    <w:p w14:paraId="077C9392" w14:textId="77777777" w:rsidR="00761765" w:rsidRDefault="00761765" w:rsidP="0068194B">
      <w:r>
        <w:continuationSeparator/>
      </w:r>
    </w:p>
    <w:p w14:paraId="5135ECAE" w14:textId="77777777" w:rsidR="00761765" w:rsidRDefault="00761765"/>
    <w:p w14:paraId="1CC5A23C" w14:textId="77777777" w:rsidR="00761765" w:rsidRDefault="007617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A571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17024F" wp14:editId="6AC0432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68F849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21088332">
    <w:abstractNumId w:val="9"/>
  </w:num>
  <w:num w:numId="2" w16cid:durableId="1209999572">
    <w:abstractNumId w:val="8"/>
  </w:num>
  <w:num w:numId="3" w16cid:durableId="4328935">
    <w:abstractNumId w:val="7"/>
  </w:num>
  <w:num w:numId="4" w16cid:durableId="384911684">
    <w:abstractNumId w:val="6"/>
  </w:num>
  <w:num w:numId="5" w16cid:durableId="822359118">
    <w:abstractNumId w:val="10"/>
  </w:num>
  <w:num w:numId="6" w16cid:durableId="693650391">
    <w:abstractNumId w:val="3"/>
  </w:num>
  <w:num w:numId="7" w16cid:durableId="433520984">
    <w:abstractNumId w:val="11"/>
  </w:num>
  <w:num w:numId="8" w16cid:durableId="1501850951">
    <w:abstractNumId w:val="2"/>
  </w:num>
  <w:num w:numId="9" w16cid:durableId="1704087998">
    <w:abstractNumId w:val="12"/>
  </w:num>
  <w:num w:numId="10" w16cid:durableId="1238830446">
    <w:abstractNumId w:val="5"/>
  </w:num>
  <w:num w:numId="11" w16cid:durableId="649406982">
    <w:abstractNumId w:val="4"/>
  </w:num>
  <w:num w:numId="12" w16cid:durableId="1823540608">
    <w:abstractNumId w:val="1"/>
  </w:num>
  <w:num w:numId="13" w16cid:durableId="113687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A1"/>
    <w:rsid w:val="000001EF"/>
    <w:rsid w:val="0000110E"/>
    <w:rsid w:val="00007322"/>
    <w:rsid w:val="00007728"/>
    <w:rsid w:val="00022EB2"/>
    <w:rsid w:val="00024584"/>
    <w:rsid w:val="00024730"/>
    <w:rsid w:val="00042B0B"/>
    <w:rsid w:val="00055E95"/>
    <w:rsid w:val="000670BB"/>
    <w:rsid w:val="0007021F"/>
    <w:rsid w:val="00076BA1"/>
    <w:rsid w:val="00085A39"/>
    <w:rsid w:val="00091F06"/>
    <w:rsid w:val="00094037"/>
    <w:rsid w:val="000A7A03"/>
    <w:rsid w:val="000B2BA5"/>
    <w:rsid w:val="000B4433"/>
    <w:rsid w:val="000B6B01"/>
    <w:rsid w:val="000B6F00"/>
    <w:rsid w:val="000F2F8C"/>
    <w:rsid w:val="0010006E"/>
    <w:rsid w:val="001045A8"/>
    <w:rsid w:val="001070D5"/>
    <w:rsid w:val="00114A91"/>
    <w:rsid w:val="0012006D"/>
    <w:rsid w:val="00123CF0"/>
    <w:rsid w:val="001427E1"/>
    <w:rsid w:val="001451A4"/>
    <w:rsid w:val="00153064"/>
    <w:rsid w:val="0015309B"/>
    <w:rsid w:val="0015658C"/>
    <w:rsid w:val="00163668"/>
    <w:rsid w:val="001712F8"/>
    <w:rsid w:val="00171566"/>
    <w:rsid w:val="00174676"/>
    <w:rsid w:val="001755A8"/>
    <w:rsid w:val="00184014"/>
    <w:rsid w:val="00192008"/>
    <w:rsid w:val="001C0E68"/>
    <w:rsid w:val="001C4B6F"/>
    <w:rsid w:val="001C5F12"/>
    <w:rsid w:val="001D0BF1"/>
    <w:rsid w:val="001D278D"/>
    <w:rsid w:val="001D4BEB"/>
    <w:rsid w:val="001E3120"/>
    <w:rsid w:val="001E7E0C"/>
    <w:rsid w:val="001F0BB0"/>
    <w:rsid w:val="001F4E6D"/>
    <w:rsid w:val="001F6140"/>
    <w:rsid w:val="00203573"/>
    <w:rsid w:val="002046EE"/>
    <w:rsid w:val="0020597D"/>
    <w:rsid w:val="00213B4C"/>
    <w:rsid w:val="002253B0"/>
    <w:rsid w:val="00230AEA"/>
    <w:rsid w:val="00230B9C"/>
    <w:rsid w:val="00230C5B"/>
    <w:rsid w:val="00236D54"/>
    <w:rsid w:val="00241D8C"/>
    <w:rsid w:val="00241FDB"/>
    <w:rsid w:val="0024720C"/>
    <w:rsid w:val="00250EDF"/>
    <w:rsid w:val="00257FC8"/>
    <w:rsid w:val="0026076F"/>
    <w:rsid w:val="00260FF3"/>
    <w:rsid w:val="002617AE"/>
    <w:rsid w:val="002638D0"/>
    <w:rsid w:val="002647D3"/>
    <w:rsid w:val="00275EAE"/>
    <w:rsid w:val="00294998"/>
    <w:rsid w:val="0029776F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19CA"/>
    <w:rsid w:val="00325B57"/>
    <w:rsid w:val="00336056"/>
    <w:rsid w:val="00340B9F"/>
    <w:rsid w:val="00344E7C"/>
    <w:rsid w:val="003544E1"/>
    <w:rsid w:val="00366398"/>
    <w:rsid w:val="0038707D"/>
    <w:rsid w:val="00393253"/>
    <w:rsid w:val="003A0632"/>
    <w:rsid w:val="003A30E5"/>
    <w:rsid w:val="003A6ADF"/>
    <w:rsid w:val="003B093A"/>
    <w:rsid w:val="003B5928"/>
    <w:rsid w:val="003D380F"/>
    <w:rsid w:val="003E160D"/>
    <w:rsid w:val="003F1D5F"/>
    <w:rsid w:val="00402B6C"/>
    <w:rsid w:val="00405128"/>
    <w:rsid w:val="00406CFF"/>
    <w:rsid w:val="00407789"/>
    <w:rsid w:val="00416B25"/>
    <w:rsid w:val="00420592"/>
    <w:rsid w:val="00420F03"/>
    <w:rsid w:val="004319E0"/>
    <w:rsid w:val="00431FE8"/>
    <w:rsid w:val="00435FEA"/>
    <w:rsid w:val="00437E8C"/>
    <w:rsid w:val="00440225"/>
    <w:rsid w:val="0047223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0D1E"/>
    <w:rsid w:val="004D7D56"/>
    <w:rsid w:val="004E01EB"/>
    <w:rsid w:val="004E2794"/>
    <w:rsid w:val="004E3903"/>
    <w:rsid w:val="004E5DDA"/>
    <w:rsid w:val="004F16E6"/>
    <w:rsid w:val="004F366F"/>
    <w:rsid w:val="00505765"/>
    <w:rsid w:val="00510392"/>
    <w:rsid w:val="00513E2A"/>
    <w:rsid w:val="00527C11"/>
    <w:rsid w:val="00537F67"/>
    <w:rsid w:val="0055063E"/>
    <w:rsid w:val="0055316C"/>
    <w:rsid w:val="0055420A"/>
    <w:rsid w:val="00566A35"/>
    <w:rsid w:val="0056701E"/>
    <w:rsid w:val="00567CDF"/>
    <w:rsid w:val="00570EA9"/>
    <w:rsid w:val="00572720"/>
    <w:rsid w:val="005740D7"/>
    <w:rsid w:val="00585720"/>
    <w:rsid w:val="005A0F26"/>
    <w:rsid w:val="005A1B10"/>
    <w:rsid w:val="005A6850"/>
    <w:rsid w:val="005B1B1B"/>
    <w:rsid w:val="005B7DA1"/>
    <w:rsid w:val="005C27D8"/>
    <w:rsid w:val="005C4F64"/>
    <w:rsid w:val="005C5932"/>
    <w:rsid w:val="005D3CA7"/>
    <w:rsid w:val="005D4CC1"/>
    <w:rsid w:val="005E3EE0"/>
    <w:rsid w:val="005F383B"/>
    <w:rsid w:val="005F4B91"/>
    <w:rsid w:val="005F55D2"/>
    <w:rsid w:val="0060679C"/>
    <w:rsid w:val="0061507A"/>
    <w:rsid w:val="0062312F"/>
    <w:rsid w:val="00625F2C"/>
    <w:rsid w:val="00645E71"/>
    <w:rsid w:val="006618E9"/>
    <w:rsid w:val="00666580"/>
    <w:rsid w:val="00671C1F"/>
    <w:rsid w:val="00680DBD"/>
    <w:rsid w:val="0068194B"/>
    <w:rsid w:val="0068294B"/>
    <w:rsid w:val="00690A12"/>
    <w:rsid w:val="00692703"/>
    <w:rsid w:val="00697365"/>
    <w:rsid w:val="006A17A9"/>
    <w:rsid w:val="006A1962"/>
    <w:rsid w:val="006B5D48"/>
    <w:rsid w:val="006B7D7B"/>
    <w:rsid w:val="006C1A5E"/>
    <w:rsid w:val="006C464E"/>
    <w:rsid w:val="006D46DF"/>
    <w:rsid w:val="006D65FA"/>
    <w:rsid w:val="006D6CE5"/>
    <w:rsid w:val="006E0ABC"/>
    <w:rsid w:val="006E1507"/>
    <w:rsid w:val="006E7171"/>
    <w:rsid w:val="0070741F"/>
    <w:rsid w:val="00712D8B"/>
    <w:rsid w:val="007232B4"/>
    <w:rsid w:val="007273B7"/>
    <w:rsid w:val="00733E0A"/>
    <w:rsid w:val="0074403D"/>
    <w:rsid w:val="00746D44"/>
    <w:rsid w:val="00746D71"/>
    <w:rsid w:val="007507A8"/>
    <w:rsid w:val="007538DC"/>
    <w:rsid w:val="00753FA5"/>
    <w:rsid w:val="00756871"/>
    <w:rsid w:val="00757803"/>
    <w:rsid w:val="00761765"/>
    <w:rsid w:val="00764F80"/>
    <w:rsid w:val="0076773A"/>
    <w:rsid w:val="007876EC"/>
    <w:rsid w:val="0079206B"/>
    <w:rsid w:val="00796076"/>
    <w:rsid w:val="007A77AC"/>
    <w:rsid w:val="007C0566"/>
    <w:rsid w:val="007C2D5C"/>
    <w:rsid w:val="007C3C17"/>
    <w:rsid w:val="007C606B"/>
    <w:rsid w:val="007D1102"/>
    <w:rsid w:val="007E3107"/>
    <w:rsid w:val="007E6A61"/>
    <w:rsid w:val="007E6C35"/>
    <w:rsid w:val="00801140"/>
    <w:rsid w:val="00803404"/>
    <w:rsid w:val="00805B48"/>
    <w:rsid w:val="00815D03"/>
    <w:rsid w:val="00834955"/>
    <w:rsid w:val="00836179"/>
    <w:rsid w:val="00841A5B"/>
    <w:rsid w:val="00853210"/>
    <w:rsid w:val="008557B1"/>
    <w:rsid w:val="00855A7B"/>
    <w:rsid w:val="00855B59"/>
    <w:rsid w:val="00860461"/>
    <w:rsid w:val="0086487C"/>
    <w:rsid w:val="00870B20"/>
    <w:rsid w:val="008829F8"/>
    <w:rsid w:val="00885897"/>
    <w:rsid w:val="00886C3B"/>
    <w:rsid w:val="008A26F5"/>
    <w:rsid w:val="008A6538"/>
    <w:rsid w:val="008B4FBE"/>
    <w:rsid w:val="008C051A"/>
    <w:rsid w:val="008C7056"/>
    <w:rsid w:val="008D07FB"/>
    <w:rsid w:val="008E0FE1"/>
    <w:rsid w:val="008F3B14"/>
    <w:rsid w:val="00901899"/>
    <w:rsid w:val="0090344B"/>
    <w:rsid w:val="00905715"/>
    <w:rsid w:val="00911364"/>
    <w:rsid w:val="0091321E"/>
    <w:rsid w:val="00913946"/>
    <w:rsid w:val="00915D39"/>
    <w:rsid w:val="0092207A"/>
    <w:rsid w:val="0092726B"/>
    <w:rsid w:val="009361BA"/>
    <w:rsid w:val="00944F78"/>
    <w:rsid w:val="009510E7"/>
    <w:rsid w:val="009525FD"/>
    <w:rsid w:val="00952C89"/>
    <w:rsid w:val="009571D8"/>
    <w:rsid w:val="009650EA"/>
    <w:rsid w:val="0097790C"/>
    <w:rsid w:val="0098506E"/>
    <w:rsid w:val="0098660F"/>
    <w:rsid w:val="009A30B4"/>
    <w:rsid w:val="009A44CE"/>
    <w:rsid w:val="009A7095"/>
    <w:rsid w:val="009B3A71"/>
    <w:rsid w:val="009C4DFC"/>
    <w:rsid w:val="009D44F8"/>
    <w:rsid w:val="009E3160"/>
    <w:rsid w:val="009F050F"/>
    <w:rsid w:val="009F0B1F"/>
    <w:rsid w:val="009F220C"/>
    <w:rsid w:val="009F3B05"/>
    <w:rsid w:val="009F4931"/>
    <w:rsid w:val="00A0232C"/>
    <w:rsid w:val="00A0671E"/>
    <w:rsid w:val="00A102E4"/>
    <w:rsid w:val="00A10C52"/>
    <w:rsid w:val="00A14534"/>
    <w:rsid w:val="00A14C2A"/>
    <w:rsid w:val="00A1686D"/>
    <w:rsid w:val="00A16DAA"/>
    <w:rsid w:val="00A24162"/>
    <w:rsid w:val="00A25023"/>
    <w:rsid w:val="00A270EA"/>
    <w:rsid w:val="00A27E5D"/>
    <w:rsid w:val="00A27F82"/>
    <w:rsid w:val="00A34BA2"/>
    <w:rsid w:val="00A36F27"/>
    <w:rsid w:val="00A42E32"/>
    <w:rsid w:val="00A42E4D"/>
    <w:rsid w:val="00A46E63"/>
    <w:rsid w:val="00A50EEA"/>
    <w:rsid w:val="00A51DC5"/>
    <w:rsid w:val="00A53DE1"/>
    <w:rsid w:val="00A615E1"/>
    <w:rsid w:val="00A62902"/>
    <w:rsid w:val="00A62A82"/>
    <w:rsid w:val="00A639FC"/>
    <w:rsid w:val="00A67E4E"/>
    <w:rsid w:val="00A70A17"/>
    <w:rsid w:val="00A73DC8"/>
    <w:rsid w:val="00A755E8"/>
    <w:rsid w:val="00A81371"/>
    <w:rsid w:val="00A93A5D"/>
    <w:rsid w:val="00AB32F8"/>
    <w:rsid w:val="00AB610B"/>
    <w:rsid w:val="00AB6475"/>
    <w:rsid w:val="00AD360E"/>
    <w:rsid w:val="00AD40FB"/>
    <w:rsid w:val="00AD782D"/>
    <w:rsid w:val="00AE19B8"/>
    <w:rsid w:val="00AE7650"/>
    <w:rsid w:val="00AF3CDA"/>
    <w:rsid w:val="00AF6FD9"/>
    <w:rsid w:val="00B10EBE"/>
    <w:rsid w:val="00B17724"/>
    <w:rsid w:val="00B236F1"/>
    <w:rsid w:val="00B23DF5"/>
    <w:rsid w:val="00B3081F"/>
    <w:rsid w:val="00B4058F"/>
    <w:rsid w:val="00B41660"/>
    <w:rsid w:val="00B41C77"/>
    <w:rsid w:val="00B44051"/>
    <w:rsid w:val="00B46CDD"/>
    <w:rsid w:val="00B50F99"/>
    <w:rsid w:val="00B51D1B"/>
    <w:rsid w:val="00B52344"/>
    <w:rsid w:val="00B540F4"/>
    <w:rsid w:val="00B57CD2"/>
    <w:rsid w:val="00B60FD0"/>
    <w:rsid w:val="00B622DF"/>
    <w:rsid w:val="00B6332A"/>
    <w:rsid w:val="00B81760"/>
    <w:rsid w:val="00B8494C"/>
    <w:rsid w:val="00B92712"/>
    <w:rsid w:val="00BA0D22"/>
    <w:rsid w:val="00BA1546"/>
    <w:rsid w:val="00BA3458"/>
    <w:rsid w:val="00BB3E05"/>
    <w:rsid w:val="00BB4E51"/>
    <w:rsid w:val="00BC3AF1"/>
    <w:rsid w:val="00BC4B57"/>
    <w:rsid w:val="00BC65DE"/>
    <w:rsid w:val="00BD431F"/>
    <w:rsid w:val="00BD4C4D"/>
    <w:rsid w:val="00BE423E"/>
    <w:rsid w:val="00BF61AC"/>
    <w:rsid w:val="00C30BD7"/>
    <w:rsid w:val="00C37192"/>
    <w:rsid w:val="00C46195"/>
    <w:rsid w:val="00C47FA6"/>
    <w:rsid w:val="00C54317"/>
    <w:rsid w:val="00C57FC6"/>
    <w:rsid w:val="00C60525"/>
    <w:rsid w:val="00C63A51"/>
    <w:rsid w:val="00C66A7D"/>
    <w:rsid w:val="00C779DA"/>
    <w:rsid w:val="00C814F7"/>
    <w:rsid w:val="00C97556"/>
    <w:rsid w:val="00CA1494"/>
    <w:rsid w:val="00CA4B4D"/>
    <w:rsid w:val="00CB35C3"/>
    <w:rsid w:val="00CC6863"/>
    <w:rsid w:val="00CD323D"/>
    <w:rsid w:val="00CD52E3"/>
    <w:rsid w:val="00CD7E45"/>
    <w:rsid w:val="00CE4030"/>
    <w:rsid w:val="00CE64B3"/>
    <w:rsid w:val="00CE726D"/>
    <w:rsid w:val="00CF192E"/>
    <w:rsid w:val="00CF1A49"/>
    <w:rsid w:val="00D0630C"/>
    <w:rsid w:val="00D243A9"/>
    <w:rsid w:val="00D305E5"/>
    <w:rsid w:val="00D37CD3"/>
    <w:rsid w:val="00D43B70"/>
    <w:rsid w:val="00D45556"/>
    <w:rsid w:val="00D5007D"/>
    <w:rsid w:val="00D54B0A"/>
    <w:rsid w:val="00D61764"/>
    <w:rsid w:val="00D63228"/>
    <w:rsid w:val="00D6394D"/>
    <w:rsid w:val="00D66A52"/>
    <w:rsid w:val="00D66EFA"/>
    <w:rsid w:val="00D72A2D"/>
    <w:rsid w:val="00D9521A"/>
    <w:rsid w:val="00D978A4"/>
    <w:rsid w:val="00DA08C2"/>
    <w:rsid w:val="00DA3914"/>
    <w:rsid w:val="00DA59AA"/>
    <w:rsid w:val="00DB6915"/>
    <w:rsid w:val="00DB7E1E"/>
    <w:rsid w:val="00DC1B78"/>
    <w:rsid w:val="00DC2A2F"/>
    <w:rsid w:val="00DC600B"/>
    <w:rsid w:val="00DD44E4"/>
    <w:rsid w:val="00DE0FAA"/>
    <w:rsid w:val="00DE136D"/>
    <w:rsid w:val="00DE6534"/>
    <w:rsid w:val="00DF4D6C"/>
    <w:rsid w:val="00E01923"/>
    <w:rsid w:val="00E0302A"/>
    <w:rsid w:val="00E07F89"/>
    <w:rsid w:val="00E11623"/>
    <w:rsid w:val="00E14498"/>
    <w:rsid w:val="00E2397A"/>
    <w:rsid w:val="00E254DB"/>
    <w:rsid w:val="00E300FC"/>
    <w:rsid w:val="00E362DB"/>
    <w:rsid w:val="00E45D97"/>
    <w:rsid w:val="00E47DA0"/>
    <w:rsid w:val="00E5632B"/>
    <w:rsid w:val="00E70240"/>
    <w:rsid w:val="00E71E6B"/>
    <w:rsid w:val="00E81CC5"/>
    <w:rsid w:val="00E85A87"/>
    <w:rsid w:val="00E85B4A"/>
    <w:rsid w:val="00E9528E"/>
    <w:rsid w:val="00EA340D"/>
    <w:rsid w:val="00EA452E"/>
    <w:rsid w:val="00EA5099"/>
    <w:rsid w:val="00EB5844"/>
    <w:rsid w:val="00EC1135"/>
    <w:rsid w:val="00EC1351"/>
    <w:rsid w:val="00EC4CBF"/>
    <w:rsid w:val="00EC7FCB"/>
    <w:rsid w:val="00ED4D83"/>
    <w:rsid w:val="00EE2CA8"/>
    <w:rsid w:val="00EE34CA"/>
    <w:rsid w:val="00EF17E8"/>
    <w:rsid w:val="00EF2D27"/>
    <w:rsid w:val="00EF51D9"/>
    <w:rsid w:val="00EF7C8D"/>
    <w:rsid w:val="00F07E97"/>
    <w:rsid w:val="00F130DD"/>
    <w:rsid w:val="00F17F39"/>
    <w:rsid w:val="00F24884"/>
    <w:rsid w:val="00F26A3C"/>
    <w:rsid w:val="00F27192"/>
    <w:rsid w:val="00F476C4"/>
    <w:rsid w:val="00F5718E"/>
    <w:rsid w:val="00F61DF9"/>
    <w:rsid w:val="00F81960"/>
    <w:rsid w:val="00F82424"/>
    <w:rsid w:val="00F8769D"/>
    <w:rsid w:val="00F9350C"/>
    <w:rsid w:val="00F94EB5"/>
    <w:rsid w:val="00F9624D"/>
    <w:rsid w:val="00F97768"/>
    <w:rsid w:val="00FA651A"/>
    <w:rsid w:val="00FB31C1"/>
    <w:rsid w:val="00FB58F2"/>
    <w:rsid w:val="00FC6AEA"/>
    <w:rsid w:val="00FD1368"/>
    <w:rsid w:val="00FD3D13"/>
    <w:rsid w:val="00FD671D"/>
    <w:rsid w:val="00FE55A2"/>
    <w:rsid w:val="00FF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88E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rt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CE1F0F04794657817E342AE4151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4A72B-FBC7-4222-BD51-ADDCC0DE8FD8}"/>
      </w:docPartPr>
      <w:docPartBody>
        <w:p w:rsidR="003F0109" w:rsidRDefault="00000000">
          <w:pPr>
            <w:pStyle w:val="3ECE1F0F04794657817E342AE415117E"/>
          </w:pPr>
          <w:r w:rsidRPr="00CF1A49">
            <w:t>Education</w:t>
          </w:r>
        </w:p>
      </w:docPartBody>
    </w:docPart>
    <w:docPart>
      <w:docPartPr>
        <w:name w:val="F01477F96AE94B22935724ACD3BD2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E7F3C-ABC7-4D92-8268-27149989396E}"/>
      </w:docPartPr>
      <w:docPartBody>
        <w:p w:rsidR="003F0109" w:rsidRDefault="00000000">
          <w:pPr>
            <w:pStyle w:val="F01477F96AE94B22935724ACD3BD2BF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59"/>
    <w:rsid w:val="002E04A4"/>
    <w:rsid w:val="00356694"/>
    <w:rsid w:val="003F0109"/>
    <w:rsid w:val="00AA56A1"/>
    <w:rsid w:val="00CD4259"/>
    <w:rsid w:val="00E1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ECE1F0F04794657817E342AE415117E">
    <w:name w:val="3ECE1F0F04794657817E342AE415117E"/>
  </w:style>
  <w:style w:type="paragraph" w:customStyle="1" w:styleId="F01477F96AE94B22935724ACD3BD2BFE">
    <w:name w:val="F01477F96AE94B22935724ACD3BD2B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3D5D0-864C-4AE7-B93A-9A2DCB704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197</Words>
  <Characters>1107</Characters>
  <Application>Microsoft Office Word</Application>
  <DocSecurity>0</DocSecurity>
  <Lines>38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2023-03-29T03:07:00Z</dcterms:created>
  <dcterms:modified xsi:type="dcterms:W3CDTF">2023-04-03T00:11:00Z</dcterms:modified>
  <cp:category/>
</cp:coreProperties>
</file>