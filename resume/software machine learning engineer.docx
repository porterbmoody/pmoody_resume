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51A83F8C" w14:textId="77777777" w:rsidTr="00F60529">
        <w:trPr>
          <w:trHeight w:hRule="exact" w:val="724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14688FFB" w14:textId="4F226906" w:rsidR="00692703" w:rsidRPr="00CF1A49" w:rsidRDefault="00076BA1" w:rsidP="00913946">
            <w:pPr>
              <w:pStyle w:val="Title"/>
            </w:pPr>
            <w:r>
              <w:t>POrter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Moody</w:t>
            </w:r>
          </w:p>
          <w:p w14:paraId="0A683E31" w14:textId="02C55328" w:rsidR="00692703" w:rsidRPr="00CF1A49" w:rsidRDefault="00076BA1" w:rsidP="00913946">
            <w:pPr>
              <w:pStyle w:val="ContactInfo"/>
              <w:contextualSpacing w:val="0"/>
            </w:pPr>
            <w:r>
              <w:t>7193385009</w:t>
            </w:r>
          </w:p>
          <w:p w14:paraId="5C26A581" w14:textId="26841EFF" w:rsidR="00692703" w:rsidRPr="00CF1A49" w:rsidRDefault="009A30B4" w:rsidP="00913946">
            <w:pPr>
              <w:pStyle w:val="ContactInfoEmphasis"/>
              <w:contextualSpacing w:val="0"/>
            </w:pPr>
            <w:r>
              <w:t>porterbmoody@gmail.com</w:t>
            </w:r>
          </w:p>
        </w:tc>
      </w:tr>
      <w:tr w:rsidR="009571D8" w:rsidRPr="00CF1A49" w14:paraId="506F20BC" w14:textId="77777777" w:rsidTr="00692703">
        <w:tc>
          <w:tcPr>
            <w:tcW w:w="9360" w:type="dxa"/>
            <w:tcMar>
              <w:top w:w="432" w:type="dxa"/>
            </w:tcMar>
          </w:tcPr>
          <w:p w14:paraId="3E9AB719" w14:textId="0DEE489C" w:rsidR="001755A8" w:rsidRPr="00CF1A49" w:rsidRDefault="00B06515" w:rsidP="00913946">
            <w:r>
              <w:t>Python/</w:t>
            </w:r>
            <w:proofErr w:type="spellStart"/>
            <w:r>
              <w:t>c++</w:t>
            </w:r>
            <w:proofErr w:type="spellEnd"/>
            <w:r>
              <w:t xml:space="preserve"> </w:t>
            </w:r>
            <w:r w:rsidR="007435BF">
              <w:t>developer</w:t>
            </w:r>
            <w:r w:rsidR="007539F8">
              <w:t>, machine learning engineer</w:t>
            </w:r>
            <w:r w:rsidR="003B770F">
              <w:t xml:space="preserve">. </w:t>
            </w:r>
            <w:r w:rsidR="00B41660">
              <w:t>Highly motivated and</w:t>
            </w:r>
            <w:r w:rsidR="006F1D62">
              <w:t xml:space="preserve"> ready to build robust, </w:t>
            </w:r>
            <w:r w:rsidR="00BE4EB2">
              <w:t xml:space="preserve">powerful </w:t>
            </w:r>
            <w:r w:rsidR="006F1D62">
              <w:t>tools</w:t>
            </w:r>
            <w:r w:rsidR="007D1E97">
              <w:t>/pipelines</w:t>
            </w:r>
            <w:r w:rsidR="00C47016">
              <w:t xml:space="preserve"> </w:t>
            </w:r>
            <w:r w:rsidR="002B221E">
              <w:t xml:space="preserve">with </w:t>
            </w:r>
            <w:r w:rsidR="00C47016">
              <w:t>clean code.</w:t>
            </w:r>
          </w:p>
        </w:tc>
      </w:tr>
    </w:tbl>
    <w:p w14:paraId="5247A04A" w14:textId="2293B2CE" w:rsidR="004E01EB" w:rsidRPr="00CF1A49" w:rsidRDefault="003444D3" w:rsidP="00F60529">
      <w:pPr>
        <w:pStyle w:val="Heading1"/>
        <w:tabs>
          <w:tab w:val="center" w:pos="4680"/>
        </w:tabs>
      </w:pPr>
      <w:r>
        <w:t>Experience</w:t>
      </w:r>
      <w:r w:rsidR="00F60529">
        <w:tab/>
      </w:r>
    </w:p>
    <w:tbl>
      <w:tblPr>
        <w:tblStyle w:val="TableGrid"/>
        <w:tblW w:w="5096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</w:tblPr>
      <w:tblGrid>
        <w:gridCol w:w="9516"/>
      </w:tblGrid>
      <w:tr w:rsidR="00CD7E45" w:rsidRPr="00CF1A49" w14:paraId="0FC13872" w14:textId="77777777" w:rsidTr="008A26F5">
        <w:trPr>
          <w:trHeight w:val="37"/>
        </w:trPr>
        <w:tc>
          <w:tcPr>
            <w:tcW w:w="9516" w:type="dxa"/>
          </w:tcPr>
          <w:p w14:paraId="7F4603A7" w14:textId="77777777" w:rsidR="00624716" w:rsidRPr="00402B6C" w:rsidRDefault="00624716" w:rsidP="00624716">
            <w:pPr>
              <w:pStyle w:val="Heading2"/>
              <w:contextualSpacing w:val="0"/>
              <w:rPr>
                <w:b w:val="0"/>
                <w:smallCaps/>
                <w:color w:val="595959" w:themeColor="text1" w:themeTint="A6"/>
              </w:rPr>
            </w:pPr>
            <w:r>
              <w:t>WIlford WOodruff text project</w:t>
            </w:r>
          </w:p>
          <w:p w14:paraId="3C072297" w14:textId="7419A8C6" w:rsidR="00624716" w:rsidRDefault="00624716" w:rsidP="00624716">
            <w:pPr>
              <w:pStyle w:val="ListParagraph"/>
              <w:numPr>
                <w:ilvl w:val="0"/>
                <w:numId w:val="14"/>
              </w:numPr>
            </w:pPr>
            <w:r>
              <w:t xml:space="preserve">Wrote text parsing and phrase matching algorithm </w:t>
            </w:r>
            <w:r w:rsidR="002E4FFF">
              <w:t xml:space="preserve">using </w:t>
            </w:r>
            <w:proofErr w:type="spellStart"/>
            <w:r w:rsidR="002E4FFF">
              <w:t>sklearn</w:t>
            </w:r>
            <w:proofErr w:type="spellEnd"/>
            <w:r w:rsidR="002E4FFF">
              <w:t xml:space="preserve"> vectorizer and cosine similarity, pandas </w:t>
            </w:r>
            <w:proofErr w:type="spellStart"/>
            <w:r w:rsidR="002E4FFF">
              <w:t>dataframes</w:t>
            </w:r>
            <w:proofErr w:type="spellEnd"/>
            <w:r w:rsidR="002E4FFF">
              <w:t xml:space="preserve">, classes, re regex, and </w:t>
            </w:r>
            <w:r w:rsidR="00BC279F">
              <w:t>linear algebraic dataset transformations</w:t>
            </w:r>
          </w:p>
          <w:p w14:paraId="1DF212F1" w14:textId="6F6E1427" w:rsidR="00756871" w:rsidRDefault="00624716" w:rsidP="008A26F5">
            <w:pPr>
              <w:pStyle w:val="ListParagraph"/>
              <w:numPr>
                <w:ilvl w:val="0"/>
                <w:numId w:val="14"/>
              </w:numPr>
            </w:pPr>
            <w:r>
              <w:t xml:space="preserve">Implemented algorithm to find matching phrases </w:t>
            </w:r>
            <w:r w:rsidR="006A7891">
              <w:t>in woodruffs 2 million word corpus v</w:t>
            </w:r>
            <w:r w:rsidR="00616951">
              <w:t>s</w:t>
            </w:r>
            <w:r w:rsidR="00D47454">
              <w:t xml:space="preserve"> bible/book of Mormon </w:t>
            </w:r>
            <w:r>
              <w:t>1 million word</w:t>
            </w:r>
            <w:r w:rsidR="00D47454">
              <w:t xml:space="preserve"> corpus</w:t>
            </w:r>
            <w:r w:rsidR="00BC279F">
              <w:t xml:space="preserve"> </w:t>
            </w:r>
          </w:p>
          <w:p w14:paraId="6CD32A56" w14:textId="5F72E86D" w:rsidR="00402B6C" w:rsidRPr="00402B6C" w:rsidRDefault="00C23105" w:rsidP="00402B6C">
            <w:pPr>
              <w:pStyle w:val="Heading2"/>
              <w:contextualSpacing w:val="0"/>
              <w:rPr>
                <w:b w:val="0"/>
                <w:smallCaps/>
                <w:color w:val="595959" w:themeColor="text1" w:themeTint="A6"/>
              </w:rPr>
            </w:pPr>
            <w:r>
              <w:t xml:space="preserve">Custom </w:t>
            </w:r>
            <w:r w:rsidR="003444D3">
              <w:t xml:space="preserve">Solar panel </w:t>
            </w:r>
            <w:r w:rsidR="0040242A">
              <w:t>api with cnn</w:t>
            </w:r>
          </w:p>
          <w:p w14:paraId="54D5D568" w14:textId="52ACE447" w:rsidR="009F474F" w:rsidRDefault="007A386A" w:rsidP="00030107">
            <w:pPr>
              <w:pStyle w:val="ListParagraph"/>
              <w:numPr>
                <w:ilvl w:val="0"/>
                <w:numId w:val="15"/>
              </w:numPr>
            </w:pPr>
            <w:r>
              <w:t xml:space="preserve">Next.js frontend, </w:t>
            </w:r>
            <w:r w:rsidR="003444D3">
              <w:t xml:space="preserve">Django rest </w:t>
            </w:r>
            <w:proofErr w:type="spellStart"/>
            <w:r w:rsidR="003444D3">
              <w:t>api</w:t>
            </w:r>
            <w:proofErr w:type="spellEnd"/>
            <w:r w:rsidR="003444D3">
              <w:t xml:space="preserve"> backend</w:t>
            </w:r>
            <w:r>
              <w:t>,</w:t>
            </w:r>
            <w:r w:rsidR="00C23105">
              <w:t xml:space="preserve"> </w:t>
            </w:r>
            <w:r w:rsidR="003444D3">
              <w:t>My</w:t>
            </w:r>
            <w:r w:rsidR="00C23105">
              <w:t>SQL</w:t>
            </w:r>
            <w:r w:rsidR="003444D3">
              <w:t xml:space="preserve"> database</w:t>
            </w:r>
            <w:r w:rsidR="00085E91">
              <w:t>. Deployed on Google Cloud’s App Engine</w:t>
            </w:r>
          </w:p>
          <w:p w14:paraId="74E6BE06" w14:textId="4AA0A37C" w:rsidR="00030107" w:rsidRDefault="00030107" w:rsidP="00030107">
            <w:pPr>
              <w:pStyle w:val="ListParagraph"/>
              <w:numPr>
                <w:ilvl w:val="0"/>
                <w:numId w:val="15"/>
              </w:numPr>
            </w:pPr>
            <w:r>
              <w:t xml:space="preserve">Wrote python object oriented applicated to pull rooftop image from google maps </w:t>
            </w:r>
            <w:proofErr w:type="spellStart"/>
            <w:r>
              <w:t>api</w:t>
            </w:r>
            <w:proofErr w:type="spellEnd"/>
            <w:r>
              <w:t xml:space="preserve"> and label with solar panels</w:t>
            </w:r>
          </w:p>
          <w:p w14:paraId="29A7848C" w14:textId="4E871390" w:rsidR="0040242A" w:rsidRDefault="0040242A" w:rsidP="00030107">
            <w:pPr>
              <w:pStyle w:val="ListParagraph"/>
              <w:numPr>
                <w:ilvl w:val="0"/>
                <w:numId w:val="15"/>
              </w:numPr>
            </w:pPr>
            <w:r>
              <w:t xml:space="preserve">Labeled images with panels and trained </w:t>
            </w:r>
            <w:proofErr w:type="spellStart"/>
            <w:r>
              <w:t>tensorflow</w:t>
            </w:r>
            <w:proofErr w:type="spellEnd"/>
            <w:r>
              <w:t xml:space="preserve"> </w:t>
            </w:r>
            <w:proofErr w:type="spellStart"/>
            <w:r>
              <w:t>cnn</w:t>
            </w:r>
            <w:proofErr w:type="spellEnd"/>
            <w:r>
              <w:t xml:space="preserve"> to detect if rooftop contains panels</w:t>
            </w:r>
          </w:p>
          <w:p w14:paraId="3028E339" w14:textId="77777777" w:rsidR="007A386A" w:rsidRPr="00CF1A49" w:rsidRDefault="007A386A" w:rsidP="007A386A">
            <w:pPr>
              <w:pStyle w:val="Heading3"/>
              <w:contextualSpacing w:val="0"/>
            </w:pPr>
            <w:r>
              <w:t>Sept 2021 – sept 2022</w:t>
            </w:r>
          </w:p>
          <w:p w14:paraId="2BA1D3C1" w14:textId="664F1BDC" w:rsidR="007A386A" w:rsidRPr="00764F80" w:rsidRDefault="00242879" w:rsidP="007A386A">
            <w:pPr>
              <w:pStyle w:val="Heading2"/>
              <w:contextualSpacing w:val="0"/>
              <w:rPr>
                <w:b w:val="0"/>
                <w:smallCaps/>
                <w:color w:val="595959" w:themeColor="text1" w:themeTint="A6"/>
              </w:rPr>
            </w:pPr>
            <w:r>
              <w:t>Python developer</w:t>
            </w:r>
            <w:r w:rsidR="003039D6">
              <w:t xml:space="preserve">, CapGES </w:t>
            </w:r>
            <w:r w:rsidR="00036671">
              <w:t>(</w:t>
            </w:r>
            <w:r w:rsidR="003039D6">
              <w:t>Startup</w:t>
            </w:r>
            <w:r w:rsidR="00F1421A">
              <w:t>)</w:t>
            </w:r>
          </w:p>
          <w:p w14:paraId="7A4568FA" w14:textId="5C8D78CC" w:rsidR="007A386A" w:rsidRDefault="000E2DCC" w:rsidP="000E2DCC">
            <w:pPr>
              <w:pStyle w:val="ListParagraph"/>
              <w:numPr>
                <w:ilvl w:val="0"/>
                <w:numId w:val="14"/>
              </w:numPr>
            </w:pPr>
            <w:r>
              <w:t xml:space="preserve">Wrote </w:t>
            </w:r>
            <w:r w:rsidR="00AC7FCD">
              <w:t xml:space="preserve">python data </w:t>
            </w:r>
            <w:r>
              <w:t>parsing pipeline to clean and format</w:t>
            </w:r>
            <w:r w:rsidR="00631117">
              <w:t xml:space="preserve"> </w:t>
            </w:r>
            <w:r w:rsidR="007A386A">
              <w:t>python</w:t>
            </w:r>
            <w:r w:rsidR="00AC7FCD">
              <w:t xml:space="preserve"> hundreds of pandas </w:t>
            </w:r>
            <w:proofErr w:type="spellStart"/>
            <w:r w:rsidR="00AC7FCD">
              <w:t>dataframes</w:t>
            </w:r>
            <w:proofErr w:type="spellEnd"/>
            <w:r w:rsidR="00AC7FCD">
              <w:t xml:space="preserve"> of various formats</w:t>
            </w:r>
            <w:r w:rsidR="007A386A">
              <w:t xml:space="preserve">, </w:t>
            </w:r>
            <w:proofErr w:type="spellStart"/>
            <w:r w:rsidR="007A386A">
              <w:t>sklearn</w:t>
            </w:r>
            <w:proofErr w:type="spellEnd"/>
            <w:r w:rsidR="007A386A">
              <w:t xml:space="preserve">, </w:t>
            </w:r>
            <w:proofErr w:type="spellStart"/>
            <w:r w:rsidR="007A386A">
              <w:t>numpy</w:t>
            </w:r>
            <w:proofErr w:type="spellEnd"/>
            <w:r w:rsidR="007A386A">
              <w:t xml:space="preserve">, AWS </w:t>
            </w:r>
            <w:proofErr w:type="spellStart"/>
            <w:r w:rsidR="007A386A">
              <w:t>textract</w:t>
            </w:r>
            <w:proofErr w:type="spellEnd"/>
          </w:p>
          <w:p w14:paraId="28762F4D" w14:textId="3334B57E" w:rsidR="00020EBC" w:rsidRPr="00402B6C" w:rsidRDefault="00020EBC" w:rsidP="00020EBC">
            <w:pPr>
              <w:pStyle w:val="Heading2"/>
              <w:contextualSpacing w:val="0"/>
              <w:rPr>
                <w:b w:val="0"/>
                <w:smallCaps/>
                <w:color w:val="595959" w:themeColor="text1" w:themeTint="A6"/>
              </w:rPr>
            </w:pPr>
            <w:r>
              <w:t>Data analyst, Wolff Company (commercial real estate firm)</w:t>
            </w:r>
            <w:r w:rsidR="005617D4">
              <w:t xml:space="preserve"> phoenix</w:t>
            </w:r>
          </w:p>
          <w:p w14:paraId="26E1CAA0" w14:textId="5C6E3220" w:rsidR="00020EBC" w:rsidRDefault="00020EBC" w:rsidP="00020EBC">
            <w:pPr>
              <w:pStyle w:val="ListParagraph"/>
              <w:numPr>
                <w:ilvl w:val="0"/>
                <w:numId w:val="15"/>
              </w:numPr>
            </w:pPr>
            <w:r>
              <w:t>Created</w:t>
            </w:r>
            <w:r w:rsidR="00541A42">
              <w:t xml:space="preserve"> various exploratory</w:t>
            </w:r>
            <w:r>
              <w:t xml:space="preserve"> python visualizations and summaries to show </w:t>
            </w:r>
            <w:r w:rsidR="00ED1EF0">
              <w:t xml:space="preserve">real estate market </w:t>
            </w:r>
            <w:r>
              <w:t>trends</w:t>
            </w:r>
          </w:p>
          <w:p w14:paraId="6E10A61A" w14:textId="64481C56" w:rsidR="00CD7E45" w:rsidRPr="00CF1A49" w:rsidRDefault="000A09B8" w:rsidP="00505765">
            <w:pPr>
              <w:pStyle w:val="ListParagraph"/>
              <w:numPr>
                <w:ilvl w:val="0"/>
                <w:numId w:val="15"/>
              </w:numPr>
            </w:pPr>
            <w:r>
              <w:t>Wrote random forest python machine learning model to predict future national market growth trends</w:t>
            </w:r>
          </w:p>
        </w:tc>
      </w:tr>
      <w:tr w:rsidR="00AF3CDA" w:rsidRPr="00CF1A49" w14:paraId="38136489" w14:textId="77777777" w:rsidTr="008A26F5">
        <w:trPr>
          <w:trHeight w:val="37"/>
        </w:trPr>
        <w:tc>
          <w:tcPr>
            <w:tcW w:w="9516" w:type="dxa"/>
          </w:tcPr>
          <w:p w14:paraId="72EE3926" w14:textId="5E7AA8BB" w:rsidR="00F27192" w:rsidRPr="00CF1A49" w:rsidRDefault="00F27192" w:rsidP="00690A12"/>
        </w:tc>
      </w:tr>
    </w:tbl>
    <w:sdt>
      <w:sdtPr>
        <w:alias w:val="Education:"/>
        <w:tag w:val="Education:"/>
        <w:id w:val="-1908763273"/>
        <w:placeholder>
          <w:docPart w:val="3ECE1F0F04794657817E342AE415117E"/>
        </w:placeholder>
        <w:temporary/>
        <w:showingPlcHdr/>
        <w15:appearance w15:val="hidden"/>
      </w:sdtPr>
      <w:sdtContent>
        <w:p w14:paraId="0828C635" w14:textId="21E6AA30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41049005" w14:textId="77777777" w:rsidTr="00D66A52">
        <w:tc>
          <w:tcPr>
            <w:tcW w:w="9355" w:type="dxa"/>
          </w:tcPr>
          <w:p w14:paraId="1F488C5D" w14:textId="741CC2CA" w:rsidR="001D0BF1" w:rsidRPr="00CF1A49" w:rsidRDefault="00147C6F" w:rsidP="001D0BF1">
            <w:pPr>
              <w:pStyle w:val="Heading3"/>
              <w:contextualSpacing w:val="0"/>
            </w:pPr>
            <w:r>
              <w:t>September</w:t>
            </w:r>
            <w:r w:rsidR="001D0BF1" w:rsidRPr="00CF1A49">
              <w:t xml:space="preserve"> </w:t>
            </w:r>
            <w:r w:rsidR="00091F06">
              <w:t>2023</w:t>
            </w:r>
          </w:p>
          <w:p w14:paraId="7D47A7FD" w14:textId="6D276F94" w:rsidR="007538DC" w:rsidRPr="00CF1A49" w:rsidRDefault="003219CA" w:rsidP="005617D4">
            <w:pPr>
              <w:pStyle w:val="Heading2"/>
              <w:contextualSpacing w:val="0"/>
            </w:pPr>
            <w:r>
              <w:t>data science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Brigham Young University-Idaho</w:t>
            </w:r>
          </w:p>
        </w:tc>
      </w:tr>
      <w:tr w:rsidR="00F61DF9" w:rsidRPr="00CF1A49" w14:paraId="37C3D17C" w14:textId="77777777" w:rsidTr="00F61DF9">
        <w:tc>
          <w:tcPr>
            <w:tcW w:w="9355" w:type="dxa"/>
            <w:tcMar>
              <w:top w:w="216" w:type="dxa"/>
            </w:tcMar>
          </w:tcPr>
          <w:p w14:paraId="6715D413" w14:textId="67C925F7" w:rsidR="00F61DF9" w:rsidRPr="00CF1A49" w:rsidRDefault="00F61DF9" w:rsidP="00F61DF9">
            <w:pPr>
              <w:pStyle w:val="Heading3"/>
              <w:contextualSpacing w:val="0"/>
            </w:pPr>
          </w:p>
          <w:p w14:paraId="4B75C8F3" w14:textId="34CCD64B" w:rsidR="00F61DF9" w:rsidRPr="00CF1A49" w:rsidRDefault="003219CA" w:rsidP="00F61DF9">
            <w:pPr>
              <w:pStyle w:val="Heading2"/>
              <w:contextualSpacing w:val="0"/>
            </w:pPr>
            <w:r>
              <w:t>math minor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Brigham young university-idaho</w:t>
            </w:r>
          </w:p>
          <w:p w14:paraId="00AAE946" w14:textId="24672F62" w:rsidR="00CD7E45" w:rsidRDefault="00585720" w:rsidP="00CD7E45">
            <w:r>
              <w:t xml:space="preserve">Linear algebra, multivariable calculus, </w:t>
            </w:r>
            <w:r w:rsidR="00666580">
              <w:t>statistics, linear regression</w:t>
            </w:r>
          </w:p>
        </w:tc>
      </w:tr>
    </w:tbl>
    <w:sdt>
      <w:sdtPr>
        <w:alias w:val="Skills:"/>
        <w:tag w:val="Skills:"/>
        <w:id w:val="-1392877668"/>
        <w:placeholder>
          <w:docPart w:val="F01477F96AE94B22935724ACD3BD2BFE"/>
        </w:placeholder>
        <w:temporary/>
        <w:showingPlcHdr/>
        <w15:appearance w15:val="hidden"/>
      </w:sdtPr>
      <w:sdtContent>
        <w:p w14:paraId="6E485E95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77254B06" w14:textId="77777777" w:rsidTr="00CF1A49">
        <w:tc>
          <w:tcPr>
            <w:tcW w:w="4675" w:type="dxa"/>
          </w:tcPr>
          <w:p w14:paraId="69616BF1" w14:textId="56E6FE3E" w:rsidR="001E3120" w:rsidRPr="006E1507" w:rsidRDefault="00FA651A" w:rsidP="006E1507">
            <w:pPr>
              <w:pStyle w:val="ListBullet"/>
              <w:contextualSpacing w:val="0"/>
            </w:pPr>
            <w:r>
              <w:t>Python,</w:t>
            </w:r>
            <w:r w:rsidR="0099158A">
              <w:t xml:space="preserve"> r, </w:t>
            </w:r>
            <w:proofErr w:type="spellStart"/>
            <w:r w:rsidR="0099158A">
              <w:t>c++</w:t>
            </w:r>
            <w:proofErr w:type="spellEnd"/>
            <w:r w:rsidR="0099158A">
              <w:t>, SQL</w:t>
            </w:r>
            <w:r w:rsidR="005C4F64">
              <w:t xml:space="preserve"> </w:t>
            </w:r>
          </w:p>
          <w:p w14:paraId="5976F974" w14:textId="5CB9B55A" w:rsidR="001F4E6D" w:rsidRPr="006E1507" w:rsidRDefault="003444D3" w:rsidP="006E1507">
            <w:pPr>
              <w:pStyle w:val="ListBullet"/>
              <w:contextualSpacing w:val="0"/>
            </w:pPr>
            <w:r>
              <w:t>React</w:t>
            </w:r>
            <w:r w:rsidR="001B1627">
              <w:t xml:space="preserve"> </w:t>
            </w:r>
            <w:proofErr w:type="spellStart"/>
            <w:r w:rsidR="001B1627">
              <w:t>js</w:t>
            </w:r>
            <w:proofErr w:type="spellEnd"/>
            <w:r>
              <w:t>, next</w:t>
            </w:r>
            <w:r w:rsidR="001B1627">
              <w:t xml:space="preserve"> </w:t>
            </w:r>
            <w:proofErr w:type="spellStart"/>
            <w:r>
              <w:t>js</w:t>
            </w:r>
            <w:proofErr w:type="spellEnd"/>
            <w:r>
              <w:t xml:space="preserve">, </w:t>
            </w:r>
            <w:proofErr w:type="spellStart"/>
            <w:r w:rsidR="00FA651A">
              <w:t>Javascript</w:t>
            </w:r>
            <w:proofErr w:type="spellEnd"/>
            <w:r w:rsidR="00FA651A">
              <w:t xml:space="preserve">, html, </w:t>
            </w:r>
            <w:proofErr w:type="spellStart"/>
            <w:r w:rsidR="00FA651A">
              <w:t>css</w:t>
            </w:r>
            <w:proofErr w:type="spellEnd"/>
          </w:p>
        </w:tc>
        <w:tc>
          <w:tcPr>
            <w:tcW w:w="4675" w:type="dxa"/>
            <w:tcMar>
              <w:left w:w="360" w:type="dxa"/>
            </w:tcMar>
          </w:tcPr>
          <w:p w14:paraId="3FE4FE0C" w14:textId="77777777" w:rsidR="001E3120" w:rsidRDefault="008F5FD9" w:rsidP="00086F9A">
            <w:pPr>
              <w:pStyle w:val="ListBullet"/>
              <w:contextualSpacing w:val="0"/>
            </w:pPr>
            <w:r>
              <w:t>Docker</w:t>
            </w:r>
            <w:r w:rsidR="003444D3">
              <w:t>, AWS, Google Cloud Platform</w:t>
            </w:r>
            <w:r w:rsidR="00F66B4D">
              <w:t xml:space="preserve"> </w:t>
            </w:r>
          </w:p>
          <w:p w14:paraId="58EC2A72" w14:textId="7BB3C27D" w:rsidR="000C1066" w:rsidRPr="006E1507" w:rsidRDefault="000C1066" w:rsidP="00086F9A">
            <w:pPr>
              <w:pStyle w:val="ListBullet"/>
              <w:contextualSpacing w:val="0"/>
            </w:pPr>
            <w:proofErr w:type="spellStart"/>
            <w:r>
              <w:t>Tensorflow</w:t>
            </w:r>
            <w:proofErr w:type="spellEnd"/>
            <w:r>
              <w:t xml:space="preserve">, pandas, </w:t>
            </w:r>
            <w:proofErr w:type="spellStart"/>
            <w:r>
              <w:t>sklearn</w:t>
            </w:r>
            <w:proofErr w:type="spellEnd"/>
            <w:r>
              <w:t xml:space="preserve">, </w:t>
            </w:r>
            <w:proofErr w:type="spellStart"/>
            <w:r>
              <w:t>altair</w:t>
            </w:r>
            <w:proofErr w:type="spellEnd"/>
            <w:r>
              <w:t xml:space="preserve">, matplotlib, </w:t>
            </w:r>
            <w:proofErr w:type="spellStart"/>
            <w:r>
              <w:t>numpy</w:t>
            </w:r>
            <w:proofErr w:type="spellEnd"/>
            <w:r>
              <w:t xml:space="preserve">, PIL, flask, </w:t>
            </w:r>
          </w:p>
        </w:tc>
      </w:tr>
    </w:tbl>
    <w:p w14:paraId="178F40B7" w14:textId="2DD4F797" w:rsidR="00B51D1B" w:rsidRPr="00BD4C4D" w:rsidRDefault="00B51D1B" w:rsidP="00BD4C4D">
      <w:p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8"/>
          <w:szCs w:val="32"/>
        </w:rPr>
      </w:pPr>
    </w:p>
    <w:sectPr w:rsidR="00B51D1B" w:rsidRPr="00BD4C4D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57E1E" w14:textId="77777777" w:rsidR="00CA19FB" w:rsidRDefault="00CA19FB" w:rsidP="0068194B">
      <w:r>
        <w:separator/>
      </w:r>
    </w:p>
    <w:p w14:paraId="11142EA0" w14:textId="77777777" w:rsidR="00CA19FB" w:rsidRDefault="00CA19FB"/>
    <w:p w14:paraId="4E4D6EEA" w14:textId="77777777" w:rsidR="00CA19FB" w:rsidRDefault="00CA19FB"/>
  </w:endnote>
  <w:endnote w:type="continuationSeparator" w:id="0">
    <w:p w14:paraId="508EE847" w14:textId="77777777" w:rsidR="00CA19FB" w:rsidRDefault="00CA19FB" w:rsidP="0068194B">
      <w:r>
        <w:continuationSeparator/>
      </w:r>
    </w:p>
    <w:p w14:paraId="1571CC3B" w14:textId="77777777" w:rsidR="00CA19FB" w:rsidRDefault="00CA19FB"/>
    <w:p w14:paraId="49B49E24" w14:textId="77777777" w:rsidR="00CA19FB" w:rsidRDefault="00CA19F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E4BBE1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1DD20" w14:textId="77777777" w:rsidR="00CA19FB" w:rsidRDefault="00CA19FB" w:rsidP="0068194B">
      <w:r>
        <w:separator/>
      </w:r>
    </w:p>
    <w:p w14:paraId="00AD1595" w14:textId="77777777" w:rsidR="00CA19FB" w:rsidRDefault="00CA19FB"/>
    <w:p w14:paraId="0B219979" w14:textId="77777777" w:rsidR="00CA19FB" w:rsidRDefault="00CA19FB"/>
  </w:footnote>
  <w:footnote w:type="continuationSeparator" w:id="0">
    <w:p w14:paraId="3BD1DB29" w14:textId="77777777" w:rsidR="00CA19FB" w:rsidRDefault="00CA19FB" w:rsidP="0068194B">
      <w:r>
        <w:continuationSeparator/>
      </w:r>
    </w:p>
    <w:p w14:paraId="7CD191D0" w14:textId="77777777" w:rsidR="00CA19FB" w:rsidRDefault="00CA19FB"/>
    <w:p w14:paraId="0ED3DFE3" w14:textId="77777777" w:rsidR="00CA19FB" w:rsidRDefault="00CA19F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A5716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117024F" wp14:editId="6AC0432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w16du="http://schemas.microsoft.com/office/word/2023/wordml/word16du">
          <w:pict>
            <v:line w14:anchorId="268F8490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9CD0FC8"/>
    <w:multiLevelType w:val="hybridMultilevel"/>
    <w:tmpl w:val="A3BA935C"/>
    <w:lvl w:ilvl="0" w:tplc="D5E2D8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C76020"/>
    <w:multiLevelType w:val="hybridMultilevel"/>
    <w:tmpl w:val="72B4DFDE"/>
    <w:lvl w:ilvl="0" w:tplc="E16698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521088332">
    <w:abstractNumId w:val="9"/>
  </w:num>
  <w:num w:numId="2" w16cid:durableId="1209999572">
    <w:abstractNumId w:val="8"/>
  </w:num>
  <w:num w:numId="3" w16cid:durableId="4328935">
    <w:abstractNumId w:val="7"/>
  </w:num>
  <w:num w:numId="4" w16cid:durableId="384911684">
    <w:abstractNumId w:val="6"/>
  </w:num>
  <w:num w:numId="5" w16cid:durableId="822359118">
    <w:abstractNumId w:val="10"/>
  </w:num>
  <w:num w:numId="6" w16cid:durableId="693650391">
    <w:abstractNumId w:val="3"/>
  </w:num>
  <w:num w:numId="7" w16cid:durableId="433520984">
    <w:abstractNumId w:val="11"/>
  </w:num>
  <w:num w:numId="8" w16cid:durableId="1501850951">
    <w:abstractNumId w:val="2"/>
  </w:num>
  <w:num w:numId="9" w16cid:durableId="1704087998">
    <w:abstractNumId w:val="14"/>
  </w:num>
  <w:num w:numId="10" w16cid:durableId="1238830446">
    <w:abstractNumId w:val="5"/>
  </w:num>
  <w:num w:numId="11" w16cid:durableId="649406982">
    <w:abstractNumId w:val="4"/>
  </w:num>
  <w:num w:numId="12" w16cid:durableId="1823540608">
    <w:abstractNumId w:val="1"/>
  </w:num>
  <w:num w:numId="13" w16cid:durableId="1136870610">
    <w:abstractNumId w:val="0"/>
  </w:num>
  <w:num w:numId="14" w16cid:durableId="48966487">
    <w:abstractNumId w:val="13"/>
  </w:num>
  <w:num w:numId="15" w16cid:durableId="3983605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BA1"/>
    <w:rsid w:val="000001EF"/>
    <w:rsid w:val="0000110E"/>
    <w:rsid w:val="00007322"/>
    <w:rsid w:val="00007728"/>
    <w:rsid w:val="00020EBC"/>
    <w:rsid w:val="00022EB2"/>
    <w:rsid w:val="00024584"/>
    <w:rsid w:val="00024730"/>
    <w:rsid w:val="00025C51"/>
    <w:rsid w:val="00030107"/>
    <w:rsid w:val="00036671"/>
    <w:rsid w:val="00042B0B"/>
    <w:rsid w:val="00046085"/>
    <w:rsid w:val="00055E95"/>
    <w:rsid w:val="000670BB"/>
    <w:rsid w:val="0007021F"/>
    <w:rsid w:val="00075A9E"/>
    <w:rsid w:val="00076BA1"/>
    <w:rsid w:val="000850A0"/>
    <w:rsid w:val="00085A39"/>
    <w:rsid w:val="00085E91"/>
    <w:rsid w:val="00086F9A"/>
    <w:rsid w:val="00091F06"/>
    <w:rsid w:val="00093114"/>
    <w:rsid w:val="00094037"/>
    <w:rsid w:val="00097E03"/>
    <w:rsid w:val="000A09B8"/>
    <w:rsid w:val="000A7A03"/>
    <w:rsid w:val="000B2BA5"/>
    <w:rsid w:val="000B4433"/>
    <w:rsid w:val="000B6B01"/>
    <w:rsid w:val="000B6F00"/>
    <w:rsid w:val="000C1066"/>
    <w:rsid w:val="000E2DCC"/>
    <w:rsid w:val="000F0538"/>
    <w:rsid w:val="000F2F8C"/>
    <w:rsid w:val="0010006E"/>
    <w:rsid w:val="001045A8"/>
    <w:rsid w:val="001070D5"/>
    <w:rsid w:val="00113280"/>
    <w:rsid w:val="00114A91"/>
    <w:rsid w:val="0012006D"/>
    <w:rsid w:val="00123CF0"/>
    <w:rsid w:val="001427E1"/>
    <w:rsid w:val="001451A4"/>
    <w:rsid w:val="00146076"/>
    <w:rsid w:val="00147C6F"/>
    <w:rsid w:val="00153064"/>
    <w:rsid w:val="0015309B"/>
    <w:rsid w:val="0015658C"/>
    <w:rsid w:val="001579CF"/>
    <w:rsid w:val="00163668"/>
    <w:rsid w:val="001712F8"/>
    <w:rsid w:val="00171566"/>
    <w:rsid w:val="00174676"/>
    <w:rsid w:val="001755A8"/>
    <w:rsid w:val="00182EFF"/>
    <w:rsid w:val="00184014"/>
    <w:rsid w:val="00192008"/>
    <w:rsid w:val="001B1627"/>
    <w:rsid w:val="001C0E68"/>
    <w:rsid w:val="001C4B6F"/>
    <w:rsid w:val="001C5F12"/>
    <w:rsid w:val="001D0BF1"/>
    <w:rsid w:val="001D278D"/>
    <w:rsid w:val="001D4BEB"/>
    <w:rsid w:val="001E3120"/>
    <w:rsid w:val="001E61D3"/>
    <w:rsid w:val="001E7E0C"/>
    <w:rsid w:val="001F0BB0"/>
    <w:rsid w:val="001F4E6D"/>
    <w:rsid w:val="001F6140"/>
    <w:rsid w:val="00203573"/>
    <w:rsid w:val="002046EE"/>
    <w:rsid w:val="0020597D"/>
    <w:rsid w:val="002132C2"/>
    <w:rsid w:val="00213B4C"/>
    <w:rsid w:val="00220C25"/>
    <w:rsid w:val="00224FEB"/>
    <w:rsid w:val="002253B0"/>
    <w:rsid w:val="00230AEA"/>
    <w:rsid w:val="00230B9C"/>
    <w:rsid w:val="00230C5B"/>
    <w:rsid w:val="0023131E"/>
    <w:rsid w:val="00236D54"/>
    <w:rsid w:val="00241D8C"/>
    <w:rsid w:val="00241FDB"/>
    <w:rsid w:val="00242879"/>
    <w:rsid w:val="0024720C"/>
    <w:rsid w:val="00250EDF"/>
    <w:rsid w:val="00257FC8"/>
    <w:rsid w:val="0026076F"/>
    <w:rsid w:val="00260FF3"/>
    <w:rsid w:val="002617AE"/>
    <w:rsid w:val="002638D0"/>
    <w:rsid w:val="002647D3"/>
    <w:rsid w:val="00275EAE"/>
    <w:rsid w:val="00281F3A"/>
    <w:rsid w:val="00293045"/>
    <w:rsid w:val="00294998"/>
    <w:rsid w:val="0029776F"/>
    <w:rsid w:val="00297942"/>
    <w:rsid w:val="00297F18"/>
    <w:rsid w:val="002A1945"/>
    <w:rsid w:val="002B1774"/>
    <w:rsid w:val="002B221E"/>
    <w:rsid w:val="002B2958"/>
    <w:rsid w:val="002B3FC8"/>
    <w:rsid w:val="002C1E0B"/>
    <w:rsid w:val="002D1797"/>
    <w:rsid w:val="002D23C5"/>
    <w:rsid w:val="002D6137"/>
    <w:rsid w:val="002E4B52"/>
    <w:rsid w:val="002E4FFF"/>
    <w:rsid w:val="002E754C"/>
    <w:rsid w:val="002E7E61"/>
    <w:rsid w:val="002F05E5"/>
    <w:rsid w:val="002F1E6E"/>
    <w:rsid w:val="002F254D"/>
    <w:rsid w:val="002F2C27"/>
    <w:rsid w:val="002F30E4"/>
    <w:rsid w:val="003039D6"/>
    <w:rsid w:val="00307140"/>
    <w:rsid w:val="003126CD"/>
    <w:rsid w:val="00316DFF"/>
    <w:rsid w:val="003219CA"/>
    <w:rsid w:val="00325B57"/>
    <w:rsid w:val="00333F31"/>
    <w:rsid w:val="00336056"/>
    <w:rsid w:val="00340B9F"/>
    <w:rsid w:val="003444D3"/>
    <w:rsid w:val="00344E7C"/>
    <w:rsid w:val="003503F4"/>
    <w:rsid w:val="003544E1"/>
    <w:rsid w:val="00364862"/>
    <w:rsid w:val="00366398"/>
    <w:rsid w:val="00373ACC"/>
    <w:rsid w:val="003743BF"/>
    <w:rsid w:val="00375C11"/>
    <w:rsid w:val="00386931"/>
    <w:rsid w:val="0038707D"/>
    <w:rsid w:val="00393253"/>
    <w:rsid w:val="00395172"/>
    <w:rsid w:val="003A0632"/>
    <w:rsid w:val="003A30E5"/>
    <w:rsid w:val="003A3ECD"/>
    <w:rsid w:val="003A6ADF"/>
    <w:rsid w:val="003B093A"/>
    <w:rsid w:val="003B5928"/>
    <w:rsid w:val="003B770F"/>
    <w:rsid w:val="003D380F"/>
    <w:rsid w:val="003E160D"/>
    <w:rsid w:val="003F1D5F"/>
    <w:rsid w:val="0040242A"/>
    <w:rsid w:val="00402B6C"/>
    <w:rsid w:val="00405128"/>
    <w:rsid w:val="00406CFF"/>
    <w:rsid w:val="00407789"/>
    <w:rsid w:val="00416B25"/>
    <w:rsid w:val="00420592"/>
    <w:rsid w:val="00420F03"/>
    <w:rsid w:val="00421598"/>
    <w:rsid w:val="004260E7"/>
    <w:rsid w:val="004319E0"/>
    <w:rsid w:val="00431FE8"/>
    <w:rsid w:val="00435FEA"/>
    <w:rsid w:val="00437E8C"/>
    <w:rsid w:val="00440225"/>
    <w:rsid w:val="004403AB"/>
    <w:rsid w:val="00445C45"/>
    <w:rsid w:val="0046745C"/>
    <w:rsid w:val="00472234"/>
    <w:rsid w:val="004726BC"/>
    <w:rsid w:val="00474105"/>
    <w:rsid w:val="00480E6E"/>
    <w:rsid w:val="004854C0"/>
    <w:rsid w:val="00486277"/>
    <w:rsid w:val="00494CF6"/>
    <w:rsid w:val="00495F8D"/>
    <w:rsid w:val="004A1FAE"/>
    <w:rsid w:val="004A32FF"/>
    <w:rsid w:val="004A3BD9"/>
    <w:rsid w:val="004B06EB"/>
    <w:rsid w:val="004B6AD0"/>
    <w:rsid w:val="004C2D5D"/>
    <w:rsid w:val="004C33E1"/>
    <w:rsid w:val="004D0D1E"/>
    <w:rsid w:val="004D7D56"/>
    <w:rsid w:val="004E01EB"/>
    <w:rsid w:val="004E2794"/>
    <w:rsid w:val="004E2C85"/>
    <w:rsid w:val="004E3903"/>
    <w:rsid w:val="004E3C23"/>
    <w:rsid w:val="004E5DDA"/>
    <w:rsid w:val="004F16E6"/>
    <w:rsid w:val="004F366F"/>
    <w:rsid w:val="004F7569"/>
    <w:rsid w:val="00505765"/>
    <w:rsid w:val="00510392"/>
    <w:rsid w:val="00512C6A"/>
    <w:rsid w:val="00512FF7"/>
    <w:rsid w:val="00513E2A"/>
    <w:rsid w:val="00516DDE"/>
    <w:rsid w:val="00527C11"/>
    <w:rsid w:val="00537F67"/>
    <w:rsid w:val="00541A42"/>
    <w:rsid w:val="0055063E"/>
    <w:rsid w:val="0055316C"/>
    <w:rsid w:val="0055420A"/>
    <w:rsid w:val="005617D4"/>
    <w:rsid w:val="00566A35"/>
    <w:rsid w:val="0056701E"/>
    <w:rsid w:val="00567CDF"/>
    <w:rsid w:val="00570EA9"/>
    <w:rsid w:val="00572720"/>
    <w:rsid w:val="005740D7"/>
    <w:rsid w:val="00585720"/>
    <w:rsid w:val="00593494"/>
    <w:rsid w:val="005A0F26"/>
    <w:rsid w:val="005A1B10"/>
    <w:rsid w:val="005A6850"/>
    <w:rsid w:val="005B1B1B"/>
    <w:rsid w:val="005B7DA1"/>
    <w:rsid w:val="005C27D8"/>
    <w:rsid w:val="005C4F64"/>
    <w:rsid w:val="005C5932"/>
    <w:rsid w:val="005D3CA7"/>
    <w:rsid w:val="005D4CC1"/>
    <w:rsid w:val="005E3EE0"/>
    <w:rsid w:val="005F03EF"/>
    <w:rsid w:val="005F383B"/>
    <w:rsid w:val="005F4B91"/>
    <w:rsid w:val="005F55D2"/>
    <w:rsid w:val="0060679C"/>
    <w:rsid w:val="006118A0"/>
    <w:rsid w:val="0061507A"/>
    <w:rsid w:val="00616951"/>
    <w:rsid w:val="0062312F"/>
    <w:rsid w:val="00624716"/>
    <w:rsid w:val="00625F2C"/>
    <w:rsid w:val="00631117"/>
    <w:rsid w:val="00645E71"/>
    <w:rsid w:val="006618E9"/>
    <w:rsid w:val="00666580"/>
    <w:rsid w:val="00671A45"/>
    <w:rsid w:val="00671C1F"/>
    <w:rsid w:val="00673034"/>
    <w:rsid w:val="00680DBD"/>
    <w:rsid w:val="0068194B"/>
    <w:rsid w:val="0068294B"/>
    <w:rsid w:val="00690A12"/>
    <w:rsid w:val="00692703"/>
    <w:rsid w:val="00697365"/>
    <w:rsid w:val="006A17A9"/>
    <w:rsid w:val="006A1962"/>
    <w:rsid w:val="006A7891"/>
    <w:rsid w:val="006B5D48"/>
    <w:rsid w:val="006B7D7B"/>
    <w:rsid w:val="006C1A5E"/>
    <w:rsid w:val="006C464E"/>
    <w:rsid w:val="006D46DF"/>
    <w:rsid w:val="006D65FA"/>
    <w:rsid w:val="006D6CE5"/>
    <w:rsid w:val="006E0ABC"/>
    <w:rsid w:val="006E1507"/>
    <w:rsid w:val="006E7171"/>
    <w:rsid w:val="006F1D62"/>
    <w:rsid w:val="00705386"/>
    <w:rsid w:val="0070741F"/>
    <w:rsid w:val="00712D8B"/>
    <w:rsid w:val="007232B4"/>
    <w:rsid w:val="007273B7"/>
    <w:rsid w:val="00733E0A"/>
    <w:rsid w:val="007435BF"/>
    <w:rsid w:val="0074403D"/>
    <w:rsid w:val="00746D44"/>
    <w:rsid w:val="00746D71"/>
    <w:rsid w:val="00747645"/>
    <w:rsid w:val="007507A8"/>
    <w:rsid w:val="007538DC"/>
    <w:rsid w:val="007539F8"/>
    <w:rsid w:val="00753FA5"/>
    <w:rsid w:val="00756871"/>
    <w:rsid w:val="00757803"/>
    <w:rsid w:val="00761765"/>
    <w:rsid w:val="007617AD"/>
    <w:rsid w:val="00764F80"/>
    <w:rsid w:val="007652F5"/>
    <w:rsid w:val="0076773A"/>
    <w:rsid w:val="007876EC"/>
    <w:rsid w:val="0079206B"/>
    <w:rsid w:val="00796076"/>
    <w:rsid w:val="007A2D30"/>
    <w:rsid w:val="007A386A"/>
    <w:rsid w:val="007A77AC"/>
    <w:rsid w:val="007C0566"/>
    <w:rsid w:val="007C2D5C"/>
    <w:rsid w:val="007C3C17"/>
    <w:rsid w:val="007C606B"/>
    <w:rsid w:val="007D1102"/>
    <w:rsid w:val="007D1E97"/>
    <w:rsid w:val="007E3107"/>
    <w:rsid w:val="007E5AAF"/>
    <w:rsid w:val="007E6A61"/>
    <w:rsid w:val="007E6C35"/>
    <w:rsid w:val="00800AF7"/>
    <w:rsid w:val="00801140"/>
    <w:rsid w:val="00803404"/>
    <w:rsid w:val="00805B48"/>
    <w:rsid w:val="00807448"/>
    <w:rsid w:val="008110A2"/>
    <w:rsid w:val="00815D03"/>
    <w:rsid w:val="00821863"/>
    <w:rsid w:val="00834955"/>
    <w:rsid w:val="00836179"/>
    <w:rsid w:val="00841A5B"/>
    <w:rsid w:val="008527BF"/>
    <w:rsid w:val="00853210"/>
    <w:rsid w:val="008557B1"/>
    <w:rsid w:val="00855A7B"/>
    <w:rsid w:val="00855B59"/>
    <w:rsid w:val="00860461"/>
    <w:rsid w:val="0086487C"/>
    <w:rsid w:val="00870B20"/>
    <w:rsid w:val="008829F8"/>
    <w:rsid w:val="00885897"/>
    <w:rsid w:val="00886C3B"/>
    <w:rsid w:val="00897989"/>
    <w:rsid w:val="008A1BC4"/>
    <w:rsid w:val="008A26F5"/>
    <w:rsid w:val="008A6538"/>
    <w:rsid w:val="008A66A7"/>
    <w:rsid w:val="008B4FBE"/>
    <w:rsid w:val="008C051A"/>
    <w:rsid w:val="008C4CBB"/>
    <w:rsid w:val="008C7056"/>
    <w:rsid w:val="008C7E58"/>
    <w:rsid w:val="008D021A"/>
    <w:rsid w:val="008D07FB"/>
    <w:rsid w:val="008E0FE1"/>
    <w:rsid w:val="008E7F02"/>
    <w:rsid w:val="008F3B14"/>
    <w:rsid w:val="008F5FD9"/>
    <w:rsid w:val="00901899"/>
    <w:rsid w:val="0090344B"/>
    <w:rsid w:val="00905715"/>
    <w:rsid w:val="00911364"/>
    <w:rsid w:val="0091321E"/>
    <w:rsid w:val="00913946"/>
    <w:rsid w:val="00915D39"/>
    <w:rsid w:val="0092207A"/>
    <w:rsid w:val="00924216"/>
    <w:rsid w:val="00926900"/>
    <w:rsid w:val="0092726B"/>
    <w:rsid w:val="009361BA"/>
    <w:rsid w:val="00944F78"/>
    <w:rsid w:val="009510E7"/>
    <w:rsid w:val="009525FD"/>
    <w:rsid w:val="00952C89"/>
    <w:rsid w:val="009571D8"/>
    <w:rsid w:val="009650EA"/>
    <w:rsid w:val="0097790C"/>
    <w:rsid w:val="0098506E"/>
    <w:rsid w:val="0098660F"/>
    <w:rsid w:val="0099158A"/>
    <w:rsid w:val="009A30B4"/>
    <w:rsid w:val="009A44CE"/>
    <w:rsid w:val="009A5426"/>
    <w:rsid w:val="009A7095"/>
    <w:rsid w:val="009B3A71"/>
    <w:rsid w:val="009C4DFC"/>
    <w:rsid w:val="009D346F"/>
    <w:rsid w:val="009D44F8"/>
    <w:rsid w:val="009E3160"/>
    <w:rsid w:val="009E6E16"/>
    <w:rsid w:val="009F050F"/>
    <w:rsid w:val="009F0B1F"/>
    <w:rsid w:val="009F220C"/>
    <w:rsid w:val="009F3B05"/>
    <w:rsid w:val="009F474F"/>
    <w:rsid w:val="009F4931"/>
    <w:rsid w:val="009F573A"/>
    <w:rsid w:val="009F77CE"/>
    <w:rsid w:val="00A0232C"/>
    <w:rsid w:val="00A05EBC"/>
    <w:rsid w:val="00A0671E"/>
    <w:rsid w:val="00A102E4"/>
    <w:rsid w:val="00A10C52"/>
    <w:rsid w:val="00A14534"/>
    <w:rsid w:val="00A14C2A"/>
    <w:rsid w:val="00A1686D"/>
    <w:rsid w:val="00A16DAA"/>
    <w:rsid w:val="00A24162"/>
    <w:rsid w:val="00A247FE"/>
    <w:rsid w:val="00A25023"/>
    <w:rsid w:val="00A252ED"/>
    <w:rsid w:val="00A270EA"/>
    <w:rsid w:val="00A27E5D"/>
    <w:rsid w:val="00A27F82"/>
    <w:rsid w:val="00A34BA2"/>
    <w:rsid w:val="00A36F27"/>
    <w:rsid w:val="00A42E32"/>
    <w:rsid w:val="00A42E4D"/>
    <w:rsid w:val="00A46E63"/>
    <w:rsid w:val="00A50EEA"/>
    <w:rsid w:val="00A51DC5"/>
    <w:rsid w:val="00A53DE1"/>
    <w:rsid w:val="00A5785C"/>
    <w:rsid w:val="00A615E1"/>
    <w:rsid w:val="00A62902"/>
    <w:rsid w:val="00A62A82"/>
    <w:rsid w:val="00A639FC"/>
    <w:rsid w:val="00A67E4E"/>
    <w:rsid w:val="00A70A17"/>
    <w:rsid w:val="00A73DC8"/>
    <w:rsid w:val="00A755E8"/>
    <w:rsid w:val="00A81371"/>
    <w:rsid w:val="00A93A5D"/>
    <w:rsid w:val="00AB32F8"/>
    <w:rsid w:val="00AB610B"/>
    <w:rsid w:val="00AB6475"/>
    <w:rsid w:val="00AC5D16"/>
    <w:rsid w:val="00AC7FCD"/>
    <w:rsid w:val="00AD360E"/>
    <w:rsid w:val="00AD40FB"/>
    <w:rsid w:val="00AD782D"/>
    <w:rsid w:val="00AE19B8"/>
    <w:rsid w:val="00AE7650"/>
    <w:rsid w:val="00AF3CDA"/>
    <w:rsid w:val="00AF6FD9"/>
    <w:rsid w:val="00B06515"/>
    <w:rsid w:val="00B10EBE"/>
    <w:rsid w:val="00B17724"/>
    <w:rsid w:val="00B236F1"/>
    <w:rsid w:val="00B23DF5"/>
    <w:rsid w:val="00B3081F"/>
    <w:rsid w:val="00B4058F"/>
    <w:rsid w:val="00B41660"/>
    <w:rsid w:val="00B41C77"/>
    <w:rsid w:val="00B425E0"/>
    <w:rsid w:val="00B44051"/>
    <w:rsid w:val="00B46CDD"/>
    <w:rsid w:val="00B50F99"/>
    <w:rsid w:val="00B51528"/>
    <w:rsid w:val="00B51D1B"/>
    <w:rsid w:val="00B52344"/>
    <w:rsid w:val="00B540F4"/>
    <w:rsid w:val="00B57CD2"/>
    <w:rsid w:val="00B60FD0"/>
    <w:rsid w:val="00B622DF"/>
    <w:rsid w:val="00B6332A"/>
    <w:rsid w:val="00B8165D"/>
    <w:rsid w:val="00B81760"/>
    <w:rsid w:val="00B834AD"/>
    <w:rsid w:val="00B8494C"/>
    <w:rsid w:val="00B92712"/>
    <w:rsid w:val="00BA0D22"/>
    <w:rsid w:val="00BA1546"/>
    <w:rsid w:val="00BA3458"/>
    <w:rsid w:val="00BB3E05"/>
    <w:rsid w:val="00BB4E51"/>
    <w:rsid w:val="00BC279F"/>
    <w:rsid w:val="00BC3AF1"/>
    <w:rsid w:val="00BC4B57"/>
    <w:rsid w:val="00BC65DE"/>
    <w:rsid w:val="00BD1377"/>
    <w:rsid w:val="00BD431F"/>
    <w:rsid w:val="00BD4C4D"/>
    <w:rsid w:val="00BE206A"/>
    <w:rsid w:val="00BE423E"/>
    <w:rsid w:val="00BE4EB2"/>
    <w:rsid w:val="00BF61AC"/>
    <w:rsid w:val="00C20B71"/>
    <w:rsid w:val="00C23104"/>
    <w:rsid w:val="00C23105"/>
    <w:rsid w:val="00C30BD7"/>
    <w:rsid w:val="00C37192"/>
    <w:rsid w:val="00C45736"/>
    <w:rsid w:val="00C46195"/>
    <w:rsid w:val="00C47016"/>
    <w:rsid w:val="00C47FA6"/>
    <w:rsid w:val="00C54317"/>
    <w:rsid w:val="00C57FC6"/>
    <w:rsid w:val="00C60525"/>
    <w:rsid w:val="00C63A51"/>
    <w:rsid w:val="00C66A7D"/>
    <w:rsid w:val="00C779DA"/>
    <w:rsid w:val="00C814F7"/>
    <w:rsid w:val="00C83299"/>
    <w:rsid w:val="00C97556"/>
    <w:rsid w:val="00CA1494"/>
    <w:rsid w:val="00CA19FB"/>
    <w:rsid w:val="00CA4B4D"/>
    <w:rsid w:val="00CB2C7A"/>
    <w:rsid w:val="00CB35C3"/>
    <w:rsid w:val="00CC6863"/>
    <w:rsid w:val="00CD323D"/>
    <w:rsid w:val="00CD4FAA"/>
    <w:rsid w:val="00CD52E3"/>
    <w:rsid w:val="00CD69A1"/>
    <w:rsid w:val="00CD7E45"/>
    <w:rsid w:val="00CE4030"/>
    <w:rsid w:val="00CE45C5"/>
    <w:rsid w:val="00CE64B3"/>
    <w:rsid w:val="00CE726D"/>
    <w:rsid w:val="00CF192E"/>
    <w:rsid w:val="00CF1A49"/>
    <w:rsid w:val="00CF430E"/>
    <w:rsid w:val="00D0630C"/>
    <w:rsid w:val="00D243A9"/>
    <w:rsid w:val="00D24F32"/>
    <w:rsid w:val="00D305E5"/>
    <w:rsid w:val="00D3198B"/>
    <w:rsid w:val="00D37CD3"/>
    <w:rsid w:val="00D43B70"/>
    <w:rsid w:val="00D45556"/>
    <w:rsid w:val="00D47454"/>
    <w:rsid w:val="00D5007D"/>
    <w:rsid w:val="00D54B0A"/>
    <w:rsid w:val="00D61764"/>
    <w:rsid w:val="00D63228"/>
    <w:rsid w:val="00D6394D"/>
    <w:rsid w:val="00D66A52"/>
    <w:rsid w:val="00D66EFA"/>
    <w:rsid w:val="00D72A2D"/>
    <w:rsid w:val="00D74E5F"/>
    <w:rsid w:val="00D81FF6"/>
    <w:rsid w:val="00D8441A"/>
    <w:rsid w:val="00D9521A"/>
    <w:rsid w:val="00D978A4"/>
    <w:rsid w:val="00DA08C2"/>
    <w:rsid w:val="00DA3914"/>
    <w:rsid w:val="00DA59AA"/>
    <w:rsid w:val="00DB6915"/>
    <w:rsid w:val="00DB7E1E"/>
    <w:rsid w:val="00DC0D91"/>
    <w:rsid w:val="00DC1B78"/>
    <w:rsid w:val="00DC2A2F"/>
    <w:rsid w:val="00DC600B"/>
    <w:rsid w:val="00DC618F"/>
    <w:rsid w:val="00DD3481"/>
    <w:rsid w:val="00DD44E4"/>
    <w:rsid w:val="00DD6DFE"/>
    <w:rsid w:val="00DE0FAA"/>
    <w:rsid w:val="00DE136D"/>
    <w:rsid w:val="00DE6534"/>
    <w:rsid w:val="00DF4D6C"/>
    <w:rsid w:val="00E01923"/>
    <w:rsid w:val="00E025E2"/>
    <w:rsid w:val="00E0302A"/>
    <w:rsid w:val="00E07F89"/>
    <w:rsid w:val="00E11623"/>
    <w:rsid w:val="00E14498"/>
    <w:rsid w:val="00E16439"/>
    <w:rsid w:val="00E2397A"/>
    <w:rsid w:val="00E23F93"/>
    <w:rsid w:val="00E254DB"/>
    <w:rsid w:val="00E300FC"/>
    <w:rsid w:val="00E362DB"/>
    <w:rsid w:val="00E420C2"/>
    <w:rsid w:val="00E45C59"/>
    <w:rsid w:val="00E45D97"/>
    <w:rsid w:val="00E4626C"/>
    <w:rsid w:val="00E47DA0"/>
    <w:rsid w:val="00E5632B"/>
    <w:rsid w:val="00E70240"/>
    <w:rsid w:val="00E71E6B"/>
    <w:rsid w:val="00E81CC5"/>
    <w:rsid w:val="00E85A87"/>
    <w:rsid w:val="00E85B4A"/>
    <w:rsid w:val="00E9528E"/>
    <w:rsid w:val="00EA340D"/>
    <w:rsid w:val="00EA452E"/>
    <w:rsid w:val="00EA5099"/>
    <w:rsid w:val="00EB5844"/>
    <w:rsid w:val="00EC1135"/>
    <w:rsid w:val="00EC1351"/>
    <w:rsid w:val="00EC2DF1"/>
    <w:rsid w:val="00EC4CBF"/>
    <w:rsid w:val="00EC7FCB"/>
    <w:rsid w:val="00ED1EF0"/>
    <w:rsid w:val="00ED4D83"/>
    <w:rsid w:val="00EE2CA8"/>
    <w:rsid w:val="00EE34CA"/>
    <w:rsid w:val="00EF103E"/>
    <w:rsid w:val="00EF17E8"/>
    <w:rsid w:val="00EF2D27"/>
    <w:rsid w:val="00EF51D9"/>
    <w:rsid w:val="00EF5D9B"/>
    <w:rsid w:val="00EF7C8D"/>
    <w:rsid w:val="00F053E1"/>
    <w:rsid w:val="00F06946"/>
    <w:rsid w:val="00F07E97"/>
    <w:rsid w:val="00F130DD"/>
    <w:rsid w:val="00F1421A"/>
    <w:rsid w:val="00F17F39"/>
    <w:rsid w:val="00F24884"/>
    <w:rsid w:val="00F26A3C"/>
    <w:rsid w:val="00F27192"/>
    <w:rsid w:val="00F41A0B"/>
    <w:rsid w:val="00F476C4"/>
    <w:rsid w:val="00F5718E"/>
    <w:rsid w:val="00F60529"/>
    <w:rsid w:val="00F61DF9"/>
    <w:rsid w:val="00F66B4D"/>
    <w:rsid w:val="00F763B2"/>
    <w:rsid w:val="00F81960"/>
    <w:rsid w:val="00F82424"/>
    <w:rsid w:val="00F8769D"/>
    <w:rsid w:val="00F9350C"/>
    <w:rsid w:val="00F94EB5"/>
    <w:rsid w:val="00F95162"/>
    <w:rsid w:val="00F9624D"/>
    <w:rsid w:val="00F97768"/>
    <w:rsid w:val="00FA4816"/>
    <w:rsid w:val="00FA651A"/>
    <w:rsid w:val="00FB31C1"/>
    <w:rsid w:val="00FB58F2"/>
    <w:rsid w:val="00FC6AEA"/>
    <w:rsid w:val="00FD1368"/>
    <w:rsid w:val="00FD3D13"/>
    <w:rsid w:val="00FD671D"/>
    <w:rsid w:val="00FE12DD"/>
    <w:rsid w:val="00FE55A2"/>
    <w:rsid w:val="00FE6788"/>
    <w:rsid w:val="00FF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D88E3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orte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ECE1F0F04794657817E342AE41511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54A72B-FBC7-4222-BD51-ADDCC0DE8FD8}"/>
      </w:docPartPr>
      <w:docPartBody>
        <w:p w:rsidR="003F0109" w:rsidRDefault="00000000">
          <w:pPr>
            <w:pStyle w:val="3ECE1F0F04794657817E342AE415117E"/>
          </w:pPr>
          <w:r w:rsidRPr="00CF1A49">
            <w:t>Education</w:t>
          </w:r>
        </w:p>
      </w:docPartBody>
    </w:docPart>
    <w:docPart>
      <w:docPartPr>
        <w:name w:val="F01477F96AE94B22935724ACD3BD2B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FE7F3C-ABC7-4D92-8268-27149989396E}"/>
      </w:docPartPr>
      <w:docPartBody>
        <w:p w:rsidR="003F0109" w:rsidRDefault="00000000">
          <w:pPr>
            <w:pStyle w:val="F01477F96AE94B22935724ACD3BD2BFE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259"/>
    <w:rsid w:val="00230A49"/>
    <w:rsid w:val="0023428D"/>
    <w:rsid w:val="002E04A4"/>
    <w:rsid w:val="00356694"/>
    <w:rsid w:val="003F0109"/>
    <w:rsid w:val="006E4948"/>
    <w:rsid w:val="00AA56A1"/>
    <w:rsid w:val="00B151F4"/>
    <w:rsid w:val="00B357E4"/>
    <w:rsid w:val="00CD4259"/>
    <w:rsid w:val="00E1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3ECE1F0F04794657817E342AE415117E">
    <w:name w:val="3ECE1F0F04794657817E342AE415117E"/>
  </w:style>
  <w:style w:type="paragraph" w:customStyle="1" w:styleId="F01477F96AE94B22935724ACD3BD2BFE">
    <w:name w:val="F01477F96AE94B22935724ACD3BD2B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3D5D0-864C-4AE7-B93A-9A2DCB704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0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2023-07-03T16:05:00Z</dcterms:created>
  <dcterms:modified xsi:type="dcterms:W3CDTF">2023-08-08T17:14:00Z</dcterms:modified>
  <cp:category/>
</cp:coreProperties>
</file>