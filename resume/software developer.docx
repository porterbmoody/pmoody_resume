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530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0"/>
      </w:tblGrid>
      <w:tr w:rsidR="00692703" w:rsidRPr="00CF1A49" w14:paraId="51A83F8C" w14:textId="77777777" w:rsidTr="005E04D5">
        <w:trPr>
          <w:trHeight w:hRule="exact" w:val="135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4688FFB" w14:textId="4F226906" w:rsidR="00692703" w:rsidRPr="00CF1A49" w:rsidRDefault="00076BA1" w:rsidP="005E04D5">
            <w:pPr>
              <w:pStyle w:val="Title"/>
            </w:pPr>
            <w:r>
              <w:t>POrter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Moody</w:t>
            </w:r>
          </w:p>
          <w:p w14:paraId="0A683E31" w14:textId="02C55328" w:rsidR="00692703" w:rsidRPr="00CF1A49" w:rsidRDefault="00076BA1" w:rsidP="005E04D5">
            <w:pPr>
              <w:pStyle w:val="ContactInfo"/>
              <w:contextualSpacing w:val="0"/>
            </w:pPr>
            <w:r>
              <w:t>7193385009</w:t>
            </w:r>
          </w:p>
          <w:p w14:paraId="5C26A581" w14:textId="26841EFF" w:rsidR="00692703" w:rsidRPr="00CF1A49" w:rsidRDefault="009A30B4" w:rsidP="005E04D5">
            <w:pPr>
              <w:pStyle w:val="ContactInfoEmphasis"/>
              <w:contextualSpacing w:val="0"/>
            </w:pPr>
            <w:r>
              <w:t>porterbmoody@gmail.com</w:t>
            </w:r>
          </w:p>
        </w:tc>
      </w:tr>
      <w:tr w:rsidR="009571D8" w:rsidRPr="00CF1A49" w14:paraId="506F20BC" w14:textId="77777777" w:rsidTr="005E04D5">
        <w:trPr>
          <w:trHeight w:val="23"/>
        </w:trPr>
        <w:tc>
          <w:tcPr>
            <w:tcW w:w="9360" w:type="dxa"/>
            <w:tcMar>
              <w:top w:w="432" w:type="dxa"/>
            </w:tcMar>
          </w:tcPr>
          <w:p w14:paraId="3E9AB719" w14:textId="2BB9FC85" w:rsidR="001755A8" w:rsidRPr="00CF1A49" w:rsidRDefault="0062651A" w:rsidP="005E04D5">
            <w:r>
              <w:t xml:space="preserve">Software engineer. Willing and ready to </w:t>
            </w:r>
            <w:r w:rsidR="001A09B5">
              <w:t>learn</w:t>
            </w:r>
            <w:r w:rsidR="009877F8">
              <w:t xml:space="preserve">, </w:t>
            </w:r>
            <w:r w:rsidR="00E968EB">
              <w:t>adapt to</w:t>
            </w:r>
            <w:r w:rsidR="009877F8">
              <w:t>, and implement</w:t>
            </w:r>
            <w:r w:rsidR="00E968EB">
              <w:t xml:space="preserve"> new tools and technologies. </w:t>
            </w:r>
          </w:p>
        </w:tc>
      </w:tr>
    </w:tbl>
    <w:p w14:paraId="7764796B" w14:textId="77777777" w:rsidR="00E3407A" w:rsidRDefault="00E3407A" w:rsidP="004E01EB">
      <w:pPr>
        <w:pStyle w:val="Heading1"/>
      </w:pPr>
    </w:p>
    <w:p w14:paraId="5247A04A" w14:textId="3C35469F" w:rsidR="004E01EB" w:rsidRPr="00CF1A49" w:rsidRDefault="00DD1DD1" w:rsidP="004E01EB">
      <w:pPr>
        <w:pStyle w:val="Heading1"/>
      </w:pPr>
      <w:r>
        <w:t>Projects</w:t>
      </w:r>
    </w:p>
    <w:tbl>
      <w:tblPr>
        <w:tblStyle w:val="TableGrid"/>
        <w:tblW w:w="509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10984"/>
      </w:tblGrid>
      <w:tr w:rsidR="00CD7E45" w:rsidRPr="00CF1A49" w14:paraId="0FC13872" w14:textId="77777777" w:rsidTr="008A26F5">
        <w:trPr>
          <w:trHeight w:val="37"/>
        </w:trPr>
        <w:tc>
          <w:tcPr>
            <w:tcW w:w="9516" w:type="dxa"/>
          </w:tcPr>
          <w:p w14:paraId="450F6B82" w14:textId="4A27C266" w:rsidR="00CD7E45" w:rsidRPr="00DD1DD1" w:rsidRDefault="00DD1DD1" w:rsidP="00DD1DD1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>Solar panel Full stack website</w:t>
            </w:r>
          </w:p>
          <w:p w14:paraId="03827976" w14:textId="1FE3EE7A" w:rsidR="003D1DAC" w:rsidRDefault="0017501E" w:rsidP="008F058C">
            <w:pPr>
              <w:pStyle w:val="ListParagraph"/>
              <w:numPr>
                <w:ilvl w:val="0"/>
                <w:numId w:val="15"/>
              </w:numPr>
            </w:pPr>
            <w:r>
              <w:t xml:space="preserve">Created </w:t>
            </w:r>
            <w:r w:rsidR="007438A6">
              <w:t>React.js</w:t>
            </w:r>
            <w:r>
              <w:t xml:space="preserve">, html, </w:t>
            </w:r>
            <w:proofErr w:type="spellStart"/>
            <w:r>
              <w:t>css</w:t>
            </w:r>
            <w:proofErr w:type="spellEnd"/>
            <w:r>
              <w:t xml:space="preserve"> frontend for smooth user interaction</w:t>
            </w:r>
          </w:p>
          <w:p w14:paraId="12120CF5" w14:textId="77777777" w:rsidR="009B366F" w:rsidRDefault="009B366F" w:rsidP="008F058C">
            <w:pPr>
              <w:pStyle w:val="ListParagraph"/>
              <w:numPr>
                <w:ilvl w:val="0"/>
                <w:numId w:val="15"/>
              </w:numPr>
            </w:pPr>
            <w:r>
              <w:t xml:space="preserve">Python Django backend, created routes and views for the rest </w:t>
            </w:r>
            <w:proofErr w:type="spellStart"/>
            <w:r>
              <w:t>api</w:t>
            </w:r>
            <w:proofErr w:type="spellEnd"/>
            <w:r>
              <w:t xml:space="preserve"> to handle different client requests</w:t>
            </w:r>
          </w:p>
          <w:p w14:paraId="6E10A61A" w14:textId="5CD7738D" w:rsidR="00E617AA" w:rsidRPr="00CF1A49" w:rsidRDefault="00E617AA" w:rsidP="008F058C">
            <w:pPr>
              <w:pStyle w:val="ListParagraph"/>
              <w:numPr>
                <w:ilvl w:val="0"/>
                <w:numId w:val="15"/>
              </w:numPr>
            </w:pPr>
            <w:r>
              <w:t>Integrated AWS MySQL relational database</w:t>
            </w:r>
            <w:r w:rsidR="005A1B99">
              <w:t xml:space="preserve">. Django, react, </w:t>
            </w:r>
            <w:proofErr w:type="spellStart"/>
            <w:r w:rsidR="005A1B99">
              <w:t>nextjs</w:t>
            </w:r>
            <w:proofErr w:type="spellEnd"/>
            <w:r w:rsidR="005A1B99">
              <w:t xml:space="preserve">, </w:t>
            </w:r>
          </w:p>
        </w:tc>
      </w:tr>
      <w:tr w:rsidR="00AF3CDA" w:rsidRPr="00CF1A49" w14:paraId="38136489" w14:textId="77777777" w:rsidTr="008A26F5">
        <w:trPr>
          <w:trHeight w:val="37"/>
        </w:trPr>
        <w:tc>
          <w:tcPr>
            <w:tcW w:w="9516" w:type="dxa"/>
          </w:tcPr>
          <w:p w14:paraId="503361B1" w14:textId="214DD645" w:rsidR="0033356D" w:rsidRPr="00764F80" w:rsidRDefault="00F2694D" w:rsidP="0033356D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 xml:space="preserve">Solar panel </w:t>
            </w:r>
            <w:r w:rsidR="00526A53">
              <w:t>machine learning image detection projcet</w:t>
            </w:r>
          </w:p>
          <w:p w14:paraId="644C1852" w14:textId="713B4484" w:rsidR="00AC752B" w:rsidRDefault="00526A53" w:rsidP="0033356D">
            <w:pPr>
              <w:pStyle w:val="ListParagraph"/>
              <w:numPr>
                <w:ilvl w:val="0"/>
                <w:numId w:val="15"/>
              </w:numPr>
            </w:pPr>
            <w:r>
              <w:t xml:space="preserve">Wrote python algorithm that automatically detects coordinates of </w:t>
            </w:r>
            <w:r w:rsidR="00EE0C58">
              <w:t>rooftop images and labels rectangular grid of solar panels in feasible locations for users to select.</w:t>
            </w:r>
          </w:p>
          <w:p w14:paraId="0AD69E8B" w14:textId="4B6C3F85" w:rsidR="00412872" w:rsidRDefault="00412872" w:rsidP="0033356D">
            <w:pPr>
              <w:pStyle w:val="ListParagraph"/>
              <w:numPr>
                <w:ilvl w:val="0"/>
                <w:numId w:val="15"/>
              </w:numPr>
            </w:pPr>
            <w:r>
              <w:t xml:space="preserve">Wrote flask interactive </w:t>
            </w:r>
            <w:proofErr w:type="spellStart"/>
            <w:r>
              <w:t>gui</w:t>
            </w:r>
            <w:proofErr w:type="spellEnd"/>
            <w:r>
              <w:t xml:space="preserve"> app </w:t>
            </w:r>
            <w:r w:rsidR="00D9581E">
              <w:t xml:space="preserve">for manual data labeling and storage of </w:t>
            </w:r>
            <w:r w:rsidR="00EF145B">
              <w:t>rooftop boundary locations for convolutional neural network training</w:t>
            </w:r>
          </w:p>
          <w:p w14:paraId="4A4664F0" w14:textId="32312A07" w:rsidR="00412872" w:rsidRDefault="00322E1F" w:rsidP="00412872">
            <w:pPr>
              <w:pStyle w:val="ListParagraph"/>
              <w:numPr>
                <w:ilvl w:val="0"/>
                <w:numId w:val="15"/>
              </w:numPr>
            </w:pPr>
            <w:r>
              <w:t xml:space="preserve">Used </w:t>
            </w:r>
            <w:r w:rsidR="00073BB2">
              <w:t>PIL</w:t>
            </w:r>
            <w:r w:rsidR="00E5400C">
              <w:t xml:space="preserve"> </w:t>
            </w:r>
            <w:r w:rsidR="00073BB2">
              <w:t>(python image library)</w:t>
            </w:r>
            <w:r w:rsidR="00795A92">
              <w:t xml:space="preserve">, </w:t>
            </w:r>
            <w:proofErr w:type="spellStart"/>
            <w:r w:rsidR="00795A92">
              <w:t>tensorflow</w:t>
            </w:r>
            <w:proofErr w:type="spellEnd"/>
            <w:r w:rsidR="00795A92">
              <w:t xml:space="preserve">, </w:t>
            </w:r>
            <w:r w:rsidR="00FE2BFF">
              <w:t>flask, shapely</w:t>
            </w:r>
          </w:p>
          <w:p w14:paraId="626FF2D9" w14:textId="0B4C600B" w:rsidR="00AC752B" w:rsidRPr="00764F80" w:rsidRDefault="00073BB2" w:rsidP="00AC752B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>Python object oriented csv parsing system</w:t>
            </w:r>
          </w:p>
          <w:p w14:paraId="33E73037" w14:textId="38D97749" w:rsidR="00AC752B" w:rsidRDefault="00DE3E37" w:rsidP="00AC752B">
            <w:pPr>
              <w:pStyle w:val="ListParagraph"/>
              <w:numPr>
                <w:ilvl w:val="0"/>
                <w:numId w:val="15"/>
              </w:numPr>
            </w:pPr>
            <w:r>
              <w:t xml:space="preserve">Wrote python </w:t>
            </w:r>
            <w:r w:rsidR="008F5BA7">
              <w:t xml:space="preserve">object oriented system to parse </w:t>
            </w:r>
            <w:r w:rsidR="008D5882">
              <w:t>and format complex csv files</w:t>
            </w:r>
            <w:r w:rsidR="0040104D">
              <w:t xml:space="preserve"> into a clean, single</w:t>
            </w:r>
            <w:r w:rsidR="00D870C4">
              <w:t xml:space="preserve"> format for database storage</w:t>
            </w:r>
            <w:r w:rsidR="006B5F1F">
              <w:t xml:space="preserve">. Pandas, </w:t>
            </w:r>
            <w:proofErr w:type="spellStart"/>
            <w:r w:rsidR="006B5F1F">
              <w:t>numpy</w:t>
            </w:r>
            <w:proofErr w:type="spellEnd"/>
            <w:r w:rsidR="006B5F1F">
              <w:t>, re</w:t>
            </w:r>
            <w:r w:rsidR="001E3544">
              <w:t>, datetime</w:t>
            </w:r>
          </w:p>
          <w:p w14:paraId="33AA8DEC" w14:textId="7E572523" w:rsidR="00CA3EAC" w:rsidRPr="00764F80" w:rsidRDefault="00703801" w:rsidP="00CA3EAC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>Facebook marketplace webscraping and storage app</w:t>
            </w:r>
          </w:p>
          <w:p w14:paraId="3113541A" w14:textId="2370368F" w:rsidR="00CA3EAC" w:rsidRDefault="00703801" w:rsidP="00CA3EAC">
            <w:pPr>
              <w:pStyle w:val="ListParagraph"/>
              <w:numPr>
                <w:ilvl w:val="0"/>
                <w:numId w:val="15"/>
              </w:numPr>
            </w:pPr>
            <w:r>
              <w:t xml:space="preserve">Automatically </w:t>
            </w:r>
            <w:proofErr w:type="spellStart"/>
            <w:r>
              <w:t>webscrapes</w:t>
            </w:r>
            <w:proofErr w:type="spellEnd"/>
            <w:r>
              <w:t xml:space="preserve"> </w:t>
            </w:r>
            <w:proofErr w:type="spellStart"/>
            <w:r>
              <w:t>facebook</w:t>
            </w:r>
            <w:proofErr w:type="spellEnd"/>
            <w:r>
              <w:t xml:space="preserve"> marketplace </w:t>
            </w:r>
            <w:r w:rsidR="00495001">
              <w:t xml:space="preserve">listing data and </w:t>
            </w:r>
            <w:r w:rsidR="00997610">
              <w:t>filters on certain conditions. Then notifies user</w:t>
            </w:r>
            <w:r w:rsidR="009A2FD1">
              <w:t xml:space="preserve">’s phone </w:t>
            </w:r>
            <w:r w:rsidR="00997610">
              <w:t xml:space="preserve">with </w:t>
            </w:r>
            <w:r w:rsidR="009A2FD1">
              <w:t xml:space="preserve">text from </w:t>
            </w:r>
            <w:proofErr w:type="spellStart"/>
            <w:r w:rsidR="00997610">
              <w:t>twilio</w:t>
            </w:r>
            <w:proofErr w:type="spellEnd"/>
            <w:r w:rsidR="00997610">
              <w:t xml:space="preserve"> </w:t>
            </w:r>
            <w:proofErr w:type="spellStart"/>
            <w:r w:rsidR="00997610">
              <w:t>api</w:t>
            </w:r>
            <w:proofErr w:type="spellEnd"/>
            <w:r w:rsidR="00997610">
              <w:t xml:space="preserve">. </w:t>
            </w:r>
          </w:p>
          <w:p w14:paraId="72EE3926" w14:textId="74F0DBB4" w:rsidR="00A12C23" w:rsidRPr="00CF1A49" w:rsidRDefault="00A12C23" w:rsidP="00A12C23"/>
        </w:tc>
      </w:tr>
    </w:tbl>
    <w:p w14:paraId="00518AD3" w14:textId="77777777" w:rsidR="00F5596A" w:rsidRDefault="00F5596A" w:rsidP="00F5596A">
      <w:pPr>
        <w:pStyle w:val="Heading1"/>
      </w:pPr>
      <w:r>
        <w:t>Education</w:t>
      </w:r>
    </w:p>
    <w:p w14:paraId="7647B2C8" w14:textId="41FB92C3" w:rsidR="00F5596A" w:rsidRPr="00CF1A49" w:rsidRDefault="002F7286" w:rsidP="00F5596A">
      <w:pPr>
        <w:pStyle w:val="Heading2"/>
      </w:pPr>
      <w:r>
        <w:t xml:space="preserve">data </w:t>
      </w:r>
      <w:r w:rsidR="00F5596A">
        <w:t>science bachelors, Math minor</w:t>
      </w:r>
      <w:r w:rsidR="00F5596A" w:rsidRPr="00CF1A49">
        <w:t xml:space="preserve">, </w:t>
      </w:r>
      <w:r w:rsidR="00F5596A">
        <w:rPr>
          <w:rStyle w:val="SubtleReference"/>
        </w:rPr>
        <w:t>Brigham Young University-Idaho</w:t>
      </w:r>
    </w:p>
    <w:p w14:paraId="37A29393" w14:textId="41FE3907" w:rsidR="00F5596A" w:rsidRDefault="00207CBD" w:rsidP="00F5596A">
      <w:pPr>
        <w:pStyle w:val="ListParagraph"/>
        <w:numPr>
          <w:ilvl w:val="0"/>
          <w:numId w:val="14"/>
        </w:numPr>
      </w:pPr>
      <w:r>
        <w:t xml:space="preserve">Emphasis in </w:t>
      </w:r>
      <w:r w:rsidR="00F2694D">
        <w:t>machine learning and software engineering</w:t>
      </w:r>
    </w:p>
    <w:p w14:paraId="278D1779" w14:textId="73043E0C" w:rsidR="00F5596A" w:rsidRPr="00CF1A49" w:rsidRDefault="00F5596A" w:rsidP="00F5596A">
      <w:pPr>
        <w:pStyle w:val="ListParagraph"/>
        <w:numPr>
          <w:ilvl w:val="0"/>
          <w:numId w:val="14"/>
        </w:numPr>
      </w:pPr>
      <w:r>
        <w:t>GPA: 3.7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5400"/>
      </w:tblGrid>
      <w:tr w:rsidR="003A0632" w:rsidRPr="006E1507" w14:paraId="77254B06" w14:textId="77777777" w:rsidTr="00F5596A">
        <w:tc>
          <w:tcPr>
            <w:tcW w:w="4680" w:type="dxa"/>
          </w:tcPr>
          <w:p w14:paraId="5976F974" w14:textId="75C7220D" w:rsidR="001F4E6D" w:rsidRPr="006E1507" w:rsidRDefault="001F4E6D" w:rsidP="00F5596A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  <w:tc>
          <w:tcPr>
            <w:tcW w:w="4680" w:type="dxa"/>
            <w:tcMar>
              <w:left w:w="360" w:type="dxa"/>
            </w:tcMar>
          </w:tcPr>
          <w:p w14:paraId="58EC2A72" w14:textId="2568A601" w:rsidR="001E3120" w:rsidRPr="006E1507" w:rsidRDefault="001E3120" w:rsidP="00F5596A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sdt>
      <w:sdtPr>
        <w:alias w:val="Skills:"/>
        <w:tag w:val="Skills:"/>
        <w:id w:val="-826272802"/>
        <w:placeholder>
          <w:docPart w:val="22D795B77C9F45E6B8753EDE39A19CD5"/>
        </w:placeholder>
        <w:temporary/>
        <w:showingPlcHdr/>
        <w15:appearance w15:val="hidden"/>
      </w:sdtPr>
      <w:sdtContent>
        <w:p w14:paraId="44DBCDAC" w14:textId="77777777" w:rsidR="00F5596A" w:rsidRPr="00CF1A49" w:rsidRDefault="00F5596A" w:rsidP="00F5596A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5400"/>
      </w:tblGrid>
      <w:tr w:rsidR="00F5596A" w:rsidRPr="006E1507" w14:paraId="07329217" w14:textId="77777777" w:rsidTr="0050495A">
        <w:tc>
          <w:tcPr>
            <w:tcW w:w="5400" w:type="dxa"/>
          </w:tcPr>
          <w:p w14:paraId="3F6E229D" w14:textId="19F00F13" w:rsidR="00F5596A" w:rsidRPr="006E1507" w:rsidRDefault="00F5596A" w:rsidP="00C5216D">
            <w:pPr>
              <w:pStyle w:val="ListBullet"/>
              <w:contextualSpacing w:val="0"/>
            </w:pPr>
            <w:r>
              <w:t>Python,</w:t>
            </w:r>
            <w:r w:rsidR="00AF0B21">
              <w:t xml:space="preserve"> c#, </w:t>
            </w:r>
            <w:proofErr w:type="spellStart"/>
            <w:r w:rsidR="00AF0B21">
              <w:t>c++</w:t>
            </w:r>
            <w:proofErr w:type="spellEnd"/>
          </w:p>
          <w:p w14:paraId="7F32C6C9" w14:textId="77777777" w:rsidR="00F5596A" w:rsidRPr="006E1507" w:rsidRDefault="00F5596A" w:rsidP="00C5216D">
            <w:pPr>
              <w:pStyle w:val="ListBullet"/>
              <w:contextualSpacing w:val="0"/>
            </w:pPr>
            <w:r>
              <w:t xml:space="preserve">React, next.js, </w:t>
            </w:r>
            <w:proofErr w:type="spellStart"/>
            <w:r>
              <w:t>Javascript</w:t>
            </w:r>
            <w:proofErr w:type="spellEnd"/>
            <w:r>
              <w:t xml:space="preserve">, html, </w:t>
            </w:r>
            <w:proofErr w:type="spellStart"/>
            <w:r>
              <w:t>css</w:t>
            </w:r>
            <w:proofErr w:type="spellEnd"/>
          </w:p>
        </w:tc>
        <w:tc>
          <w:tcPr>
            <w:tcW w:w="5400" w:type="dxa"/>
            <w:tcMar>
              <w:left w:w="360" w:type="dxa"/>
            </w:tcMar>
          </w:tcPr>
          <w:p w14:paraId="5A01007C" w14:textId="77777777" w:rsidR="00F5596A" w:rsidRPr="006E1507" w:rsidRDefault="00F5596A" w:rsidP="00C5216D">
            <w:pPr>
              <w:pStyle w:val="ListBullet"/>
              <w:contextualSpacing w:val="0"/>
            </w:pPr>
            <w:r>
              <w:t xml:space="preserve">Docker, AWS, Google Cloud Platform </w:t>
            </w:r>
          </w:p>
          <w:p w14:paraId="737C6B70" w14:textId="15B6CF0B" w:rsidR="00F5596A" w:rsidRPr="006E1507" w:rsidRDefault="00F5596A" w:rsidP="00C5216D">
            <w:pPr>
              <w:pStyle w:val="ListBullet"/>
              <w:contextualSpacing w:val="0"/>
            </w:pPr>
            <w:r>
              <w:t>SQL</w:t>
            </w:r>
            <w:r w:rsidR="000775BF">
              <w:t xml:space="preserve">, </w:t>
            </w:r>
            <w:proofErr w:type="spellStart"/>
            <w:r w:rsidR="000775BF">
              <w:t>SQLlite</w:t>
            </w:r>
            <w:proofErr w:type="spellEnd"/>
          </w:p>
        </w:tc>
      </w:tr>
    </w:tbl>
    <w:p w14:paraId="62867F65" w14:textId="28DBC7A5" w:rsidR="0050495A" w:rsidRPr="00CF1A49" w:rsidRDefault="0050495A" w:rsidP="0050495A">
      <w:pPr>
        <w:pStyle w:val="Heading1"/>
      </w:pPr>
      <w:r>
        <w:t>soft 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5400"/>
      </w:tblGrid>
      <w:tr w:rsidR="0050495A" w:rsidRPr="006E1507" w14:paraId="73A30647" w14:textId="77777777" w:rsidTr="00D84C3F">
        <w:tc>
          <w:tcPr>
            <w:tcW w:w="4675" w:type="dxa"/>
          </w:tcPr>
          <w:p w14:paraId="5CD229CB" w14:textId="1CBD68E7" w:rsidR="0050495A" w:rsidRPr="006E1507" w:rsidRDefault="0050495A" w:rsidP="00D84C3F">
            <w:pPr>
              <w:pStyle w:val="ListBullet"/>
              <w:contextualSpacing w:val="0"/>
            </w:pPr>
            <w:r>
              <w:t>Willing to learn and adapt to new technologies</w:t>
            </w:r>
          </w:p>
          <w:p w14:paraId="059A445D" w14:textId="13FA1768" w:rsidR="0050495A" w:rsidRPr="006E1507" w:rsidRDefault="0050495A" w:rsidP="00D84C3F">
            <w:pPr>
              <w:pStyle w:val="ListBullet"/>
              <w:contextualSpacing w:val="0"/>
            </w:pPr>
            <w:r>
              <w:t>Willing to get tasks done to fulfill deadlines</w:t>
            </w:r>
          </w:p>
        </w:tc>
        <w:tc>
          <w:tcPr>
            <w:tcW w:w="4675" w:type="dxa"/>
            <w:tcMar>
              <w:left w:w="360" w:type="dxa"/>
            </w:tcMar>
          </w:tcPr>
          <w:p w14:paraId="0A3D61AE" w14:textId="31746600" w:rsidR="0050495A" w:rsidRPr="006E1507" w:rsidRDefault="00764332" w:rsidP="00D84C3F">
            <w:pPr>
              <w:pStyle w:val="ListBullet"/>
              <w:contextualSpacing w:val="0"/>
            </w:pPr>
            <w:r>
              <w:t>Able to problem solve complex problems with unique or creative approaches</w:t>
            </w:r>
          </w:p>
          <w:p w14:paraId="6FD90508" w14:textId="795F8F27" w:rsidR="0050495A" w:rsidRPr="006E1507" w:rsidRDefault="00B300DD" w:rsidP="00D84C3F">
            <w:pPr>
              <w:pStyle w:val="ListBullet"/>
              <w:contextualSpacing w:val="0"/>
            </w:pPr>
            <w:r>
              <w:t xml:space="preserve">Willing to communicate </w:t>
            </w:r>
          </w:p>
        </w:tc>
      </w:tr>
    </w:tbl>
    <w:p w14:paraId="178F40B7" w14:textId="2DD4F797" w:rsidR="00B51D1B" w:rsidRPr="00BD4C4D" w:rsidRDefault="00B51D1B" w:rsidP="00BD4C4D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</w:p>
    <w:sectPr w:rsidR="00B51D1B" w:rsidRPr="00BD4C4D" w:rsidSect="00F54B7B">
      <w:footerReference w:type="default" r:id="rId8"/>
      <w:headerReference w:type="first" r:id="rId9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225DF" w14:textId="77777777" w:rsidR="00ED1B81" w:rsidRDefault="00ED1B81" w:rsidP="0068194B">
      <w:r>
        <w:separator/>
      </w:r>
    </w:p>
    <w:p w14:paraId="48B3AB36" w14:textId="77777777" w:rsidR="00ED1B81" w:rsidRDefault="00ED1B81"/>
    <w:p w14:paraId="2FBC103C" w14:textId="77777777" w:rsidR="00ED1B81" w:rsidRDefault="00ED1B81"/>
  </w:endnote>
  <w:endnote w:type="continuationSeparator" w:id="0">
    <w:p w14:paraId="6E1B9C10" w14:textId="77777777" w:rsidR="00ED1B81" w:rsidRDefault="00ED1B81" w:rsidP="0068194B">
      <w:r>
        <w:continuationSeparator/>
      </w:r>
    </w:p>
    <w:p w14:paraId="343F0547" w14:textId="77777777" w:rsidR="00ED1B81" w:rsidRDefault="00ED1B81"/>
    <w:p w14:paraId="70BA4B2F" w14:textId="77777777" w:rsidR="00ED1B81" w:rsidRDefault="00ED1B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E4BBE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56041" w14:textId="77777777" w:rsidR="00ED1B81" w:rsidRDefault="00ED1B81" w:rsidP="0068194B">
      <w:r>
        <w:separator/>
      </w:r>
    </w:p>
    <w:p w14:paraId="610A8430" w14:textId="77777777" w:rsidR="00ED1B81" w:rsidRDefault="00ED1B81"/>
    <w:p w14:paraId="6B7E18D3" w14:textId="77777777" w:rsidR="00ED1B81" w:rsidRDefault="00ED1B81"/>
  </w:footnote>
  <w:footnote w:type="continuationSeparator" w:id="0">
    <w:p w14:paraId="7DFD7368" w14:textId="77777777" w:rsidR="00ED1B81" w:rsidRDefault="00ED1B81" w:rsidP="0068194B">
      <w:r>
        <w:continuationSeparator/>
      </w:r>
    </w:p>
    <w:p w14:paraId="7F4164FF" w14:textId="77777777" w:rsidR="00ED1B81" w:rsidRDefault="00ED1B81"/>
    <w:p w14:paraId="0ACC9389" w14:textId="77777777" w:rsidR="00ED1B81" w:rsidRDefault="00ED1B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A571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117024F" wp14:editId="6AC0432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68F8490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ADD045D"/>
    <w:multiLevelType w:val="hybridMultilevel"/>
    <w:tmpl w:val="C7F488F4"/>
    <w:lvl w:ilvl="0" w:tplc="86C24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D7D4424"/>
    <w:multiLevelType w:val="hybridMultilevel"/>
    <w:tmpl w:val="2CE80B9C"/>
    <w:lvl w:ilvl="0" w:tplc="641878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088332">
    <w:abstractNumId w:val="9"/>
  </w:num>
  <w:num w:numId="2" w16cid:durableId="1209999572">
    <w:abstractNumId w:val="8"/>
  </w:num>
  <w:num w:numId="3" w16cid:durableId="4328935">
    <w:abstractNumId w:val="7"/>
  </w:num>
  <w:num w:numId="4" w16cid:durableId="384911684">
    <w:abstractNumId w:val="6"/>
  </w:num>
  <w:num w:numId="5" w16cid:durableId="822359118">
    <w:abstractNumId w:val="11"/>
  </w:num>
  <w:num w:numId="6" w16cid:durableId="693650391">
    <w:abstractNumId w:val="3"/>
  </w:num>
  <w:num w:numId="7" w16cid:durableId="433520984">
    <w:abstractNumId w:val="12"/>
  </w:num>
  <w:num w:numId="8" w16cid:durableId="1501850951">
    <w:abstractNumId w:val="2"/>
  </w:num>
  <w:num w:numId="9" w16cid:durableId="1704087998">
    <w:abstractNumId w:val="13"/>
  </w:num>
  <w:num w:numId="10" w16cid:durableId="1238830446">
    <w:abstractNumId w:val="5"/>
  </w:num>
  <w:num w:numId="11" w16cid:durableId="649406982">
    <w:abstractNumId w:val="4"/>
  </w:num>
  <w:num w:numId="12" w16cid:durableId="1823540608">
    <w:abstractNumId w:val="1"/>
  </w:num>
  <w:num w:numId="13" w16cid:durableId="1136870610">
    <w:abstractNumId w:val="0"/>
  </w:num>
  <w:num w:numId="14" w16cid:durableId="1913925709">
    <w:abstractNumId w:val="10"/>
  </w:num>
  <w:num w:numId="15" w16cid:durableId="7618784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A1"/>
    <w:rsid w:val="000001EF"/>
    <w:rsid w:val="0000110E"/>
    <w:rsid w:val="00007322"/>
    <w:rsid w:val="00007728"/>
    <w:rsid w:val="00022EB2"/>
    <w:rsid w:val="00024584"/>
    <w:rsid w:val="00024730"/>
    <w:rsid w:val="00042B0B"/>
    <w:rsid w:val="00044B28"/>
    <w:rsid w:val="00055E95"/>
    <w:rsid w:val="0006007B"/>
    <w:rsid w:val="000670BB"/>
    <w:rsid w:val="0007021F"/>
    <w:rsid w:val="00073BB2"/>
    <w:rsid w:val="00075A9E"/>
    <w:rsid w:val="00076BA1"/>
    <w:rsid w:val="000775BF"/>
    <w:rsid w:val="000805D3"/>
    <w:rsid w:val="00080F21"/>
    <w:rsid w:val="00085A39"/>
    <w:rsid w:val="00091F06"/>
    <w:rsid w:val="000926DE"/>
    <w:rsid w:val="00093114"/>
    <w:rsid w:val="00094037"/>
    <w:rsid w:val="00097E03"/>
    <w:rsid w:val="000A5A19"/>
    <w:rsid w:val="000A7A03"/>
    <w:rsid w:val="000B2BA5"/>
    <w:rsid w:val="000B4433"/>
    <w:rsid w:val="000B6B01"/>
    <w:rsid w:val="000B6F00"/>
    <w:rsid w:val="000C3E11"/>
    <w:rsid w:val="000F0538"/>
    <w:rsid w:val="000F2927"/>
    <w:rsid w:val="000F2F8C"/>
    <w:rsid w:val="0010006E"/>
    <w:rsid w:val="00101ECA"/>
    <w:rsid w:val="00102118"/>
    <w:rsid w:val="001045A8"/>
    <w:rsid w:val="001070D5"/>
    <w:rsid w:val="00114A91"/>
    <w:rsid w:val="00115F6C"/>
    <w:rsid w:val="0012006D"/>
    <w:rsid w:val="00123CF0"/>
    <w:rsid w:val="001427E1"/>
    <w:rsid w:val="001451A4"/>
    <w:rsid w:val="00146076"/>
    <w:rsid w:val="00153064"/>
    <w:rsid w:val="0015309B"/>
    <w:rsid w:val="0015658C"/>
    <w:rsid w:val="00163668"/>
    <w:rsid w:val="001712F8"/>
    <w:rsid w:val="00171566"/>
    <w:rsid w:val="00172E30"/>
    <w:rsid w:val="00174676"/>
    <w:rsid w:val="0017501E"/>
    <w:rsid w:val="001755A8"/>
    <w:rsid w:val="00182EFF"/>
    <w:rsid w:val="00184014"/>
    <w:rsid w:val="00192008"/>
    <w:rsid w:val="001A09B5"/>
    <w:rsid w:val="001A3980"/>
    <w:rsid w:val="001C0E68"/>
    <w:rsid w:val="001C4B6F"/>
    <w:rsid w:val="001C5F12"/>
    <w:rsid w:val="001D0BF1"/>
    <w:rsid w:val="001D278D"/>
    <w:rsid w:val="001D4BEB"/>
    <w:rsid w:val="001E3120"/>
    <w:rsid w:val="001E3544"/>
    <w:rsid w:val="001E52FC"/>
    <w:rsid w:val="001E61D3"/>
    <w:rsid w:val="001E7E0C"/>
    <w:rsid w:val="001F0BB0"/>
    <w:rsid w:val="001F4E6D"/>
    <w:rsid w:val="001F6140"/>
    <w:rsid w:val="00203573"/>
    <w:rsid w:val="002046EE"/>
    <w:rsid w:val="0020597D"/>
    <w:rsid w:val="00207CBD"/>
    <w:rsid w:val="00213B4C"/>
    <w:rsid w:val="00224FEB"/>
    <w:rsid w:val="002253B0"/>
    <w:rsid w:val="00230AEA"/>
    <w:rsid w:val="00230B9C"/>
    <w:rsid w:val="00230C5B"/>
    <w:rsid w:val="0023131E"/>
    <w:rsid w:val="00233029"/>
    <w:rsid w:val="00236D54"/>
    <w:rsid w:val="00240C4D"/>
    <w:rsid w:val="00241D8C"/>
    <w:rsid w:val="00241FDB"/>
    <w:rsid w:val="002446E5"/>
    <w:rsid w:val="0024720C"/>
    <w:rsid w:val="00250EDF"/>
    <w:rsid w:val="00257FC8"/>
    <w:rsid w:val="0026076F"/>
    <w:rsid w:val="00260FF3"/>
    <w:rsid w:val="002617AE"/>
    <w:rsid w:val="002638D0"/>
    <w:rsid w:val="002647D3"/>
    <w:rsid w:val="00275EAE"/>
    <w:rsid w:val="00294998"/>
    <w:rsid w:val="0029776F"/>
    <w:rsid w:val="00297942"/>
    <w:rsid w:val="00297F18"/>
    <w:rsid w:val="002A1945"/>
    <w:rsid w:val="002A63FC"/>
    <w:rsid w:val="002B2958"/>
    <w:rsid w:val="002B3FC8"/>
    <w:rsid w:val="002C1E0B"/>
    <w:rsid w:val="002D1797"/>
    <w:rsid w:val="002D23C5"/>
    <w:rsid w:val="002D6137"/>
    <w:rsid w:val="002E754C"/>
    <w:rsid w:val="002E7E61"/>
    <w:rsid w:val="002F05E5"/>
    <w:rsid w:val="002F254D"/>
    <w:rsid w:val="002F30E4"/>
    <w:rsid w:val="002F7286"/>
    <w:rsid w:val="00305D6C"/>
    <w:rsid w:val="00307140"/>
    <w:rsid w:val="00316DFF"/>
    <w:rsid w:val="003219CA"/>
    <w:rsid w:val="00322E1F"/>
    <w:rsid w:val="00325B57"/>
    <w:rsid w:val="0033356D"/>
    <w:rsid w:val="00333F31"/>
    <w:rsid w:val="00336056"/>
    <w:rsid w:val="00340B9F"/>
    <w:rsid w:val="003444D3"/>
    <w:rsid w:val="00344E7C"/>
    <w:rsid w:val="003544E1"/>
    <w:rsid w:val="00364862"/>
    <w:rsid w:val="00366398"/>
    <w:rsid w:val="003743BF"/>
    <w:rsid w:val="003840D1"/>
    <w:rsid w:val="0038637C"/>
    <w:rsid w:val="0038707D"/>
    <w:rsid w:val="00393253"/>
    <w:rsid w:val="00395172"/>
    <w:rsid w:val="003A0632"/>
    <w:rsid w:val="003A137A"/>
    <w:rsid w:val="003A30E5"/>
    <w:rsid w:val="003A6ADF"/>
    <w:rsid w:val="003A73B2"/>
    <w:rsid w:val="003B093A"/>
    <w:rsid w:val="003B5928"/>
    <w:rsid w:val="003D1DAC"/>
    <w:rsid w:val="003D380F"/>
    <w:rsid w:val="003D5373"/>
    <w:rsid w:val="003E160D"/>
    <w:rsid w:val="003F1D5F"/>
    <w:rsid w:val="0040104D"/>
    <w:rsid w:val="004018BF"/>
    <w:rsid w:val="00402B6C"/>
    <w:rsid w:val="00405128"/>
    <w:rsid w:val="00406CFF"/>
    <w:rsid w:val="00407789"/>
    <w:rsid w:val="00412872"/>
    <w:rsid w:val="00416B25"/>
    <w:rsid w:val="00420592"/>
    <w:rsid w:val="00420F03"/>
    <w:rsid w:val="00421598"/>
    <w:rsid w:val="004319E0"/>
    <w:rsid w:val="00431FE8"/>
    <w:rsid w:val="00435FEA"/>
    <w:rsid w:val="00437E8C"/>
    <w:rsid w:val="00440225"/>
    <w:rsid w:val="004403AB"/>
    <w:rsid w:val="0044558C"/>
    <w:rsid w:val="00445C45"/>
    <w:rsid w:val="0046745C"/>
    <w:rsid w:val="00472234"/>
    <w:rsid w:val="004726BC"/>
    <w:rsid w:val="00474105"/>
    <w:rsid w:val="00477965"/>
    <w:rsid w:val="00480E6E"/>
    <w:rsid w:val="004854C0"/>
    <w:rsid w:val="00486277"/>
    <w:rsid w:val="0048636F"/>
    <w:rsid w:val="00494CF6"/>
    <w:rsid w:val="00495001"/>
    <w:rsid w:val="00495F8D"/>
    <w:rsid w:val="004A1FAE"/>
    <w:rsid w:val="004A32FF"/>
    <w:rsid w:val="004A3BD9"/>
    <w:rsid w:val="004A62C8"/>
    <w:rsid w:val="004B06EB"/>
    <w:rsid w:val="004B6AD0"/>
    <w:rsid w:val="004C2D5D"/>
    <w:rsid w:val="004C33E1"/>
    <w:rsid w:val="004D0D1E"/>
    <w:rsid w:val="004D3FE5"/>
    <w:rsid w:val="004D7D56"/>
    <w:rsid w:val="004E01EB"/>
    <w:rsid w:val="004E2794"/>
    <w:rsid w:val="004E3903"/>
    <w:rsid w:val="004E5DDA"/>
    <w:rsid w:val="004F16E6"/>
    <w:rsid w:val="004F366F"/>
    <w:rsid w:val="0050495A"/>
    <w:rsid w:val="00505765"/>
    <w:rsid w:val="0050738D"/>
    <w:rsid w:val="00510392"/>
    <w:rsid w:val="00511C72"/>
    <w:rsid w:val="00513E2A"/>
    <w:rsid w:val="00516DDE"/>
    <w:rsid w:val="005207E1"/>
    <w:rsid w:val="00526A53"/>
    <w:rsid w:val="00527C11"/>
    <w:rsid w:val="00537F67"/>
    <w:rsid w:val="00540473"/>
    <w:rsid w:val="0055063E"/>
    <w:rsid w:val="0055316C"/>
    <w:rsid w:val="0055420A"/>
    <w:rsid w:val="00566A35"/>
    <w:rsid w:val="0056701E"/>
    <w:rsid w:val="00567CDF"/>
    <w:rsid w:val="00570EA9"/>
    <w:rsid w:val="00572720"/>
    <w:rsid w:val="005740D7"/>
    <w:rsid w:val="00585720"/>
    <w:rsid w:val="00587714"/>
    <w:rsid w:val="005942D6"/>
    <w:rsid w:val="0059653A"/>
    <w:rsid w:val="005A0670"/>
    <w:rsid w:val="005A0F26"/>
    <w:rsid w:val="005A1B10"/>
    <w:rsid w:val="005A1B99"/>
    <w:rsid w:val="005A6835"/>
    <w:rsid w:val="005A6850"/>
    <w:rsid w:val="005B1B1B"/>
    <w:rsid w:val="005B7DA1"/>
    <w:rsid w:val="005C27D8"/>
    <w:rsid w:val="005C4F64"/>
    <w:rsid w:val="005C5932"/>
    <w:rsid w:val="005C6CA8"/>
    <w:rsid w:val="005D3CA7"/>
    <w:rsid w:val="005D4CC1"/>
    <w:rsid w:val="005E04D5"/>
    <w:rsid w:val="005E3EE0"/>
    <w:rsid w:val="005F03EF"/>
    <w:rsid w:val="005F383B"/>
    <w:rsid w:val="005F4B91"/>
    <w:rsid w:val="005F55D2"/>
    <w:rsid w:val="0060679C"/>
    <w:rsid w:val="006067D0"/>
    <w:rsid w:val="006118A0"/>
    <w:rsid w:val="0061431A"/>
    <w:rsid w:val="0061507A"/>
    <w:rsid w:val="0062312F"/>
    <w:rsid w:val="00625F2C"/>
    <w:rsid w:val="0062651A"/>
    <w:rsid w:val="00645E71"/>
    <w:rsid w:val="00651E56"/>
    <w:rsid w:val="006618E9"/>
    <w:rsid w:val="0066454C"/>
    <w:rsid w:val="00666580"/>
    <w:rsid w:val="00671C1F"/>
    <w:rsid w:val="00680DBD"/>
    <w:rsid w:val="0068194B"/>
    <w:rsid w:val="0068294B"/>
    <w:rsid w:val="0068614C"/>
    <w:rsid w:val="00690A12"/>
    <w:rsid w:val="00692703"/>
    <w:rsid w:val="00697365"/>
    <w:rsid w:val="006A0C9A"/>
    <w:rsid w:val="006A17A9"/>
    <w:rsid w:val="006A1962"/>
    <w:rsid w:val="006B5D48"/>
    <w:rsid w:val="006B5F1F"/>
    <w:rsid w:val="006B7D7B"/>
    <w:rsid w:val="006C1A5E"/>
    <w:rsid w:val="006C464E"/>
    <w:rsid w:val="006C6966"/>
    <w:rsid w:val="006C6A76"/>
    <w:rsid w:val="006D46DF"/>
    <w:rsid w:val="006D65FA"/>
    <w:rsid w:val="006D6CE5"/>
    <w:rsid w:val="006E0ABC"/>
    <w:rsid w:val="006E0FEF"/>
    <w:rsid w:val="006E1507"/>
    <w:rsid w:val="006E7171"/>
    <w:rsid w:val="006F19CB"/>
    <w:rsid w:val="00703801"/>
    <w:rsid w:val="00704C2C"/>
    <w:rsid w:val="007061CA"/>
    <w:rsid w:val="0070741F"/>
    <w:rsid w:val="00712D8B"/>
    <w:rsid w:val="007232B4"/>
    <w:rsid w:val="007273B7"/>
    <w:rsid w:val="00733E0A"/>
    <w:rsid w:val="007438A6"/>
    <w:rsid w:val="0074403D"/>
    <w:rsid w:val="00746D44"/>
    <w:rsid w:val="00746D71"/>
    <w:rsid w:val="007507A8"/>
    <w:rsid w:val="007538DC"/>
    <w:rsid w:val="00753FA5"/>
    <w:rsid w:val="00756871"/>
    <w:rsid w:val="00757803"/>
    <w:rsid w:val="00761765"/>
    <w:rsid w:val="007617AD"/>
    <w:rsid w:val="00764332"/>
    <w:rsid w:val="00764F80"/>
    <w:rsid w:val="0076773A"/>
    <w:rsid w:val="00771ECC"/>
    <w:rsid w:val="007876EC"/>
    <w:rsid w:val="0079206B"/>
    <w:rsid w:val="00795A92"/>
    <w:rsid w:val="00796076"/>
    <w:rsid w:val="007A2D30"/>
    <w:rsid w:val="007A386A"/>
    <w:rsid w:val="007A77AC"/>
    <w:rsid w:val="007C0566"/>
    <w:rsid w:val="007C21DA"/>
    <w:rsid w:val="007C2D5C"/>
    <w:rsid w:val="007C3C17"/>
    <w:rsid w:val="007C606B"/>
    <w:rsid w:val="007D1102"/>
    <w:rsid w:val="007D122D"/>
    <w:rsid w:val="007E3107"/>
    <w:rsid w:val="007E6A61"/>
    <w:rsid w:val="007E6C35"/>
    <w:rsid w:val="007F6041"/>
    <w:rsid w:val="00800AF7"/>
    <w:rsid w:val="00801140"/>
    <w:rsid w:val="008023FA"/>
    <w:rsid w:val="00803404"/>
    <w:rsid w:val="00805B48"/>
    <w:rsid w:val="00807448"/>
    <w:rsid w:val="00815D03"/>
    <w:rsid w:val="00822B23"/>
    <w:rsid w:val="00826A8B"/>
    <w:rsid w:val="00834955"/>
    <w:rsid w:val="00836179"/>
    <w:rsid w:val="00837809"/>
    <w:rsid w:val="00841A5B"/>
    <w:rsid w:val="008527BF"/>
    <w:rsid w:val="00853210"/>
    <w:rsid w:val="008557B1"/>
    <w:rsid w:val="00855A7B"/>
    <w:rsid w:val="00855B59"/>
    <w:rsid w:val="00860461"/>
    <w:rsid w:val="008611AF"/>
    <w:rsid w:val="0086487C"/>
    <w:rsid w:val="00867554"/>
    <w:rsid w:val="00870B20"/>
    <w:rsid w:val="0087205C"/>
    <w:rsid w:val="008829F8"/>
    <w:rsid w:val="00885897"/>
    <w:rsid w:val="00886C3B"/>
    <w:rsid w:val="008A26F5"/>
    <w:rsid w:val="008A6538"/>
    <w:rsid w:val="008B4FBE"/>
    <w:rsid w:val="008B5BD3"/>
    <w:rsid w:val="008C051A"/>
    <w:rsid w:val="008C4CBB"/>
    <w:rsid w:val="008C7056"/>
    <w:rsid w:val="008D07FB"/>
    <w:rsid w:val="008D238C"/>
    <w:rsid w:val="008D5882"/>
    <w:rsid w:val="008E0CFC"/>
    <w:rsid w:val="008E0FE1"/>
    <w:rsid w:val="008F058C"/>
    <w:rsid w:val="008F3B14"/>
    <w:rsid w:val="008F5BA7"/>
    <w:rsid w:val="008F5FD9"/>
    <w:rsid w:val="00901847"/>
    <w:rsid w:val="00901899"/>
    <w:rsid w:val="0090344B"/>
    <w:rsid w:val="00905715"/>
    <w:rsid w:val="00911364"/>
    <w:rsid w:val="0091321E"/>
    <w:rsid w:val="00913946"/>
    <w:rsid w:val="00915D39"/>
    <w:rsid w:val="0092207A"/>
    <w:rsid w:val="00924216"/>
    <w:rsid w:val="0092726B"/>
    <w:rsid w:val="009361BA"/>
    <w:rsid w:val="00944F78"/>
    <w:rsid w:val="009510E7"/>
    <w:rsid w:val="009525FD"/>
    <w:rsid w:val="00952C89"/>
    <w:rsid w:val="009571D8"/>
    <w:rsid w:val="009650EA"/>
    <w:rsid w:val="009737C6"/>
    <w:rsid w:val="0097790C"/>
    <w:rsid w:val="0098506E"/>
    <w:rsid w:val="0098660F"/>
    <w:rsid w:val="009877F8"/>
    <w:rsid w:val="00997527"/>
    <w:rsid w:val="00997610"/>
    <w:rsid w:val="009A2FD1"/>
    <w:rsid w:val="009A30B4"/>
    <w:rsid w:val="009A44CE"/>
    <w:rsid w:val="009A5426"/>
    <w:rsid w:val="009A7095"/>
    <w:rsid w:val="009B366F"/>
    <w:rsid w:val="009B3A71"/>
    <w:rsid w:val="009B6638"/>
    <w:rsid w:val="009C4820"/>
    <w:rsid w:val="009C4DFC"/>
    <w:rsid w:val="009D44F8"/>
    <w:rsid w:val="009E3160"/>
    <w:rsid w:val="009E6007"/>
    <w:rsid w:val="009F050F"/>
    <w:rsid w:val="009F0B1F"/>
    <w:rsid w:val="009F220C"/>
    <w:rsid w:val="009F3B05"/>
    <w:rsid w:val="009F4931"/>
    <w:rsid w:val="009F573A"/>
    <w:rsid w:val="009F77CE"/>
    <w:rsid w:val="00A0232C"/>
    <w:rsid w:val="00A0671E"/>
    <w:rsid w:val="00A102E4"/>
    <w:rsid w:val="00A10C52"/>
    <w:rsid w:val="00A12C23"/>
    <w:rsid w:val="00A14534"/>
    <w:rsid w:val="00A14C2A"/>
    <w:rsid w:val="00A1686D"/>
    <w:rsid w:val="00A16DAA"/>
    <w:rsid w:val="00A24162"/>
    <w:rsid w:val="00A247FE"/>
    <w:rsid w:val="00A25023"/>
    <w:rsid w:val="00A270EA"/>
    <w:rsid w:val="00A27E5D"/>
    <w:rsid w:val="00A27F82"/>
    <w:rsid w:val="00A34BA2"/>
    <w:rsid w:val="00A34FC4"/>
    <w:rsid w:val="00A36F27"/>
    <w:rsid w:val="00A42E32"/>
    <w:rsid w:val="00A42E4D"/>
    <w:rsid w:val="00A46E63"/>
    <w:rsid w:val="00A50EEA"/>
    <w:rsid w:val="00A51DC5"/>
    <w:rsid w:val="00A53DE1"/>
    <w:rsid w:val="00A5785C"/>
    <w:rsid w:val="00A615E1"/>
    <w:rsid w:val="00A62902"/>
    <w:rsid w:val="00A62A82"/>
    <w:rsid w:val="00A639FC"/>
    <w:rsid w:val="00A67E4E"/>
    <w:rsid w:val="00A70A17"/>
    <w:rsid w:val="00A73DC8"/>
    <w:rsid w:val="00A755E8"/>
    <w:rsid w:val="00A81371"/>
    <w:rsid w:val="00A93A5D"/>
    <w:rsid w:val="00AB32F8"/>
    <w:rsid w:val="00AB610B"/>
    <w:rsid w:val="00AB6475"/>
    <w:rsid w:val="00AC752B"/>
    <w:rsid w:val="00AD360E"/>
    <w:rsid w:val="00AD40FB"/>
    <w:rsid w:val="00AD4895"/>
    <w:rsid w:val="00AD782D"/>
    <w:rsid w:val="00AE19B8"/>
    <w:rsid w:val="00AE7650"/>
    <w:rsid w:val="00AF0B21"/>
    <w:rsid w:val="00AF3CDA"/>
    <w:rsid w:val="00AF6FD9"/>
    <w:rsid w:val="00B10EBE"/>
    <w:rsid w:val="00B17724"/>
    <w:rsid w:val="00B20DE1"/>
    <w:rsid w:val="00B236F1"/>
    <w:rsid w:val="00B23DF5"/>
    <w:rsid w:val="00B300DD"/>
    <w:rsid w:val="00B3081F"/>
    <w:rsid w:val="00B4058F"/>
    <w:rsid w:val="00B41660"/>
    <w:rsid w:val="00B41C77"/>
    <w:rsid w:val="00B44051"/>
    <w:rsid w:val="00B46CDD"/>
    <w:rsid w:val="00B50F99"/>
    <w:rsid w:val="00B51528"/>
    <w:rsid w:val="00B51D1B"/>
    <w:rsid w:val="00B52344"/>
    <w:rsid w:val="00B540F4"/>
    <w:rsid w:val="00B57CD2"/>
    <w:rsid w:val="00B60FD0"/>
    <w:rsid w:val="00B622DF"/>
    <w:rsid w:val="00B6332A"/>
    <w:rsid w:val="00B80304"/>
    <w:rsid w:val="00B8165D"/>
    <w:rsid w:val="00B81760"/>
    <w:rsid w:val="00B81B40"/>
    <w:rsid w:val="00B834AD"/>
    <w:rsid w:val="00B8494C"/>
    <w:rsid w:val="00B92712"/>
    <w:rsid w:val="00BA0D22"/>
    <w:rsid w:val="00BA1546"/>
    <w:rsid w:val="00BA3458"/>
    <w:rsid w:val="00BB3C7E"/>
    <w:rsid w:val="00BB3E05"/>
    <w:rsid w:val="00BB4E51"/>
    <w:rsid w:val="00BB76A5"/>
    <w:rsid w:val="00BC2532"/>
    <w:rsid w:val="00BC3AF1"/>
    <w:rsid w:val="00BC4B57"/>
    <w:rsid w:val="00BC65DE"/>
    <w:rsid w:val="00BD431F"/>
    <w:rsid w:val="00BD4C4D"/>
    <w:rsid w:val="00BE206A"/>
    <w:rsid w:val="00BE423E"/>
    <w:rsid w:val="00BF61AC"/>
    <w:rsid w:val="00C06AD5"/>
    <w:rsid w:val="00C23105"/>
    <w:rsid w:val="00C30BD7"/>
    <w:rsid w:val="00C37192"/>
    <w:rsid w:val="00C46195"/>
    <w:rsid w:val="00C47FA6"/>
    <w:rsid w:val="00C54317"/>
    <w:rsid w:val="00C57FC6"/>
    <w:rsid w:val="00C60525"/>
    <w:rsid w:val="00C63A51"/>
    <w:rsid w:val="00C66A7D"/>
    <w:rsid w:val="00C71B81"/>
    <w:rsid w:val="00C779DA"/>
    <w:rsid w:val="00C814F7"/>
    <w:rsid w:val="00C83299"/>
    <w:rsid w:val="00C97556"/>
    <w:rsid w:val="00CA1494"/>
    <w:rsid w:val="00CA3EAC"/>
    <w:rsid w:val="00CA4B4D"/>
    <w:rsid w:val="00CB35C3"/>
    <w:rsid w:val="00CC23B7"/>
    <w:rsid w:val="00CC6863"/>
    <w:rsid w:val="00CD323D"/>
    <w:rsid w:val="00CD4FAA"/>
    <w:rsid w:val="00CD52E3"/>
    <w:rsid w:val="00CD69A1"/>
    <w:rsid w:val="00CD6D10"/>
    <w:rsid w:val="00CD7E45"/>
    <w:rsid w:val="00CE4030"/>
    <w:rsid w:val="00CE64B3"/>
    <w:rsid w:val="00CE726D"/>
    <w:rsid w:val="00CF192E"/>
    <w:rsid w:val="00CF1A49"/>
    <w:rsid w:val="00D038D3"/>
    <w:rsid w:val="00D03954"/>
    <w:rsid w:val="00D0630C"/>
    <w:rsid w:val="00D243A9"/>
    <w:rsid w:val="00D24F32"/>
    <w:rsid w:val="00D305E5"/>
    <w:rsid w:val="00D32D20"/>
    <w:rsid w:val="00D37CD3"/>
    <w:rsid w:val="00D43B70"/>
    <w:rsid w:val="00D45556"/>
    <w:rsid w:val="00D5007D"/>
    <w:rsid w:val="00D54B0A"/>
    <w:rsid w:val="00D61764"/>
    <w:rsid w:val="00D63228"/>
    <w:rsid w:val="00D6394D"/>
    <w:rsid w:val="00D66A52"/>
    <w:rsid w:val="00D66EFA"/>
    <w:rsid w:val="00D72A2D"/>
    <w:rsid w:val="00D72D9F"/>
    <w:rsid w:val="00D81450"/>
    <w:rsid w:val="00D870C4"/>
    <w:rsid w:val="00D9521A"/>
    <w:rsid w:val="00D9581E"/>
    <w:rsid w:val="00D978A4"/>
    <w:rsid w:val="00DA08C2"/>
    <w:rsid w:val="00DA3914"/>
    <w:rsid w:val="00DA59AA"/>
    <w:rsid w:val="00DA6107"/>
    <w:rsid w:val="00DB6915"/>
    <w:rsid w:val="00DB7E1E"/>
    <w:rsid w:val="00DC0D91"/>
    <w:rsid w:val="00DC0E28"/>
    <w:rsid w:val="00DC1B78"/>
    <w:rsid w:val="00DC2A2F"/>
    <w:rsid w:val="00DC600B"/>
    <w:rsid w:val="00DC618F"/>
    <w:rsid w:val="00DD1DD1"/>
    <w:rsid w:val="00DD3481"/>
    <w:rsid w:val="00DD44E4"/>
    <w:rsid w:val="00DD6DFE"/>
    <w:rsid w:val="00DE0FAA"/>
    <w:rsid w:val="00DE136D"/>
    <w:rsid w:val="00DE2005"/>
    <w:rsid w:val="00DE3E37"/>
    <w:rsid w:val="00DE6534"/>
    <w:rsid w:val="00DE6820"/>
    <w:rsid w:val="00DF0093"/>
    <w:rsid w:val="00DF4D6C"/>
    <w:rsid w:val="00E01923"/>
    <w:rsid w:val="00E0302A"/>
    <w:rsid w:val="00E07F89"/>
    <w:rsid w:val="00E11623"/>
    <w:rsid w:val="00E14498"/>
    <w:rsid w:val="00E16439"/>
    <w:rsid w:val="00E179A6"/>
    <w:rsid w:val="00E17D59"/>
    <w:rsid w:val="00E2397A"/>
    <w:rsid w:val="00E24851"/>
    <w:rsid w:val="00E254DB"/>
    <w:rsid w:val="00E300FC"/>
    <w:rsid w:val="00E3407A"/>
    <w:rsid w:val="00E362DB"/>
    <w:rsid w:val="00E43A1B"/>
    <w:rsid w:val="00E45D97"/>
    <w:rsid w:val="00E47DA0"/>
    <w:rsid w:val="00E5400C"/>
    <w:rsid w:val="00E5632B"/>
    <w:rsid w:val="00E617AA"/>
    <w:rsid w:val="00E70240"/>
    <w:rsid w:val="00E712A4"/>
    <w:rsid w:val="00E71E6B"/>
    <w:rsid w:val="00E72C5A"/>
    <w:rsid w:val="00E81CC5"/>
    <w:rsid w:val="00E85A87"/>
    <w:rsid w:val="00E85B4A"/>
    <w:rsid w:val="00E9528E"/>
    <w:rsid w:val="00E968EB"/>
    <w:rsid w:val="00EA340D"/>
    <w:rsid w:val="00EA452E"/>
    <w:rsid w:val="00EA5099"/>
    <w:rsid w:val="00EB5844"/>
    <w:rsid w:val="00EC1135"/>
    <w:rsid w:val="00EC1351"/>
    <w:rsid w:val="00EC4CBF"/>
    <w:rsid w:val="00EC7FCB"/>
    <w:rsid w:val="00ED1B81"/>
    <w:rsid w:val="00ED4D83"/>
    <w:rsid w:val="00EE0C58"/>
    <w:rsid w:val="00EE2CA8"/>
    <w:rsid w:val="00EE34CA"/>
    <w:rsid w:val="00EF145B"/>
    <w:rsid w:val="00EF17E8"/>
    <w:rsid w:val="00EF2D27"/>
    <w:rsid w:val="00EF51D9"/>
    <w:rsid w:val="00EF7C8D"/>
    <w:rsid w:val="00F06946"/>
    <w:rsid w:val="00F07E97"/>
    <w:rsid w:val="00F130DD"/>
    <w:rsid w:val="00F17F39"/>
    <w:rsid w:val="00F24884"/>
    <w:rsid w:val="00F2694D"/>
    <w:rsid w:val="00F26A3C"/>
    <w:rsid w:val="00F27192"/>
    <w:rsid w:val="00F27FDF"/>
    <w:rsid w:val="00F322D8"/>
    <w:rsid w:val="00F35174"/>
    <w:rsid w:val="00F41A0B"/>
    <w:rsid w:val="00F476C4"/>
    <w:rsid w:val="00F54B7B"/>
    <w:rsid w:val="00F5596A"/>
    <w:rsid w:val="00F5718E"/>
    <w:rsid w:val="00F61DF9"/>
    <w:rsid w:val="00F66B4D"/>
    <w:rsid w:val="00F70C47"/>
    <w:rsid w:val="00F81960"/>
    <w:rsid w:val="00F82424"/>
    <w:rsid w:val="00F8769D"/>
    <w:rsid w:val="00F9350C"/>
    <w:rsid w:val="00F94EB5"/>
    <w:rsid w:val="00F95162"/>
    <w:rsid w:val="00F9624D"/>
    <w:rsid w:val="00F97768"/>
    <w:rsid w:val="00FA25AE"/>
    <w:rsid w:val="00FA4816"/>
    <w:rsid w:val="00FA651A"/>
    <w:rsid w:val="00FB31C1"/>
    <w:rsid w:val="00FB58F2"/>
    <w:rsid w:val="00FC107E"/>
    <w:rsid w:val="00FC319E"/>
    <w:rsid w:val="00FC6AEA"/>
    <w:rsid w:val="00FD1368"/>
    <w:rsid w:val="00FD3D13"/>
    <w:rsid w:val="00FD671D"/>
    <w:rsid w:val="00FE276B"/>
    <w:rsid w:val="00FE2BFF"/>
    <w:rsid w:val="00FE4271"/>
    <w:rsid w:val="00FE55A2"/>
    <w:rsid w:val="00FE6788"/>
    <w:rsid w:val="00FF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88E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rt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D795B77C9F45E6B8753EDE39A19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B8D1C-C8EC-4469-B400-C1FDFFF2CA13}"/>
      </w:docPartPr>
      <w:docPartBody>
        <w:p w:rsidR="002C00BF" w:rsidRDefault="000C3615" w:rsidP="000C3615">
          <w:pPr>
            <w:pStyle w:val="22D795B77C9F45E6B8753EDE39A19CD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59"/>
    <w:rsid w:val="000513F8"/>
    <w:rsid w:val="000C3615"/>
    <w:rsid w:val="002C00BF"/>
    <w:rsid w:val="002E04A4"/>
    <w:rsid w:val="00356694"/>
    <w:rsid w:val="003F0109"/>
    <w:rsid w:val="007456B9"/>
    <w:rsid w:val="0082031A"/>
    <w:rsid w:val="009955A8"/>
    <w:rsid w:val="00AA56A1"/>
    <w:rsid w:val="00B151F4"/>
    <w:rsid w:val="00B357E4"/>
    <w:rsid w:val="00C0425E"/>
    <w:rsid w:val="00CD4259"/>
    <w:rsid w:val="00E17EFA"/>
    <w:rsid w:val="00E2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2D795B77C9F45E6B8753EDE39A19CD5">
    <w:name w:val="22D795B77C9F45E6B8753EDE39A19CD5"/>
    <w:rsid w:val="000C3615"/>
    <w:rPr>
      <w:kern w:val="2"/>
      <w14:ligatures w14:val="standardContextual"/>
    </w:rPr>
  </w:style>
  <w:style w:type="paragraph" w:customStyle="1" w:styleId="E6F616DADE0E477C92436724F555AF81">
    <w:name w:val="E6F616DADE0E477C92436724F555AF81"/>
    <w:rsid w:val="00C0425E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3D5D0-864C-4AE7-B93A-9A2DCB704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2023-05-20T13:58:00Z</dcterms:created>
  <dcterms:modified xsi:type="dcterms:W3CDTF">2023-06-15T03:28:00Z</dcterms:modified>
  <cp:category/>
</cp:coreProperties>
</file>