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3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51A83F8C" w14:textId="77777777" w:rsidTr="005E04D5">
        <w:trPr>
          <w:trHeight w:hRule="exact" w:val="13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688FFB" w14:textId="4F226906" w:rsidR="00692703" w:rsidRPr="00CF1A49" w:rsidRDefault="00076BA1" w:rsidP="005E04D5">
            <w:pPr>
              <w:pStyle w:val="Title"/>
            </w:pPr>
            <w:r>
              <w:t>POrter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Moody</w:t>
            </w:r>
          </w:p>
          <w:p w14:paraId="0A683E31" w14:textId="02C55328" w:rsidR="00692703" w:rsidRPr="00CF1A49" w:rsidRDefault="00076BA1" w:rsidP="005E04D5">
            <w:pPr>
              <w:pStyle w:val="ContactInfo"/>
              <w:contextualSpacing w:val="0"/>
            </w:pPr>
            <w:r>
              <w:t>7193385009</w:t>
            </w:r>
          </w:p>
          <w:p w14:paraId="5C26A581" w14:textId="26841EFF" w:rsidR="00692703" w:rsidRPr="00CF1A49" w:rsidRDefault="009A30B4" w:rsidP="005E04D5">
            <w:pPr>
              <w:pStyle w:val="ContactInfoEmphasis"/>
              <w:contextualSpacing w:val="0"/>
            </w:pPr>
            <w:r>
              <w:t>porterbmoody@gmail.com</w:t>
            </w:r>
          </w:p>
        </w:tc>
      </w:tr>
      <w:tr w:rsidR="009571D8" w:rsidRPr="00CF1A49" w14:paraId="506F20BC" w14:textId="77777777" w:rsidTr="005E04D5">
        <w:trPr>
          <w:trHeight w:val="23"/>
        </w:trPr>
        <w:tc>
          <w:tcPr>
            <w:tcW w:w="9360" w:type="dxa"/>
            <w:tcMar>
              <w:top w:w="432" w:type="dxa"/>
            </w:tcMar>
          </w:tcPr>
          <w:p w14:paraId="3E9AB719" w14:textId="688720B0" w:rsidR="001755A8" w:rsidRPr="00CF1A49" w:rsidRDefault="002C7DD0" w:rsidP="005E04D5">
            <w:r>
              <w:t xml:space="preserve">Experienced </w:t>
            </w:r>
            <w:r w:rsidR="008215E3">
              <w:t>AutoCAD/CAD drafter and designer</w:t>
            </w:r>
          </w:p>
        </w:tc>
      </w:tr>
    </w:tbl>
    <w:p w14:paraId="7764796B" w14:textId="77777777" w:rsidR="00E3407A" w:rsidRDefault="00E3407A" w:rsidP="004E01EB">
      <w:pPr>
        <w:pStyle w:val="Heading1"/>
      </w:pPr>
    </w:p>
    <w:p w14:paraId="5247A04A" w14:textId="0EA153A6" w:rsidR="004E01EB" w:rsidRPr="00CF1A49" w:rsidRDefault="00D20F2B" w:rsidP="004E01EB">
      <w:pPr>
        <w:pStyle w:val="Heading1"/>
      </w:pPr>
      <w:r>
        <w:t>Experience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984"/>
      </w:tblGrid>
      <w:tr w:rsidR="00CD7E45" w:rsidRPr="00CF1A49" w14:paraId="0FC13872" w14:textId="77777777" w:rsidTr="008A26F5">
        <w:trPr>
          <w:trHeight w:val="37"/>
        </w:trPr>
        <w:tc>
          <w:tcPr>
            <w:tcW w:w="9516" w:type="dxa"/>
          </w:tcPr>
          <w:p w14:paraId="6E10A61A" w14:textId="0543FC00" w:rsidR="00E617AA" w:rsidRPr="00CF1A49" w:rsidRDefault="00E617AA" w:rsidP="00371CD7"/>
        </w:tc>
      </w:tr>
      <w:tr w:rsidR="00AF3CDA" w:rsidRPr="00CF1A49" w14:paraId="38136489" w14:textId="77777777" w:rsidTr="008A26F5">
        <w:trPr>
          <w:trHeight w:val="37"/>
        </w:trPr>
        <w:tc>
          <w:tcPr>
            <w:tcW w:w="9516" w:type="dxa"/>
          </w:tcPr>
          <w:p w14:paraId="503361B1" w14:textId="060CDC4E" w:rsidR="0033356D" w:rsidRPr="00764F80" w:rsidRDefault="00FD1F9D" w:rsidP="0033356D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AUTOCad drafer residential real estate</w:t>
            </w:r>
            <w:r w:rsidR="00D60827">
              <w:rPr>
                <w:b w:val="0"/>
                <w:smallCaps/>
                <w:color w:val="595959" w:themeColor="text1" w:themeTint="A6"/>
              </w:rPr>
              <w:t xml:space="preserve"> 2 years</w:t>
            </w:r>
          </w:p>
          <w:p w14:paraId="644C1852" w14:textId="3AAD4CFE" w:rsidR="00AC752B" w:rsidRDefault="00FD1F9D" w:rsidP="0033356D">
            <w:pPr>
              <w:pStyle w:val="ListParagraph"/>
              <w:numPr>
                <w:ilvl w:val="0"/>
                <w:numId w:val="15"/>
              </w:numPr>
            </w:pPr>
            <w:r>
              <w:t>Coordinated with construction manager to work through details of CAD design and blueprints required for permits</w:t>
            </w:r>
          </w:p>
          <w:p w14:paraId="0AD69E8B" w14:textId="321975F2" w:rsidR="00412872" w:rsidRDefault="00492FA9" w:rsidP="0033356D">
            <w:pPr>
              <w:pStyle w:val="ListParagraph"/>
              <w:numPr>
                <w:ilvl w:val="0"/>
                <w:numId w:val="15"/>
              </w:numPr>
            </w:pPr>
            <w:r>
              <w:t>Used AUTOCAD software</w:t>
            </w:r>
          </w:p>
          <w:p w14:paraId="4A4664F0" w14:textId="77007FDE" w:rsidR="00412872" w:rsidRDefault="00787C62" w:rsidP="00412872">
            <w:pPr>
              <w:pStyle w:val="ListParagraph"/>
              <w:numPr>
                <w:ilvl w:val="0"/>
                <w:numId w:val="15"/>
              </w:numPr>
            </w:pPr>
            <w:r>
              <w:t xml:space="preserve">Communicated with team members to </w:t>
            </w:r>
            <w:r w:rsidR="000B6E30">
              <w:t>get project done correctly and efficiently</w:t>
            </w:r>
          </w:p>
          <w:p w14:paraId="5251C33B" w14:textId="77777777" w:rsidR="00894236" w:rsidRPr="00DD1DD1" w:rsidRDefault="00894236" w:rsidP="00894236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Construction laborer 2 years</w:t>
            </w:r>
          </w:p>
          <w:p w14:paraId="25BB8C05" w14:textId="77777777" w:rsidR="00894236" w:rsidRDefault="00894236" w:rsidP="00894236">
            <w:pPr>
              <w:pStyle w:val="ListParagraph"/>
              <w:numPr>
                <w:ilvl w:val="0"/>
                <w:numId w:val="15"/>
              </w:numPr>
            </w:pPr>
            <w:r>
              <w:t>Helped with concrete projects, electrical projects, flooring, painting for residential homes</w:t>
            </w:r>
          </w:p>
          <w:p w14:paraId="2848022B" w14:textId="0D9F56E0" w:rsidR="00894236" w:rsidRDefault="00894236" w:rsidP="00894236">
            <w:pPr>
              <w:pStyle w:val="ListParagraph"/>
              <w:numPr>
                <w:ilvl w:val="0"/>
                <w:numId w:val="15"/>
              </w:numPr>
            </w:pPr>
            <w:r>
              <w:t>Worked with project manager to create AutoCAD software for getting permits</w:t>
            </w:r>
          </w:p>
          <w:p w14:paraId="626FF2D9" w14:textId="0FDB27AE" w:rsidR="00AC752B" w:rsidRPr="00764F80" w:rsidRDefault="00D030DA" w:rsidP="00AC752B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Bookkeeper</w:t>
            </w:r>
          </w:p>
          <w:p w14:paraId="33E73037" w14:textId="44425F19" w:rsidR="00AC752B" w:rsidRDefault="00D030DA" w:rsidP="00AC752B">
            <w:pPr>
              <w:pStyle w:val="ListParagraph"/>
              <w:numPr>
                <w:ilvl w:val="0"/>
                <w:numId w:val="15"/>
              </w:numPr>
            </w:pPr>
            <w:r>
              <w:t xml:space="preserve">Learned </w:t>
            </w:r>
            <w:r w:rsidR="00146126">
              <w:t xml:space="preserve">accounting/business terms and bookkeeping practices </w:t>
            </w:r>
          </w:p>
          <w:p w14:paraId="69B85519" w14:textId="06288266" w:rsidR="00821D31" w:rsidRDefault="00821D31" w:rsidP="00AC752B">
            <w:pPr>
              <w:pStyle w:val="ListParagraph"/>
              <w:numPr>
                <w:ilvl w:val="0"/>
                <w:numId w:val="15"/>
              </w:numPr>
            </w:pPr>
            <w:r>
              <w:t xml:space="preserve">Input transaction entries in a timely manner </w:t>
            </w:r>
          </w:p>
          <w:p w14:paraId="33AA8DEC" w14:textId="2FB9875F" w:rsidR="00CA3EAC" w:rsidRPr="00764F80" w:rsidRDefault="00CD6407" w:rsidP="00CA3EA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solar sales representative</w:t>
            </w:r>
          </w:p>
          <w:p w14:paraId="5D393AD3" w14:textId="77777777" w:rsidR="00A12C23" w:rsidRDefault="00CC56C1" w:rsidP="007C2913">
            <w:pPr>
              <w:pStyle w:val="ListParagraph"/>
              <w:numPr>
                <w:ilvl w:val="0"/>
                <w:numId w:val="15"/>
              </w:numPr>
            </w:pPr>
            <w:r>
              <w:t xml:space="preserve">Set appointments with customers and </w:t>
            </w:r>
            <w:r w:rsidR="008268CD">
              <w:t xml:space="preserve">coordinated with solar company </w:t>
            </w:r>
            <w:r w:rsidR="00941A6A">
              <w:t>to carry out smooth deal closings</w:t>
            </w:r>
          </w:p>
          <w:p w14:paraId="4D66C79E" w14:textId="7C1328B8" w:rsidR="007C2913" w:rsidRPr="00764F80" w:rsidRDefault="007C2913" w:rsidP="007C2913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 xml:space="preserve">software </w:t>
            </w:r>
            <w:r w:rsidR="00BB306B">
              <w:rPr>
                <w:b w:val="0"/>
                <w:smallCaps/>
                <w:color w:val="595959" w:themeColor="text1" w:themeTint="A6"/>
              </w:rPr>
              <w:t xml:space="preserve">engineer </w:t>
            </w:r>
            <w:r>
              <w:rPr>
                <w:b w:val="0"/>
                <w:smallCaps/>
                <w:color w:val="595959" w:themeColor="text1" w:themeTint="A6"/>
              </w:rPr>
              <w:t>wolff company</w:t>
            </w:r>
          </w:p>
          <w:p w14:paraId="72EE3926" w14:textId="011789B9" w:rsidR="007C2913" w:rsidRPr="00CF1A49" w:rsidRDefault="00C2628A" w:rsidP="00C2628A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Programmed in python to develop necessary tools for </w:t>
            </w:r>
            <w:r w:rsidR="00BA1DD3">
              <w:t xml:space="preserve">financial analysts to </w:t>
            </w:r>
            <w:r w:rsidR="000B495A">
              <w:t>use for market predictions</w:t>
            </w:r>
          </w:p>
        </w:tc>
      </w:tr>
    </w:tbl>
    <w:p w14:paraId="00518AD3" w14:textId="77777777" w:rsidR="00F5596A" w:rsidRDefault="00F5596A" w:rsidP="00F5596A">
      <w:pPr>
        <w:pStyle w:val="Heading1"/>
      </w:pPr>
      <w:r>
        <w:t>Education</w:t>
      </w:r>
    </w:p>
    <w:p w14:paraId="7647B2C8" w14:textId="08058672" w:rsidR="00F5596A" w:rsidRPr="00CF1A49" w:rsidRDefault="00A83019" w:rsidP="00F5596A">
      <w:pPr>
        <w:pStyle w:val="Heading2"/>
      </w:pPr>
      <w:r>
        <w:t xml:space="preserve">data </w:t>
      </w:r>
      <w:r w:rsidR="00F5596A">
        <w:t>science bachelors, Math minor</w:t>
      </w:r>
      <w:r w:rsidR="00F5596A" w:rsidRPr="00CF1A49">
        <w:t xml:space="preserve">, </w:t>
      </w:r>
      <w:r w:rsidR="00F5596A">
        <w:rPr>
          <w:rStyle w:val="SubtleReference"/>
        </w:rPr>
        <w:t>Brigham Young University-Idaho</w:t>
      </w:r>
    </w:p>
    <w:p w14:paraId="37A29393" w14:textId="41FE3907" w:rsidR="00F5596A" w:rsidRDefault="00207CBD" w:rsidP="00F5596A">
      <w:pPr>
        <w:pStyle w:val="ListParagraph"/>
        <w:numPr>
          <w:ilvl w:val="0"/>
          <w:numId w:val="14"/>
        </w:numPr>
      </w:pPr>
      <w:r>
        <w:t xml:space="preserve">Emphasis in </w:t>
      </w:r>
      <w:r w:rsidR="00F2694D">
        <w:t>machine learning and software engineering</w:t>
      </w:r>
    </w:p>
    <w:p w14:paraId="278D1779" w14:textId="73043E0C" w:rsidR="00F5596A" w:rsidRPr="00CF1A49" w:rsidRDefault="00F5596A" w:rsidP="00F5596A">
      <w:pPr>
        <w:pStyle w:val="ListParagraph"/>
        <w:numPr>
          <w:ilvl w:val="0"/>
          <w:numId w:val="14"/>
        </w:numPr>
      </w:pPr>
      <w:r>
        <w:t>GPA: 3.7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77254B06" w14:textId="77777777" w:rsidTr="00F5596A">
        <w:tc>
          <w:tcPr>
            <w:tcW w:w="4680" w:type="dxa"/>
          </w:tcPr>
          <w:p w14:paraId="5976F974" w14:textId="75C7220D" w:rsidR="001F4E6D" w:rsidRPr="006E1507" w:rsidRDefault="001F4E6D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58EC2A72" w14:textId="2568A601" w:rsidR="001E3120" w:rsidRPr="006E1507" w:rsidRDefault="001E3120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Skills:"/>
        <w:tag w:val="Skills:"/>
        <w:id w:val="-826272802"/>
        <w:placeholder>
          <w:docPart w:val="22D795B77C9F45E6B8753EDE39A19CD5"/>
        </w:placeholder>
        <w:temporary/>
        <w:showingPlcHdr/>
        <w15:appearance w15:val="hidden"/>
      </w:sdtPr>
      <w:sdtContent>
        <w:p w14:paraId="44DBCDAC" w14:textId="77777777" w:rsidR="00F5596A" w:rsidRPr="00CF1A49" w:rsidRDefault="00F5596A" w:rsidP="00F5596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F5596A" w:rsidRPr="006E1507" w14:paraId="07329217" w14:textId="77777777" w:rsidTr="0050495A">
        <w:tc>
          <w:tcPr>
            <w:tcW w:w="5400" w:type="dxa"/>
          </w:tcPr>
          <w:p w14:paraId="3F6E229D" w14:textId="4DD6EBDC" w:rsidR="00F5596A" w:rsidRPr="006E1507" w:rsidRDefault="00F208E5" w:rsidP="00C5216D">
            <w:pPr>
              <w:pStyle w:val="ListBullet"/>
              <w:contextualSpacing w:val="0"/>
            </w:pPr>
            <w:r>
              <w:t>Bilingual</w:t>
            </w:r>
            <w:r w:rsidR="00A53A2F">
              <w:t>, Spanish</w:t>
            </w:r>
          </w:p>
          <w:p w14:paraId="7F32C6C9" w14:textId="171F5E03" w:rsidR="00F5596A" w:rsidRPr="006E1507" w:rsidRDefault="005F4A63" w:rsidP="00C5216D">
            <w:pPr>
              <w:pStyle w:val="ListBullet"/>
              <w:contextualSpacing w:val="0"/>
            </w:pPr>
            <w:r>
              <w:t>Communication, reliability</w:t>
            </w:r>
          </w:p>
        </w:tc>
        <w:tc>
          <w:tcPr>
            <w:tcW w:w="5400" w:type="dxa"/>
            <w:tcMar>
              <w:left w:w="360" w:type="dxa"/>
            </w:tcMar>
          </w:tcPr>
          <w:p w14:paraId="5A01007C" w14:textId="4C927481" w:rsidR="00F5596A" w:rsidRPr="006E1507" w:rsidRDefault="00AC30EB" w:rsidP="00C5216D">
            <w:pPr>
              <w:pStyle w:val="ListBullet"/>
              <w:contextualSpacing w:val="0"/>
            </w:pPr>
            <w:r>
              <w:t>Can drive, operate tools, machinery</w:t>
            </w:r>
          </w:p>
          <w:p w14:paraId="737C6B70" w14:textId="05294B5C" w:rsidR="00F5596A" w:rsidRPr="006E1507" w:rsidRDefault="008E7958" w:rsidP="00C5216D">
            <w:pPr>
              <w:pStyle w:val="ListBullet"/>
              <w:contextualSpacing w:val="0"/>
            </w:pPr>
            <w:r>
              <w:t>Windows/linux/IT experience</w:t>
            </w:r>
          </w:p>
        </w:tc>
      </w:tr>
    </w:tbl>
    <w:p w14:paraId="62867F65" w14:textId="28DBC7A5" w:rsidR="0050495A" w:rsidRPr="00CF1A49" w:rsidRDefault="0050495A" w:rsidP="0050495A">
      <w:pPr>
        <w:pStyle w:val="Heading1"/>
      </w:pPr>
      <w:r>
        <w:t>soft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50495A" w:rsidRPr="006E1507" w14:paraId="73A30647" w14:textId="77777777" w:rsidTr="00D84C3F">
        <w:tc>
          <w:tcPr>
            <w:tcW w:w="4675" w:type="dxa"/>
          </w:tcPr>
          <w:p w14:paraId="5CD229CB" w14:textId="7CC1BB03" w:rsidR="0050495A" w:rsidRPr="006E1507" w:rsidRDefault="0050495A" w:rsidP="00D84C3F">
            <w:pPr>
              <w:pStyle w:val="ListBullet"/>
              <w:contextualSpacing w:val="0"/>
            </w:pPr>
            <w:r>
              <w:t xml:space="preserve">Willing to learn and adapt to new </w:t>
            </w:r>
            <w:r w:rsidR="007E08F9">
              <w:t>tools and methods</w:t>
            </w:r>
          </w:p>
          <w:p w14:paraId="059A445D" w14:textId="13FA1768" w:rsidR="0050495A" w:rsidRPr="006E1507" w:rsidRDefault="0050495A" w:rsidP="00D84C3F">
            <w:pPr>
              <w:pStyle w:val="ListBullet"/>
              <w:contextualSpacing w:val="0"/>
            </w:pPr>
            <w:r>
              <w:t>Willing to get tasks done to fulfill deadlines</w:t>
            </w:r>
          </w:p>
        </w:tc>
        <w:tc>
          <w:tcPr>
            <w:tcW w:w="4675" w:type="dxa"/>
            <w:tcMar>
              <w:left w:w="360" w:type="dxa"/>
            </w:tcMar>
          </w:tcPr>
          <w:p w14:paraId="0A3D61AE" w14:textId="31746600" w:rsidR="0050495A" w:rsidRPr="006E1507" w:rsidRDefault="00764332" w:rsidP="00D84C3F">
            <w:pPr>
              <w:pStyle w:val="ListBullet"/>
              <w:contextualSpacing w:val="0"/>
            </w:pPr>
            <w:r>
              <w:t>Able to problem solve complex problems with unique or creative approaches</w:t>
            </w:r>
          </w:p>
          <w:p w14:paraId="6FD90508" w14:textId="24E2D31F" w:rsidR="0050495A" w:rsidRPr="006E1507" w:rsidRDefault="002B2AC3" w:rsidP="00D84C3F">
            <w:pPr>
              <w:pStyle w:val="ListBullet"/>
              <w:contextualSpacing w:val="0"/>
            </w:pPr>
            <w:r>
              <w:t>Clear communication</w:t>
            </w:r>
          </w:p>
        </w:tc>
      </w:tr>
    </w:tbl>
    <w:p w14:paraId="178F40B7" w14:textId="2DD4F797" w:rsidR="00B51D1B" w:rsidRPr="00BD4C4D" w:rsidRDefault="00B51D1B" w:rsidP="00BD4C4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B51D1B" w:rsidRPr="00BD4C4D" w:rsidSect="00F54B7B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70DE" w14:textId="77777777" w:rsidR="006A2399" w:rsidRDefault="006A2399" w:rsidP="0068194B">
      <w:r>
        <w:separator/>
      </w:r>
    </w:p>
    <w:p w14:paraId="2FBED4A2" w14:textId="77777777" w:rsidR="006A2399" w:rsidRDefault="006A2399"/>
    <w:p w14:paraId="46F0187A" w14:textId="77777777" w:rsidR="006A2399" w:rsidRDefault="006A2399"/>
  </w:endnote>
  <w:endnote w:type="continuationSeparator" w:id="0">
    <w:p w14:paraId="71B19CAA" w14:textId="77777777" w:rsidR="006A2399" w:rsidRDefault="006A2399" w:rsidP="0068194B">
      <w:r>
        <w:continuationSeparator/>
      </w:r>
    </w:p>
    <w:p w14:paraId="45D42A02" w14:textId="77777777" w:rsidR="006A2399" w:rsidRDefault="006A2399"/>
    <w:p w14:paraId="775C5921" w14:textId="77777777" w:rsidR="006A2399" w:rsidRDefault="006A2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BB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A7218" w14:textId="77777777" w:rsidR="006A2399" w:rsidRDefault="006A2399" w:rsidP="0068194B">
      <w:r>
        <w:separator/>
      </w:r>
    </w:p>
    <w:p w14:paraId="6AC7CFF8" w14:textId="77777777" w:rsidR="006A2399" w:rsidRDefault="006A2399"/>
    <w:p w14:paraId="0E82415A" w14:textId="77777777" w:rsidR="006A2399" w:rsidRDefault="006A2399"/>
  </w:footnote>
  <w:footnote w:type="continuationSeparator" w:id="0">
    <w:p w14:paraId="64326011" w14:textId="77777777" w:rsidR="006A2399" w:rsidRDefault="006A2399" w:rsidP="0068194B">
      <w:r>
        <w:continuationSeparator/>
      </w:r>
    </w:p>
    <w:p w14:paraId="7B9C663B" w14:textId="77777777" w:rsidR="006A2399" w:rsidRDefault="006A2399"/>
    <w:p w14:paraId="3A0AE184" w14:textId="77777777" w:rsidR="006A2399" w:rsidRDefault="006A23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57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7024F" wp14:editId="6AC04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268F8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DD045D"/>
    <w:multiLevelType w:val="hybridMultilevel"/>
    <w:tmpl w:val="C7F488F4"/>
    <w:lvl w:ilvl="0" w:tplc="86C24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D7D4424"/>
    <w:multiLevelType w:val="hybridMultilevel"/>
    <w:tmpl w:val="2CE80B9C"/>
    <w:lvl w:ilvl="0" w:tplc="64187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8332">
    <w:abstractNumId w:val="9"/>
  </w:num>
  <w:num w:numId="2" w16cid:durableId="1209999572">
    <w:abstractNumId w:val="8"/>
  </w:num>
  <w:num w:numId="3" w16cid:durableId="4328935">
    <w:abstractNumId w:val="7"/>
  </w:num>
  <w:num w:numId="4" w16cid:durableId="384911684">
    <w:abstractNumId w:val="6"/>
  </w:num>
  <w:num w:numId="5" w16cid:durableId="822359118">
    <w:abstractNumId w:val="11"/>
  </w:num>
  <w:num w:numId="6" w16cid:durableId="693650391">
    <w:abstractNumId w:val="3"/>
  </w:num>
  <w:num w:numId="7" w16cid:durableId="433520984">
    <w:abstractNumId w:val="12"/>
  </w:num>
  <w:num w:numId="8" w16cid:durableId="1501850951">
    <w:abstractNumId w:val="2"/>
  </w:num>
  <w:num w:numId="9" w16cid:durableId="1704087998">
    <w:abstractNumId w:val="13"/>
  </w:num>
  <w:num w:numId="10" w16cid:durableId="1238830446">
    <w:abstractNumId w:val="5"/>
  </w:num>
  <w:num w:numId="11" w16cid:durableId="649406982">
    <w:abstractNumId w:val="4"/>
  </w:num>
  <w:num w:numId="12" w16cid:durableId="1823540608">
    <w:abstractNumId w:val="1"/>
  </w:num>
  <w:num w:numId="13" w16cid:durableId="1136870610">
    <w:abstractNumId w:val="0"/>
  </w:num>
  <w:num w:numId="14" w16cid:durableId="1913925709">
    <w:abstractNumId w:val="10"/>
  </w:num>
  <w:num w:numId="15" w16cid:durableId="76187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1"/>
    <w:rsid w:val="000001EF"/>
    <w:rsid w:val="0000110E"/>
    <w:rsid w:val="00007322"/>
    <w:rsid w:val="00007728"/>
    <w:rsid w:val="00022EB2"/>
    <w:rsid w:val="00024584"/>
    <w:rsid w:val="00024730"/>
    <w:rsid w:val="00042B0B"/>
    <w:rsid w:val="00044B28"/>
    <w:rsid w:val="00044D0B"/>
    <w:rsid w:val="00055E95"/>
    <w:rsid w:val="0006007B"/>
    <w:rsid w:val="000670BB"/>
    <w:rsid w:val="0007021F"/>
    <w:rsid w:val="00073BB2"/>
    <w:rsid w:val="00075A9E"/>
    <w:rsid w:val="00076BA1"/>
    <w:rsid w:val="000775BF"/>
    <w:rsid w:val="000805D3"/>
    <w:rsid w:val="00080F21"/>
    <w:rsid w:val="00085A39"/>
    <w:rsid w:val="00091F06"/>
    <w:rsid w:val="000926DE"/>
    <w:rsid w:val="00093114"/>
    <w:rsid w:val="00094037"/>
    <w:rsid w:val="00097E03"/>
    <w:rsid w:val="000A5A19"/>
    <w:rsid w:val="000A7A03"/>
    <w:rsid w:val="000B2BA5"/>
    <w:rsid w:val="000B4433"/>
    <w:rsid w:val="000B495A"/>
    <w:rsid w:val="000B6B01"/>
    <w:rsid w:val="000B6E30"/>
    <w:rsid w:val="000B6F00"/>
    <w:rsid w:val="000C3E11"/>
    <w:rsid w:val="000F0538"/>
    <w:rsid w:val="000F2927"/>
    <w:rsid w:val="000F2F8C"/>
    <w:rsid w:val="0010006E"/>
    <w:rsid w:val="00101ECA"/>
    <w:rsid w:val="00102118"/>
    <w:rsid w:val="00103460"/>
    <w:rsid w:val="001045A8"/>
    <w:rsid w:val="001070D5"/>
    <w:rsid w:val="00114A91"/>
    <w:rsid w:val="00115F6C"/>
    <w:rsid w:val="0012006D"/>
    <w:rsid w:val="00123CF0"/>
    <w:rsid w:val="001427E1"/>
    <w:rsid w:val="001451A4"/>
    <w:rsid w:val="00146076"/>
    <w:rsid w:val="00146126"/>
    <w:rsid w:val="00153064"/>
    <w:rsid w:val="0015309B"/>
    <w:rsid w:val="0015658C"/>
    <w:rsid w:val="0016222F"/>
    <w:rsid w:val="00163668"/>
    <w:rsid w:val="001712F8"/>
    <w:rsid w:val="00171566"/>
    <w:rsid w:val="00172E30"/>
    <w:rsid w:val="00174676"/>
    <w:rsid w:val="0017501E"/>
    <w:rsid w:val="001755A8"/>
    <w:rsid w:val="00182EFF"/>
    <w:rsid w:val="00184014"/>
    <w:rsid w:val="00192008"/>
    <w:rsid w:val="00197A23"/>
    <w:rsid w:val="001A09B5"/>
    <w:rsid w:val="001A3980"/>
    <w:rsid w:val="001C0E68"/>
    <w:rsid w:val="001C4B6F"/>
    <w:rsid w:val="001C5F12"/>
    <w:rsid w:val="001D0BF1"/>
    <w:rsid w:val="001D278D"/>
    <w:rsid w:val="001D4BEB"/>
    <w:rsid w:val="001E3120"/>
    <w:rsid w:val="001E3544"/>
    <w:rsid w:val="001E52FC"/>
    <w:rsid w:val="001E61D3"/>
    <w:rsid w:val="001E7E0C"/>
    <w:rsid w:val="001F0BB0"/>
    <w:rsid w:val="001F4E6D"/>
    <w:rsid w:val="001F5FC7"/>
    <w:rsid w:val="001F6140"/>
    <w:rsid w:val="00203573"/>
    <w:rsid w:val="002046EE"/>
    <w:rsid w:val="0020597D"/>
    <w:rsid w:val="00207CBD"/>
    <w:rsid w:val="00213B4C"/>
    <w:rsid w:val="00224FEB"/>
    <w:rsid w:val="002253B0"/>
    <w:rsid w:val="00230AEA"/>
    <w:rsid w:val="00230B9C"/>
    <w:rsid w:val="00230C5B"/>
    <w:rsid w:val="0023131E"/>
    <w:rsid w:val="00233029"/>
    <w:rsid w:val="00236D54"/>
    <w:rsid w:val="00240C4D"/>
    <w:rsid w:val="00241D8C"/>
    <w:rsid w:val="00241FDB"/>
    <w:rsid w:val="002446E5"/>
    <w:rsid w:val="0024720C"/>
    <w:rsid w:val="00250EDF"/>
    <w:rsid w:val="00257FC8"/>
    <w:rsid w:val="0026076F"/>
    <w:rsid w:val="00260FF3"/>
    <w:rsid w:val="002617AE"/>
    <w:rsid w:val="002638D0"/>
    <w:rsid w:val="002647D3"/>
    <w:rsid w:val="00275EAE"/>
    <w:rsid w:val="00294998"/>
    <w:rsid w:val="0029776F"/>
    <w:rsid w:val="00297942"/>
    <w:rsid w:val="00297F18"/>
    <w:rsid w:val="002A1945"/>
    <w:rsid w:val="002A3430"/>
    <w:rsid w:val="002A63FC"/>
    <w:rsid w:val="002B2958"/>
    <w:rsid w:val="002B2AC3"/>
    <w:rsid w:val="002B3FC8"/>
    <w:rsid w:val="002C1E0B"/>
    <w:rsid w:val="002C7DD0"/>
    <w:rsid w:val="002D1797"/>
    <w:rsid w:val="002D23C5"/>
    <w:rsid w:val="002D6137"/>
    <w:rsid w:val="002E754C"/>
    <w:rsid w:val="002E7E61"/>
    <w:rsid w:val="002F05E5"/>
    <w:rsid w:val="002F254D"/>
    <w:rsid w:val="002F30E4"/>
    <w:rsid w:val="002F7286"/>
    <w:rsid w:val="00305D6C"/>
    <w:rsid w:val="00307140"/>
    <w:rsid w:val="00316DFF"/>
    <w:rsid w:val="003219CA"/>
    <w:rsid w:val="00322E1F"/>
    <w:rsid w:val="00325B57"/>
    <w:rsid w:val="0033356D"/>
    <w:rsid w:val="00333F31"/>
    <w:rsid w:val="00336056"/>
    <w:rsid w:val="00340B9F"/>
    <w:rsid w:val="003444D3"/>
    <w:rsid w:val="00344E7C"/>
    <w:rsid w:val="003544E1"/>
    <w:rsid w:val="00364862"/>
    <w:rsid w:val="00366398"/>
    <w:rsid w:val="00371CD7"/>
    <w:rsid w:val="003743BF"/>
    <w:rsid w:val="003840D1"/>
    <w:rsid w:val="0038637C"/>
    <w:rsid w:val="0038707D"/>
    <w:rsid w:val="00393253"/>
    <w:rsid w:val="00395172"/>
    <w:rsid w:val="003A0632"/>
    <w:rsid w:val="003A137A"/>
    <w:rsid w:val="003A30E5"/>
    <w:rsid w:val="003A6ADF"/>
    <w:rsid w:val="003A73B2"/>
    <w:rsid w:val="003B093A"/>
    <w:rsid w:val="003B5928"/>
    <w:rsid w:val="003D10CA"/>
    <w:rsid w:val="003D1DAC"/>
    <w:rsid w:val="003D380F"/>
    <w:rsid w:val="003D5373"/>
    <w:rsid w:val="003E160D"/>
    <w:rsid w:val="003F1D5F"/>
    <w:rsid w:val="0040104D"/>
    <w:rsid w:val="004018BF"/>
    <w:rsid w:val="00402B6C"/>
    <w:rsid w:val="00405128"/>
    <w:rsid w:val="00406CFF"/>
    <w:rsid w:val="00407789"/>
    <w:rsid w:val="00412872"/>
    <w:rsid w:val="00416B25"/>
    <w:rsid w:val="00420592"/>
    <w:rsid w:val="00420F03"/>
    <w:rsid w:val="00421598"/>
    <w:rsid w:val="004319E0"/>
    <w:rsid w:val="00431FE8"/>
    <w:rsid w:val="00435FEA"/>
    <w:rsid w:val="00437E8C"/>
    <w:rsid w:val="00440225"/>
    <w:rsid w:val="004403AB"/>
    <w:rsid w:val="0044558C"/>
    <w:rsid w:val="00445C45"/>
    <w:rsid w:val="004520CA"/>
    <w:rsid w:val="0046745C"/>
    <w:rsid w:val="00472234"/>
    <w:rsid w:val="004726BC"/>
    <w:rsid w:val="00474105"/>
    <w:rsid w:val="00477965"/>
    <w:rsid w:val="00480E6E"/>
    <w:rsid w:val="004854C0"/>
    <w:rsid w:val="00486277"/>
    <w:rsid w:val="0048636F"/>
    <w:rsid w:val="00492FA9"/>
    <w:rsid w:val="00494CF6"/>
    <w:rsid w:val="00495001"/>
    <w:rsid w:val="00495F8D"/>
    <w:rsid w:val="004A1FAE"/>
    <w:rsid w:val="004A32FF"/>
    <w:rsid w:val="004A3BD9"/>
    <w:rsid w:val="004A5B30"/>
    <w:rsid w:val="004A62C8"/>
    <w:rsid w:val="004B06EB"/>
    <w:rsid w:val="004B6AD0"/>
    <w:rsid w:val="004C2D5D"/>
    <w:rsid w:val="004C33E1"/>
    <w:rsid w:val="004D0D1E"/>
    <w:rsid w:val="004D3FE5"/>
    <w:rsid w:val="004D7D56"/>
    <w:rsid w:val="004E01EB"/>
    <w:rsid w:val="004E2794"/>
    <w:rsid w:val="004E3903"/>
    <w:rsid w:val="004E5DDA"/>
    <w:rsid w:val="004F16E6"/>
    <w:rsid w:val="004F366F"/>
    <w:rsid w:val="0050495A"/>
    <w:rsid w:val="00505765"/>
    <w:rsid w:val="0050738D"/>
    <w:rsid w:val="00510392"/>
    <w:rsid w:val="00511C72"/>
    <w:rsid w:val="00513E2A"/>
    <w:rsid w:val="00516477"/>
    <w:rsid w:val="00516DDE"/>
    <w:rsid w:val="0051792C"/>
    <w:rsid w:val="005207E1"/>
    <w:rsid w:val="0052089E"/>
    <w:rsid w:val="00526A53"/>
    <w:rsid w:val="00527C11"/>
    <w:rsid w:val="00537F67"/>
    <w:rsid w:val="00540473"/>
    <w:rsid w:val="0055063E"/>
    <w:rsid w:val="0055316C"/>
    <w:rsid w:val="0055420A"/>
    <w:rsid w:val="00562DD6"/>
    <w:rsid w:val="00566A35"/>
    <w:rsid w:val="0056701E"/>
    <w:rsid w:val="00567CDF"/>
    <w:rsid w:val="00570EA9"/>
    <w:rsid w:val="00572720"/>
    <w:rsid w:val="005740D7"/>
    <w:rsid w:val="00585720"/>
    <w:rsid w:val="00587714"/>
    <w:rsid w:val="00587DD6"/>
    <w:rsid w:val="005942D6"/>
    <w:rsid w:val="0059653A"/>
    <w:rsid w:val="005A0670"/>
    <w:rsid w:val="005A0F26"/>
    <w:rsid w:val="005A1B10"/>
    <w:rsid w:val="005A1B99"/>
    <w:rsid w:val="005A6835"/>
    <w:rsid w:val="005A6850"/>
    <w:rsid w:val="005B1B1B"/>
    <w:rsid w:val="005B7DA1"/>
    <w:rsid w:val="005C1BA6"/>
    <w:rsid w:val="005C27D8"/>
    <w:rsid w:val="005C4F64"/>
    <w:rsid w:val="005C5932"/>
    <w:rsid w:val="005C6CA8"/>
    <w:rsid w:val="005D3CA7"/>
    <w:rsid w:val="005D4CC1"/>
    <w:rsid w:val="005D5B43"/>
    <w:rsid w:val="005E04D5"/>
    <w:rsid w:val="005E3EE0"/>
    <w:rsid w:val="005F03EF"/>
    <w:rsid w:val="005F383B"/>
    <w:rsid w:val="005F4A63"/>
    <w:rsid w:val="005F4B91"/>
    <w:rsid w:val="005F55D2"/>
    <w:rsid w:val="006043B6"/>
    <w:rsid w:val="0060679C"/>
    <w:rsid w:val="006067D0"/>
    <w:rsid w:val="006118A0"/>
    <w:rsid w:val="0061431A"/>
    <w:rsid w:val="0061507A"/>
    <w:rsid w:val="0062312F"/>
    <w:rsid w:val="00625F2C"/>
    <w:rsid w:val="0062651A"/>
    <w:rsid w:val="00645E71"/>
    <w:rsid w:val="00651E56"/>
    <w:rsid w:val="006618E9"/>
    <w:rsid w:val="0066454C"/>
    <w:rsid w:val="00666580"/>
    <w:rsid w:val="00671C1F"/>
    <w:rsid w:val="00680DBD"/>
    <w:rsid w:val="0068194B"/>
    <w:rsid w:val="0068294B"/>
    <w:rsid w:val="0068614C"/>
    <w:rsid w:val="00690A12"/>
    <w:rsid w:val="00692703"/>
    <w:rsid w:val="0069272C"/>
    <w:rsid w:val="00697365"/>
    <w:rsid w:val="006A0C9A"/>
    <w:rsid w:val="006A17A9"/>
    <w:rsid w:val="006A1962"/>
    <w:rsid w:val="006A2399"/>
    <w:rsid w:val="006B5D48"/>
    <w:rsid w:val="006B5F1F"/>
    <w:rsid w:val="006B7D7B"/>
    <w:rsid w:val="006C1A5E"/>
    <w:rsid w:val="006C464E"/>
    <w:rsid w:val="006C6966"/>
    <w:rsid w:val="006C6A76"/>
    <w:rsid w:val="006D0528"/>
    <w:rsid w:val="006D46DF"/>
    <w:rsid w:val="006D55E8"/>
    <w:rsid w:val="006D65FA"/>
    <w:rsid w:val="006D6CE5"/>
    <w:rsid w:val="006E0ABC"/>
    <w:rsid w:val="006E0FEF"/>
    <w:rsid w:val="006E1507"/>
    <w:rsid w:val="006E7171"/>
    <w:rsid w:val="006F19CB"/>
    <w:rsid w:val="00703801"/>
    <w:rsid w:val="00704C2C"/>
    <w:rsid w:val="007061CA"/>
    <w:rsid w:val="0070741F"/>
    <w:rsid w:val="00712D8B"/>
    <w:rsid w:val="007232B4"/>
    <w:rsid w:val="007273B7"/>
    <w:rsid w:val="00730201"/>
    <w:rsid w:val="00733E0A"/>
    <w:rsid w:val="007366C9"/>
    <w:rsid w:val="007438A6"/>
    <w:rsid w:val="0074403D"/>
    <w:rsid w:val="00746D44"/>
    <w:rsid w:val="00746D71"/>
    <w:rsid w:val="007507A8"/>
    <w:rsid w:val="007538DC"/>
    <w:rsid w:val="00753FA5"/>
    <w:rsid w:val="00756871"/>
    <w:rsid w:val="00757803"/>
    <w:rsid w:val="00761765"/>
    <w:rsid w:val="007617AD"/>
    <w:rsid w:val="00764332"/>
    <w:rsid w:val="00764F80"/>
    <w:rsid w:val="0076773A"/>
    <w:rsid w:val="00771ECC"/>
    <w:rsid w:val="007876EC"/>
    <w:rsid w:val="00787C62"/>
    <w:rsid w:val="0079206B"/>
    <w:rsid w:val="00795A92"/>
    <w:rsid w:val="00796076"/>
    <w:rsid w:val="007A2D30"/>
    <w:rsid w:val="007A386A"/>
    <w:rsid w:val="007A77AC"/>
    <w:rsid w:val="007C0566"/>
    <w:rsid w:val="007C21DA"/>
    <w:rsid w:val="007C2913"/>
    <w:rsid w:val="007C2D5C"/>
    <w:rsid w:val="007C3C17"/>
    <w:rsid w:val="007C46AE"/>
    <w:rsid w:val="007C606B"/>
    <w:rsid w:val="007D1102"/>
    <w:rsid w:val="007D122D"/>
    <w:rsid w:val="007D7C00"/>
    <w:rsid w:val="007E08F9"/>
    <w:rsid w:val="007E3107"/>
    <w:rsid w:val="007E6A61"/>
    <w:rsid w:val="007E6C35"/>
    <w:rsid w:val="007F6041"/>
    <w:rsid w:val="00800AF7"/>
    <w:rsid w:val="00801140"/>
    <w:rsid w:val="008023FA"/>
    <w:rsid w:val="00803404"/>
    <w:rsid w:val="00805B48"/>
    <w:rsid w:val="00807448"/>
    <w:rsid w:val="00810160"/>
    <w:rsid w:val="00815D03"/>
    <w:rsid w:val="008215E3"/>
    <w:rsid w:val="00821D31"/>
    <w:rsid w:val="00822B23"/>
    <w:rsid w:val="008268CD"/>
    <w:rsid w:val="00826A8B"/>
    <w:rsid w:val="00834955"/>
    <w:rsid w:val="00836179"/>
    <w:rsid w:val="00837809"/>
    <w:rsid w:val="00840073"/>
    <w:rsid w:val="00841A5B"/>
    <w:rsid w:val="008527BF"/>
    <w:rsid w:val="00853210"/>
    <w:rsid w:val="008557B1"/>
    <w:rsid w:val="00855A7B"/>
    <w:rsid w:val="00855B59"/>
    <w:rsid w:val="00860461"/>
    <w:rsid w:val="008611AF"/>
    <w:rsid w:val="0086487C"/>
    <w:rsid w:val="00867554"/>
    <w:rsid w:val="00870B20"/>
    <w:rsid w:val="0087205C"/>
    <w:rsid w:val="008829F8"/>
    <w:rsid w:val="00885897"/>
    <w:rsid w:val="00886C3B"/>
    <w:rsid w:val="00894236"/>
    <w:rsid w:val="008A26F5"/>
    <w:rsid w:val="008A6538"/>
    <w:rsid w:val="008B4FBE"/>
    <w:rsid w:val="008B5BD3"/>
    <w:rsid w:val="008C051A"/>
    <w:rsid w:val="008C4CBB"/>
    <w:rsid w:val="008C7056"/>
    <w:rsid w:val="008D07FB"/>
    <w:rsid w:val="008D238C"/>
    <w:rsid w:val="008D5882"/>
    <w:rsid w:val="008E0CFC"/>
    <w:rsid w:val="008E0FE1"/>
    <w:rsid w:val="008E7958"/>
    <w:rsid w:val="008F058C"/>
    <w:rsid w:val="008F18CD"/>
    <w:rsid w:val="008F3B14"/>
    <w:rsid w:val="008F5BA7"/>
    <w:rsid w:val="008F5FD9"/>
    <w:rsid w:val="00901847"/>
    <w:rsid w:val="00901899"/>
    <w:rsid w:val="0090344B"/>
    <w:rsid w:val="00904A09"/>
    <w:rsid w:val="00905715"/>
    <w:rsid w:val="009064FE"/>
    <w:rsid w:val="00911364"/>
    <w:rsid w:val="0091321E"/>
    <w:rsid w:val="00913946"/>
    <w:rsid w:val="00915D39"/>
    <w:rsid w:val="0092207A"/>
    <w:rsid w:val="00924216"/>
    <w:rsid w:val="0092726B"/>
    <w:rsid w:val="00932CBF"/>
    <w:rsid w:val="009361BA"/>
    <w:rsid w:val="00941A6A"/>
    <w:rsid w:val="00944F78"/>
    <w:rsid w:val="009510E7"/>
    <w:rsid w:val="009524C1"/>
    <w:rsid w:val="009525FD"/>
    <w:rsid w:val="00952C89"/>
    <w:rsid w:val="009571D8"/>
    <w:rsid w:val="009650EA"/>
    <w:rsid w:val="009737C6"/>
    <w:rsid w:val="0097790C"/>
    <w:rsid w:val="00981BD9"/>
    <w:rsid w:val="0098506E"/>
    <w:rsid w:val="0098660F"/>
    <w:rsid w:val="009877F8"/>
    <w:rsid w:val="00997527"/>
    <w:rsid w:val="00997610"/>
    <w:rsid w:val="009A2FD1"/>
    <w:rsid w:val="009A30B4"/>
    <w:rsid w:val="009A44CE"/>
    <w:rsid w:val="009A5426"/>
    <w:rsid w:val="009A7095"/>
    <w:rsid w:val="009B366F"/>
    <w:rsid w:val="009B3A71"/>
    <w:rsid w:val="009B6638"/>
    <w:rsid w:val="009C4820"/>
    <w:rsid w:val="009C4DFC"/>
    <w:rsid w:val="009D44F8"/>
    <w:rsid w:val="009E3160"/>
    <w:rsid w:val="009E6007"/>
    <w:rsid w:val="009F050F"/>
    <w:rsid w:val="009F0B1F"/>
    <w:rsid w:val="009F1510"/>
    <w:rsid w:val="009F220C"/>
    <w:rsid w:val="009F3B05"/>
    <w:rsid w:val="009F4931"/>
    <w:rsid w:val="009F573A"/>
    <w:rsid w:val="009F77CE"/>
    <w:rsid w:val="00A0232C"/>
    <w:rsid w:val="00A0671E"/>
    <w:rsid w:val="00A102E4"/>
    <w:rsid w:val="00A10C52"/>
    <w:rsid w:val="00A12C23"/>
    <w:rsid w:val="00A14534"/>
    <w:rsid w:val="00A14C2A"/>
    <w:rsid w:val="00A1686D"/>
    <w:rsid w:val="00A16DAA"/>
    <w:rsid w:val="00A24162"/>
    <w:rsid w:val="00A247FE"/>
    <w:rsid w:val="00A25023"/>
    <w:rsid w:val="00A270EA"/>
    <w:rsid w:val="00A27E5D"/>
    <w:rsid w:val="00A27F82"/>
    <w:rsid w:val="00A34BA2"/>
    <w:rsid w:val="00A34FC4"/>
    <w:rsid w:val="00A36F27"/>
    <w:rsid w:val="00A42E32"/>
    <w:rsid w:val="00A42E4D"/>
    <w:rsid w:val="00A46E63"/>
    <w:rsid w:val="00A50EEA"/>
    <w:rsid w:val="00A51DC5"/>
    <w:rsid w:val="00A53A2F"/>
    <w:rsid w:val="00A53DE1"/>
    <w:rsid w:val="00A5785C"/>
    <w:rsid w:val="00A615E1"/>
    <w:rsid w:val="00A62902"/>
    <w:rsid w:val="00A62A82"/>
    <w:rsid w:val="00A639FC"/>
    <w:rsid w:val="00A67E4E"/>
    <w:rsid w:val="00A70A17"/>
    <w:rsid w:val="00A73DC8"/>
    <w:rsid w:val="00A755E8"/>
    <w:rsid w:val="00A81371"/>
    <w:rsid w:val="00A83019"/>
    <w:rsid w:val="00A93A5D"/>
    <w:rsid w:val="00AA0AF6"/>
    <w:rsid w:val="00AA4B73"/>
    <w:rsid w:val="00AB32F8"/>
    <w:rsid w:val="00AB610B"/>
    <w:rsid w:val="00AB6475"/>
    <w:rsid w:val="00AC30EB"/>
    <w:rsid w:val="00AC752B"/>
    <w:rsid w:val="00AD360E"/>
    <w:rsid w:val="00AD40FB"/>
    <w:rsid w:val="00AD4895"/>
    <w:rsid w:val="00AD782D"/>
    <w:rsid w:val="00AE19B8"/>
    <w:rsid w:val="00AE7650"/>
    <w:rsid w:val="00AF0B21"/>
    <w:rsid w:val="00AF3CDA"/>
    <w:rsid w:val="00AF4AD5"/>
    <w:rsid w:val="00AF6FD9"/>
    <w:rsid w:val="00B10EBE"/>
    <w:rsid w:val="00B17724"/>
    <w:rsid w:val="00B20DE1"/>
    <w:rsid w:val="00B236F1"/>
    <w:rsid w:val="00B23DF5"/>
    <w:rsid w:val="00B300DD"/>
    <w:rsid w:val="00B3081F"/>
    <w:rsid w:val="00B4058F"/>
    <w:rsid w:val="00B41660"/>
    <w:rsid w:val="00B41C77"/>
    <w:rsid w:val="00B44051"/>
    <w:rsid w:val="00B46CDD"/>
    <w:rsid w:val="00B50F99"/>
    <w:rsid w:val="00B51528"/>
    <w:rsid w:val="00B51D1B"/>
    <w:rsid w:val="00B52344"/>
    <w:rsid w:val="00B540F4"/>
    <w:rsid w:val="00B57CD2"/>
    <w:rsid w:val="00B60FD0"/>
    <w:rsid w:val="00B622DF"/>
    <w:rsid w:val="00B6332A"/>
    <w:rsid w:val="00B80304"/>
    <w:rsid w:val="00B8165D"/>
    <w:rsid w:val="00B81760"/>
    <w:rsid w:val="00B81B40"/>
    <w:rsid w:val="00B834AD"/>
    <w:rsid w:val="00B8494C"/>
    <w:rsid w:val="00B92712"/>
    <w:rsid w:val="00B92EFF"/>
    <w:rsid w:val="00BA0D22"/>
    <w:rsid w:val="00BA1546"/>
    <w:rsid w:val="00BA1DD3"/>
    <w:rsid w:val="00BA3458"/>
    <w:rsid w:val="00BB306B"/>
    <w:rsid w:val="00BB3C7E"/>
    <w:rsid w:val="00BB3E05"/>
    <w:rsid w:val="00BB4E51"/>
    <w:rsid w:val="00BB76A5"/>
    <w:rsid w:val="00BC2532"/>
    <w:rsid w:val="00BC3AF1"/>
    <w:rsid w:val="00BC4B57"/>
    <w:rsid w:val="00BC65DE"/>
    <w:rsid w:val="00BD431F"/>
    <w:rsid w:val="00BD4C4D"/>
    <w:rsid w:val="00BE206A"/>
    <w:rsid w:val="00BE2A11"/>
    <w:rsid w:val="00BE423E"/>
    <w:rsid w:val="00BE4C82"/>
    <w:rsid w:val="00BF0AF8"/>
    <w:rsid w:val="00BF61AC"/>
    <w:rsid w:val="00BF7AC2"/>
    <w:rsid w:val="00C06AD5"/>
    <w:rsid w:val="00C23105"/>
    <w:rsid w:val="00C2628A"/>
    <w:rsid w:val="00C27DAD"/>
    <w:rsid w:val="00C30BD7"/>
    <w:rsid w:val="00C36478"/>
    <w:rsid w:val="00C37192"/>
    <w:rsid w:val="00C46195"/>
    <w:rsid w:val="00C47FA6"/>
    <w:rsid w:val="00C54317"/>
    <w:rsid w:val="00C57FC6"/>
    <w:rsid w:val="00C60525"/>
    <w:rsid w:val="00C63A51"/>
    <w:rsid w:val="00C64134"/>
    <w:rsid w:val="00C66A7D"/>
    <w:rsid w:val="00C71B81"/>
    <w:rsid w:val="00C779DA"/>
    <w:rsid w:val="00C814F7"/>
    <w:rsid w:val="00C83299"/>
    <w:rsid w:val="00C97556"/>
    <w:rsid w:val="00CA1494"/>
    <w:rsid w:val="00CA3EAC"/>
    <w:rsid w:val="00CA4B4D"/>
    <w:rsid w:val="00CB35C3"/>
    <w:rsid w:val="00CC23B7"/>
    <w:rsid w:val="00CC56C1"/>
    <w:rsid w:val="00CC6863"/>
    <w:rsid w:val="00CD323D"/>
    <w:rsid w:val="00CD4FAA"/>
    <w:rsid w:val="00CD52E3"/>
    <w:rsid w:val="00CD6407"/>
    <w:rsid w:val="00CD69A1"/>
    <w:rsid w:val="00CD6D10"/>
    <w:rsid w:val="00CD7E45"/>
    <w:rsid w:val="00CE01B2"/>
    <w:rsid w:val="00CE4030"/>
    <w:rsid w:val="00CE64B3"/>
    <w:rsid w:val="00CE726D"/>
    <w:rsid w:val="00CF192E"/>
    <w:rsid w:val="00CF1A49"/>
    <w:rsid w:val="00D030DA"/>
    <w:rsid w:val="00D038D3"/>
    <w:rsid w:val="00D03954"/>
    <w:rsid w:val="00D03DB4"/>
    <w:rsid w:val="00D0630C"/>
    <w:rsid w:val="00D17CE8"/>
    <w:rsid w:val="00D20F2B"/>
    <w:rsid w:val="00D243A9"/>
    <w:rsid w:val="00D24F32"/>
    <w:rsid w:val="00D305E5"/>
    <w:rsid w:val="00D32A40"/>
    <w:rsid w:val="00D32D20"/>
    <w:rsid w:val="00D37CD3"/>
    <w:rsid w:val="00D43B70"/>
    <w:rsid w:val="00D45556"/>
    <w:rsid w:val="00D5007D"/>
    <w:rsid w:val="00D54B0A"/>
    <w:rsid w:val="00D60827"/>
    <w:rsid w:val="00D61764"/>
    <w:rsid w:val="00D63228"/>
    <w:rsid w:val="00D6394D"/>
    <w:rsid w:val="00D63F0C"/>
    <w:rsid w:val="00D66A52"/>
    <w:rsid w:val="00D66EFA"/>
    <w:rsid w:val="00D72A2D"/>
    <w:rsid w:val="00D72D9F"/>
    <w:rsid w:val="00D81450"/>
    <w:rsid w:val="00D870C4"/>
    <w:rsid w:val="00D9521A"/>
    <w:rsid w:val="00D9581E"/>
    <w:rsid w:val="00D978A4"/>
    <w:rsid w:val="00DA08C2"/>
    <w:rsid w:val="00DA3914"/>
    <w:rsid w:val="00DA59AA"/>
    <w:rsid w:val="00DA6107"/>
    <w:rsid w:val="00DB4AEF"/>
    <w:rsid w:val="00DB6915"/>
    <w:rsid w:val="00DB7E1E"/>
    <w:rsid w:val="00DC0D91"/>
    <w:rsid w:val="00DC0E28"/>
    <w:rsid w:val="00DC1B78"/>
    <w:rsid w:val="00DC2A2F"/>
    <w:rsid w:val="00DC600B"/>
    <w:rsid w:val="00DC618F"/>
    <w:rsid w:val="00DD1DD1"/>
    <w:rsid w:val="00DD3481"/>
    <w:rsid w:val="00DD44E4"/>
    <w:rsid w:val="00DD6DFE"/>
    <w:rsid w:val="00DE0FAA"/>
    <w:rsid w:val="00DE136D"/>
    <w:rsid w:val="00DE2005"/>
    <w:rsid w:val="00DE3E37"/>
    <w:rsid w:val="00DE6534"/>
    <w:rsid w:val="00DE6820"/>
    <w:rsid w:val="00DF0093"/>
    <w:rsid w:val="00DF4D6C"/>
    <w:rsid w:val="00E01923"/>
    <w:rsid w:val="00E0302A"/>
    <w:rsid w:val="00E07F89"/>
    <w:rsid w:val="00E11623"/>
    <w:rsid w:val="00E14498"/>
    <w:rsid w:val="00E14E25"/>
    <w:rsid w:val="00E16439"/>
    <w:rsid w:val="00E179A6"/>
    <w:rsid w:val="00E17D59"/>
    <w:rsid w:val="00E2397A"/>
    <w:rsid w:val="00E24851"/>
    <w:rsid w:val="00E24CE2"/>
    <w:rsid w:val="00E254DB"/>
    <w:rsid w:val="00E300FC"/>
    <w:rsid w:val="00E3407A"/>
    <w:rsid w:val="00E362DB"/>
    <w:rsid w:val="00E43A1B"/>
    <w:rsid w:val="00E45D97"/>
    <w:rsid w:val="00E47DA0"/>
    <w:rsid w:val="00E5400C"/>
    <w:rsid w:val="00E5632B"/>
    <w:rsid w:val="00E617AA"/>
    <w:rsid w:val="00E70240"/>
    <w:rsid w:val="00E712A4"/>
    <w:rsid w:val="00E71E6B"/>
    <w:rsid w:val="00E72C5A"/>
    <w:rsid w:val="00E7317C"/>
    <w:rsid w:val="00E81CC5"/>
    <w:rsid w:val="00E85A87"/>
    <w:rsid w:val="00E85B4A"/>
    <w:rsid w:val="00E9528E"/>
    <w:rsid w:val="00E968EB"/>
    <w:rsid w:val="00EA0AE9"/>
    <w:rsid w:val="00EA340D"/>
    <w:rsid w:val="00EA452E"/>
    <w:rsid w:val="00EA5099"/>
    <w:rsid w:val="00EB5844"/>
    <w:rsid w:val="00EC1135"/>
    <w:rsid w:val="00EC1351"/>
    <w:rsid w:val="00EC4CBF"/>
    <w:rsid w:val="00EC7FCB"/>
    <w:rsid w:val="00ED4D83"/>
    <w:rsid w:val="00ED7910"/>
    <w:rsid w:val="00EE0C58"/>
    <w:rsid w:val="00EE2CA8"/>
    <w:rsid w:val="00EE34CA"/>
    <w:rsid w:val="00EF11C8"/>
    <w:rsid w:val="00EF145B"/>
    <w:rsid w:val="00EF17E8"/>
    <w:rsid w:val="00EF2D27"/>
    <w:rsid w:val="00EF51D9"/>
    <w:rsid w:val="00EF7C8D"/>
    <w:rsid w:val="00F065A6"/>
    <w:rsid w:val="00F06946"/>
    <w:rsid w:val="00F07E97"/>
    <w:rsid w:val="00F130DD"/>
    <w:rsid w:val="00F17F39"/>
    <w:rsid w:val="00F208E5"/>
    <w:rsid w:val="00F24884"/>
    <w:rsid w:val="00F2694D"/>
    <w:rsid w:val="00F26A3C"/>
    <w:rsid w:val="00F27192"/>
    <w:rsid w:val="00F27FDF"/>
    <w:rsid w:val="00F322D8"/>
    <w:rsid w:val="00F35174"/>
    <w:rsid w:val="00F41A0B"/>
    <w:rsid w:val="00F476C4"/>
    <w:rsid w:val="00F54B7B"/>
    <w:rsid w:val="00F5596A"/>
    <w:rsid w:val="00F5718E"/>
    <w:rsid w:val="00F61DF9"/>
    <w:rsid w:val="00F66B4D"/>
    <w:rsid w:val="00F70C47"/>
    <w:rsid w:val="00F81960"/>
    <w:rsid w:val="00F82424"/>
    <w:rsid w:val="00F8769D"/>
    <w:rsid w:val="00F9350C"/>
    <w:rsid w:val="00F94EB5"/>
    <w:rsid w:val="00F95162"/>
    <w:rsid w:val="00F9624D"/>
    <w:rsid w:val="00F97768"/>
    <w:rsid w:val="00FA25AE"/>
    <w:rsid w:val="00FA4816"/>
    <w:rsid w:val="00FA651A"/>
    <w:rsid w:val="00FB31C1"/>
    <w:rsid w:val="00FB58F2"/>
    <w:rsid w:val="00FC107E"/>
    <w:rsid w:val="00FC319E"/>
    <w:rsid w:val="00FC6AEA"/>
    <w:rsid w:val="00FD1368"/>
    <w:rsid w:val="00FD1F9D"/>
    <w:rsid w:val="00FD3D13"/>
    <w:rsid w:val="00FD671D"/>
    <w:rsid w:val="00FE276B"/>
    <w:rsid w:val="00FE2BFF"/>
    <w:rsid w:val="00FE4271"/>
    <w:rsid w:val="00FE55A2"/>
    <w:rsid w:val="00FE6788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8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D795B77C9F45E6B8753EDE39A1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B8D1C-C8EC-4469-B400-C1FDFFF2CA13}"/>
      </w:docPartPr>
      <w:docPartBody>
        <w:p w:rsidR="002C00BF" w:rsidRDefault="000C3615" w:rsidP="000C3615">
          <w:pPr>
            <w:pStyle w:val="22D795B77C9F45E6B8753EDE39A19CD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9"/>
    <w:rsid w:val="00014390"/>
    <w:rsid w:val="000513F8"/>
    <w:rsid w:val="000C3615"/>
    <w:rsid w:val="001953F0"/>
    <w:rsid w:val="00270C41"/>
    <w:rsid w:val="002C00BF"/>
    <w:rsid w:val="002E04A4"/>
    <w:rsid w:val="00356694"/>
    <w:rsid w:val="003B79CE"/>
    <w:rsid w:val="003F0109"/>
    <w:rsid w:val="007456B9"/>
    <w:rsid w:val="0082031A"/>
    <w:rsid w:val="009242CE"/>
    <w:rsid w:val="009955A8"/>
    <w:rsid w:val="00AA56A1"/>
    <w:rsid w:val="00B151F4"/>
    <w:rsid w:val="00B357E4"/>
    <w:rsid w:val="00C0425E"/>
    <w:rsid w:val="00C70560"/>
    <w:rsid w:val="00CD4259"/>
    <w:rsid w:val="00D3631A"/>
    <w:rsid w:val="00E1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2D795B77C9F45E6B8753EDE39A19CD5">
    <w:name w:val="22D795B77C9F45E6B8753EDE39A19CD5"/>
    <w:rsid w:val="000C361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D5D0-864C-4AE7-B93A-9A2DCB70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2023-06-26T18:23:00Z</dcterms:created>
  <dcterms:modified xsi:type="dcterms:W3CDTF">2023-06-27T19:45:00Z</dcterms:modified>
  <cp:category/>
</cp:coreProperties>
</file>