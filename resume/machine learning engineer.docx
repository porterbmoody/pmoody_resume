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3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5E04D5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5E04D5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5E04D5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5E04D5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5E04D5">
        <w:trPr>
          <w:trHeight w:val="23"/>
        </w:trPr>
        <w:tc>
          <w:tcPr>
            <w:tcW w:w="9360" w:type="dxa"/>
            <w:tcMar>
              <w:top w:w="432" w:type="dxa"/>
            </w:tcMar>
          </w:tcPr>
          <w:p w14:paraId="3E9AB719" w14:textId="112D1B64" w:rsidR="001755A8" w:rsidRPr="00CF1A49" w:rsidRDefault="000A5A19" w:rsidP="005E04D5">
            <w:r>
              <w:t>Software</w:t>
            </w:r>
            <w:r w:rsidR="007A386A">
              <w:t xml:space="preserve"> developer</w:t>
            </w:r>
            <w:r w:rsidR="00B41660">
              <w:t xml:space="preserve">. Highly motivated and </w:t>
            </w:r>
            <w:r w:rsidR="006E0ABC">
              <w:t xml:space="preserve">excited about </w:t>
            </w:r>
            <w:r w:rsidR="001070D5">
              <w:t xml:space="preserve">solving </w:t>
            </w:r>
            <w:r w:rsidR="009A5426">
              <w:t xml:space="preserve">real world </w:t>
            </w:r>
            <w:r w:rsidR="00297942">
              <w:t>business</w:t>
            </w:r>
            <w:r w:rsidR="00CD69A1">
              <w:t xml:space="preserve"> </w:t>
            </w:r>
            <w:r w:rsidR="001070D5">
              <w:t>problem</w:t>
            </w:r>
            <w:r w:rsidR="008527BF">
              <w:t>s</w:t>
            </w:r>
            <w:r w:rsidR="00E11623">
              <w:t xml:space="preserve"> </w:t>
            </w:r>
            <w:r w:rsidR="005207E1">
              <w:t>and building capable, rob</w:t>
            </w:r>
            <w:r w:rsidR="00FA25AE">
              <w:t>u</w:t>
            </w:r>
            <w:r w:rsidR="005207E1">
              <w:t xml:space="preserve">st systems </w:t>
            </w:r>
            <w:r w:rsidR="000F0538">
              <w:t>using</w:t>
            </w:r>
            <w:r w:rsidR="0046745C">
              <w:t xml:space="preserve"> </w:t>
            </w:r>
            <w:r w:rsidR="00FA25AE">
              <w:t xml:space="preserve">powerful </w:t>
            </w:r>
            <w:r w:rsidR="00DC0D91">
              <w:t>software</w:t>
            </w:r>
            <w:r w:rsidR="00FE6788">
              <w:t xml:space="preserve"> tools</w:t>
            </w:r>
            <w:r w:rsidR="004D7D56">
              <w:t xml:space="preserve">. </w:t>
            </w:r>
          </w:p>
        </w:tc>
      </w:tr>
    </w:tbl>
    <w:p w14:paraId="3EDAB41D" w14:textId="77777777" w:rsidR="005E04D5" w:rsidRPr="00CF1A49" w:rsidRDefault="005E04D5" w:rsidP="005E04D5">
      <w:pPr>
        <w:pStyle w:val="Heading1"/>
      </w:pPr>
      <w:r>
        <w:t>Projects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5E04D5" w:rsidRPr="00CF1A49" w14:paraId="15E077C7" w14:textId="77777777" w:rsidTr="00C5216D">
        <w:trPr>
          <w:trHeight w:val="37"/>
        </w:trPr>
        <w:tc>
          <w:tcPr>
            <w:tcW w:w="9516" w:type="dxa"/>
          </w:tcPr>
          <w:p w14:paraId="1A64926C" w14:textId="77777777" w:rsidR="005E04D5" w:rsidRPr="00402B6C" w:rsidRDefault="005E04D5" w:rsidP="00C521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Custom Solar panel full stack website</w:t>
            </w:r>
          </w:p>
          <w:p w14:paraId="1E65F79C" w14:textId="2234CD33" w:rsidR="00DF0093" w:rsidRDefault="00477965" w:rsidP="00822B23">
            <w:pPr>
              <w:pStyle w:val="ListParagraph"/>
              <w:numPr>
                <w:ilvl w:val="0"/>
                <w:numId w:val="15"/>
              </w:numPr>
            </w:pPr>
            <w:r>
              <w:t xml:space="preserve">React js </w:t>
            </w:r>
            <w:r w:rsidR="005E04D5">
              <w:t xml:space="preserve">frontend, Django rest api backend, MySQL </w:t>
            </w:r>
            <w:r w:rsidR="00305D6C">
              <w:t xml:space="preserve">AWS </w:t>
            </w:r>
            <w:r w:rsidR="00DF0093">
              <w:t xml:space="preserve">cloud </w:t>
            </w:r>
            <w:r w:rsidR="005E04D5">
              <w:t xml:space="preserve">database. </w:t>
            </w:r>
          </w:p>
          <w:p w14:paraId="5029CD92" w14:textId="2DCCF637" w:rsidR="00DF0093" w:rsidRDefault="00822B23" w:rsidP="00DF0093">
            <w:pPr>
              <w:pStyle w:val="ListParagraph"/>
              <w:numPr>
                <w:ilvl w:val="0"/>
                <w:numId w:val="15"/>
              </w:numPr>
            </w:pPr>
            <w:r>
              <w:t>U</w:t>
            </w:r>
            <w:r w:rsidR="005E04D5">
              <w:t xml:space="preserve">ploaded the backend onto Google Cloud Platform App Engine, so server was publicly accessible. </w:t>
            </w:r>
          </w:p>
          <w:p w14:paraId="1F51E824" w14:textId="6EC028F0" w:rsidR="005E04D5" w:rsidRDefault="00DF0093" w:rsidP="00DF0093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="005E04D5">
              <w:t xml:space="preserve">llows customers to create an account and create custom solar panel design for their rooftop. </w:t>
            </w:r>
          </w:p>
          <w:p w14:paraId="4BEC8A71" w14:textId="77777777" w:rsidR="005E04D5" w:rsidRPr="00402B6C" w:rsidRDefault="005E04D5" w:rsidP="00C5216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C# mobile app</w:t>
            </w:r>
          </w:p>
          <w:p w14:paraId="4F5F058B" w14:textId="77777777" w:rsidR="009737C6" w:rsidRDefault="005E04D5" w:rsidP="009737C6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objects and methods to move character and interact with other elements and objects in C#. </w:t>
            </w:r>
          </w:p>
          <w:p w14:paraId="4C87EEC9" w14:textId="2805E878" w:rsidR="005E04D5" w:rsidRPr="00CF1A49" w:rsidRDefault="009737C6" w:rsidP="009737C6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5E04D5">
              <w:t>eployed app on IOS and Andrio</w:t>
            </w:r>
            <w:r w:rsidR="00102118">
              <w:t>d.</w:t>
            </w:r>
          </w:p>
        </w:tc>
      </w:tr>
    </w:tbl>
    <w:p w14:paraId="5247A04A" w14:textId="70C70AF2" w:rsidR="004E01EB" w:rsidRPr="00CF1A49" w:rsidRDefault="003444D3" w:rsidP="004E01EB">
      <w:pPr>
        <w:pStyle w:val="Heading1"/>
      </w:pPr>
      <w:r>
        <w:t>Experience</w:t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513B7329" w14:textId="77777777" w:rsidR="00B81B40" w:rsidRPr="00CF1A49" w:rsidRDefault="00B81B40" w:rsidP="00B81B40">
            <w:pPr>
              <w:pStyle w:val="Heading3"/>
              <w:contextualSpacing w:val="0"/>
            </w:pPr>
            <w:r>
              <w:t>Sept 2021 – sept 2022</w:t>
            </w:r>
          </w:p>
          <w:p w14:paraId="70BDDB4F" w14:textId="665533F3" w:rsidR="00B81B40" w:rsidRPr="00764F80" w:rsidRDefault="00B81B40" w:rsidP="00B81B40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Python developer</w:t>
            </w:r>
            <w:r w:rsidRPr="00CF1A49">
              <w:t xml:space="preserve">, </w:t>
            </w:r>
            <w:r>
              <w:rPr>
                <w:rStyle w:val="SubtleReference"/>
              </w:rPr>
              <w:t>tech startup</w:t>
            </w:r>
          </w:p>
          <w:p w14:paraId="3E9369B9" w14:textId="4B498D1D" w:rsidR="00B81B40" w:rsidRDefault="00B81B40" w:rsidP="00B81B40">
            <w:r>
              <w:t>Wrote</w:t>
            </w:r>
            <w:r>
              <w:t xml:space="preserve"> python object oriented complex system with many methods, functionalities, classes to parse </w:t>
            </w:r>
            <w:r>
              <w:t>financial table document using pandas, sklearn, numpy, AWS textract</w:t>
            </w:r>
            <w:r>
              <w:t xml:space="preserve"> api</w:t>
            </w:r>
          </w:p>
          <w:p w14:paraId="74B2B827" w14:textId="3F1696A6" w:rsidR="000805D3" w:rsidRPr="00CF1A49" w:rsidRDefault="0038637C" w:rsidP="000805D3">
            <w:pPr>
              <w:pStyle w:val="Heading3"/>
              <w:contextualSpacing w:val="0"/>
            </w:pPr>
            <w:r>
              <w:t xml:space="preserve">Dec </w:t>
            </w:r>
            <w:r w:rsidR="000805D3">
              <w:t>202</w:t>
            </w:r>
            <w:r>
              <w:t>2</w:t>
            </w:r>
            <w:r w:rsidR="000805D3">
              <w:t xml:space="preserve"> –</w:t>
            </w:r>
            <w:r>
              <w:t xml:space="preserve"> mar </w:t>
            </w:r>
            <w:r w:rsidR="000805D3">
              <w:t>202</w:t>
            </w:r>
            <w:r>
              <w:t>3</w:t>
            </w:r>
          </w:p>
          <w:p w14:paraId="074FA450" w14:textId="64A2A639" w:rsidR="000805D3" w:rsidRPr="00764F80" w:rsidRDefault="000805D3" w:rsidP="000805D3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Data analyst</w:t>
            </w:r>
            <w:r w:rsidRPr="00CF1A49">
              <w:t xml:space="preserve">, </w:t>
            </w:r>
            <w:r w:rsidR="0038637C">
              <w:rPr>
                <w:rStyle w:val="SubtleReference"/>
              </w:rPr>
              <w:t>Wolff</w:t>
            </w:r>
          </w:p>
          <w:p w14:paraId="6E10A61A" w14:textId="2E095765" w:rsidR="00CD7E45" w:rsidRPr="00CF1A49" w:rsidRDefault="0038637C" w:rsidP="00505765">
            <w:r>
              <w:t xml:space="preserve">Manipulated market dataset to create pairs plot/boxplot visualizations in r with tidyverse to show complex patterns in data. Trained random forest and neural network in python with sklearn for market predictions. 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p w14:paraId="00518AD3" w14:textId="77777777" w:rsidR="00F5596A" w:rsidRDefault="00F5596A" w:rsidP="00F5596A">
      <w:pPr>
        <w:pStyle w:val="Heading1"/>
      </w:pPr>
      <w:r>
        <w:t>Education</w:t>
      </w:r>
    </w:p>
    <w:p w14:paraId="53476DAF" w14:textId="77777777" w:rsidR="00F5596A" w:rsidRPr="00CF1A49" w:rsidRDefault="00F5596A" w:rsidP="00F5596A">
      <w:pPr>
        <w:pStyle w:val="Heading3"/>
      </w:pPr>
      <w:r>
        <w:t>July</w:t>
      </w:r>
      <w:r w:rsidRPr="00CF1A49">
        <w:t xml:space="preserve"> </w:t>
      </w:r>
      <w:r>
        <w:t>2023</w:t>
      </w:r>
    </w:p>
    <w:p w14:paraId="7647B2C8" w14:textId="561F528C" w:rsidR="00F5596A" w:rsidRPr="00CF1A49" w:rsidRDefault="00F5596A" w:rsidP="00F5596A">
      <w:pPr>
        <w:pStyle w:val="Heading2"/>
      </w:pPr>
      <w:r>
        <w:t>data science</w:t>
      </w:r>
      <w:r>
        <w:t xml:space="preserve"> bachelors</w:t>
      </w:r>
      <w:r>
        <w:t>, Math minor</w:t>
      </w:r>
      <w:r w:rsidRPr="00CF1A49">
        <w:t xml:space="preserve">, </w:t>
      </w:r>
      <w:r>
        <w:rPr>
          <w:rStyle w:val="SubtleReference"/>
        </w:rPr>
        <w:t>Brigham Young University-Idaho</w:t>
      </w:r>
    </w:p>
    <w:p w14:paraId="37A29393" w14:textId="1C3AE337" w:rsidR="00F5596A" w:rsidRDefault="00207CBD" w:rsidP="00F5596A">
      <w:pPr>
        <w:pStyle w:val="ListParagraph"/>
        <w:numPr>
          <w:ilvl w:val="0"/>
          <w:numId w:val="14"/>
        </w:numPr>
      </w:pPr>
      <w:r>
        <w:t>Emphasis in software development</w:t>
      </w:r>
    </w:p>
    <w:p w14:paraId="278D1779" w14:textId="73043E0C" w:rsidR="00F5596A" w:rsidRPr="00CF1A49" w:rsidRDefault="00F5596A" w:rsidP="00F5596A">
      <w:pPr>
        <w:pStyle w:val="ListParagraph"/>
        <w:numPr>
          <w:ilvl w:val="0"/>
          <w:numId w:val="14"/>
        </w:numPr>
      </w:pPr>
      <w:r>
        <w:t>GPA: 3.7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F5596A">
        <w:tc>
          <w:tcPr>
            <w:tcW w:w="4680" w:type="dxa"/>
          </w:tcPr>
          <w:p w14:paraId="5976F974" w14:textId="75C7220D" w:rsidR="001F4E6D" w:rsidRPr="006E1507" w:rsidRDefault="001F4E6D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58EC2A72" w14:textId="2568A601" w:rsidR="001E3120" w:rsidRPr="006E1507" w:rsidRDefault="001E3120" w:rsidP="00F5596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Skills:"/>
        <w:tag w:val="Skills:"/>
        <w:id w:val="-826272802"/>
        <w:placeholder>
          <w:docPart w:val="22D795B77C9F45E6B8753EDE39A19CD5"/>
        </w:placeholder>
        <w:temporary/>
        <w:showingPlcHdr/>
        <w15:appearance w15:val="hidden"/>
      </w:sdtPr>
      <w:sdtContent>
        <w:p w14:paraId="44DBCDAC" w14:textId="77777777" w:rsidR="00F5596A" w:rsidRPr="00CF1A49" w:rsidRDefault="00F5596A" w:rsidP="00F5596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5596A" w:rsidRPr="006E1507" w14:paraId="07329217" w14:textId="77777777" w:rsidTr="00C5216D">
        <w:tc>
          <w:tcPr>
            <w:tcW w:w="4675" w:type="dxa"/>
          </w:tcPr>
          <w:p w14:paraId="3F6E229D" w14:textId="1B9E313E" w:rsidR="00F5596A" w:rsidRPr="006E1507" w:rsidRDefault="00F5596A" w:rsidP="00C5216D">
            <w:pPr>
              <w:pStyle w:val="ListBullet"/>
              <w:contextualSpacing w:val="0"/>
            </w:pPr>
            <w:r>
              <w:t>Python,</w:t>
            </w:r>
            <w:r w:rsidR="00AF0B21">
              <w:t xml:space="preserve"> c#, c++, SQL</w:t>
            </w:r>
          </w:p>
          <w:p w14:paraId="7F32C6C9" w14:textId="77777777" w:rsidR="00F5596A" w:rsidRPr="006E1507" w:rsidRDefault="00F5596A" w:rsidP="00C5216D">
            <w:pPr>
              <w:pStyle w:val="ListBullet"/>
              <w:contextualSpacing w:val="0"/>
            </w:pPr>
            <w:r>
              <w:t>React, next.js, Javascript, html, css</w:t>
            </w:r>
          </w:p>
        </w:tc>
        <w:tc>
          <w:tcPr>
            <w:tcW w:w="4675" w:type="dxa"/>
            <w:tcMar>
              <w:left w:w="360" w:type="dxa"/>
            </w:tcMar>
          </w:tcPr>
          <w:p w14:paraId="5A01007C" w14:textId="77777777" w:rsidR="00F5596A" w:rsidRPr="006E1507" w:rsidRDefault="00F5596A" w:rsidP="00C5216D">
            <w:pPr>
              <w:pStyle w:val="ListBullet"/>
              <w:contextualSpacing w:val="0"/>
            </w:pPr>
            <w:r>
              <w:t xml:space="preserve">Docker, AWS, Google Cloud Platform </w:t>
            </w:r>
          </w:p>
          <w:p w14:paraId="737C6B70" w14:textId="15B6CF0B" w:rsidR="00F5596A" w:rsidRPr="006E1507" w:rsidRDefault="00F5596A" w:rsidP="00C5216D">
            <w:pPr>
              <w:pStyle w:val="ListBullet"/>
              <w:contextualSpacing w:val="0"/>
            </w:pPr>
            <w:r>
              <w:t>SQL</w:t>
            </w:r>
            <w:r w:rsidR="000775BF">
              <w:t>, SQLlite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165E" w14:textId="77777777" w:rsidR="008513B1" w:rsidRDefault="008513B1" w:rsidP="0068194B">
      <w:r>
        <w:separator/>
      </w:r>
    </w:p>
    <w:p w14:paraId="05E814E1" w14:textId="77777777" w:rsidR="008513B1" w:rsidRDefault="008513B1"/>
    <w:p w14:paraId="3375B19D" w14:textId="77777777" w:rsidR="008513B1" w:rsidRDefault="008513B1"/>
  </w:endnote>
  <w:endnote w:type="continuationSeparator" w:id="0">
    <w:p w14:paraId="356CF68F" w14:textId="77777777" w:rsidR="008513B1" w:rsidRDefault="008513B1" w:rsidP="0068194B">
      <w:r>
        <w:continuationSeparator/>
      </w:r>
    </w:p>
    <w:p w14:paraId="303BA62A" w14:textId="77777777" w:rsidR="008513B1" w:rsidRDefault="008513B1"/>
    <w:p w14:paraId="7B626768" w14:textId="77777777" w:rsidR="008513B1" w:rsidRDefault="00851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1B3B" w14:textId="77777777" w:rsidR="008513B1" w:rsidRDefault="008513B1" w:rsidP="0068194B">
      <w:r>
        <w:separator/>
      </w:r>
    </w:p>
    <w:p w14:paraId="34FB6A9F" w14:textId="77777777" w:rsidR="008513B1" w:rsidRDefault="008513B1"/>
    <w:p w14:paraId="2C36147A" w14:textId="77777777" w:rsidR="008513B1" w:rsidRDefault="008513B1"/>
  </w:footnote>
  <w:footnote w:type="continuationSeparator" w:id="0">
    <w:p w14:paraId="23D8E25F" w14:textId="77777777" w:rsidR="008513B1" w:rsidRDefault="008513B1" w:rsidP="0068194B">
      <w:r>
        <w:continuationSeparator/>
      </w:r>
    </w:p>
    <w:p w14:paraId="52711035" w14:textId="77777777" w:rsidR="008513B1" w:rsidRDefault="008513B1"/>
    <w:p w14:paraId="568795D9" w14:textId="77777777" w:rsidR="008513B1" w:rsidRDefault="008513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DD045D"/>
    <w:multiLevelType w:val="hybridMultilevel"/>
    <w:tmpl w:val="C7F488F4"/>
    <w:lvl w:ilvl="0" w:tplc="86C24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D7D4424"/>
    <w:multiLevelType w:val="hybridMultilevel"/>
    <w:tmpl w:val="2CE80B9C"/>
    <w:lvl w:ilvl="0" w:tplc="64187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1"/>
  </w:num>
  <w:num w:numId="6" w16cid:durableId="693650391">
    <w:abstractNumId w:val="3"/>
  </w:num>
  <w:num w:numId="7" w16cid:durableId="433520984">
    <w:abstractNumId w:val="12"/>
  </w:num>
  <w:num w:numId="8" w16cid:durableId="1501850951">
    <w:abstractNumId w:val="2"/>
  </w:num>
  <w:num w:numId="9" w16cid:durableId="1704087998">
    <w:abstractNumId w:val="13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1913925709">
    <w:abstractNumId w:val="10"/>
  </w:num>
  <w:num w:numId="15" w16cid:durableId="76187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2EB2"/>
    <w:rsid w:val="00024584"/>
    <w:rsid w:val="00024730"/>
    <w:rsid w:val="00042B0B"/>
    <w:rsid w:val="00055E95"/>
    <w:rsid w:val="000670BB"/>
    <w:rsid w:val="0007021F"/>
    <w:rsid w:val="00075A9E"/>
    <w:rsid w:val="00076BA1"/>
    <w:rsid w:val="000775BF"/>
    <w:rsid w:val="000805D3"/>
    <w:rsid w:val="00085A39"/>
    <w:rsid w:val="00091F06"/>
    <w:rsid w:val="00093114"/>
    <w:rsid w:val="00094037"/>
    <w:rsid w:val="00097E03"/>
    <w:rsid w:val="000A5A19"/>
    <w:rsid w:val="000A7A03"/>
    <w:rsid w:val="000B2BA5"/>
    <w:rsid w:val="000B4433"/>
    <w:rsid w:val="000B6B01"/>
    <w:rsid w:val="000B6F00"/>
    <w:rsid w:val="000F0538"/>
    <w:rsid w:val="000F2F8C"/>
    <w:rsid w:val="0010006E"/>
    <w:rsid w:val="00102118"/>
    <w:rsid w:val="001045A8"/>
    <w:rsid w:val="001070D5"/>
    <w:rsid w:val="00114A91"/>
    <w:rsid w:val="0012006D"/>
    <w:rsid w:val="00123CF0"/>
    <w:rsid w:val="001427E1"/>
    <w:rsid w:val="001451A4"/>
    <w:rsid w:val="00146076"/>
    <w:rsid w:val="00153064"/>
    <w:rsid w:val="0015309B"/>
    <w:rsid w:val="0015658C"/>
    <w:rsid w:val="00163668"/>
    <w:rsid w:val="001712F8"/>
    <w:rsid w:val="00171566"/>
    <w:rsid w:val="00174676"/>
    <w:rsid w:val="001755A8"/>
    <w:rsid w:val="00182EFF"/>
    <w:rsid w:val="00184014"/>
    <w:rsid w:val="00192008"/>
    <w:rsid w:val="001C0E68"/>
    <w:rsid w:val="001C4B6F"/>
    <w:rsid w:val="001C5F12"/>
    <w:rsid w:val="001D0BF1"/>
    <w:rsid w:val="001D278D"/>
    <w:rsid w:val="001D4BEB"/>
    <w:rsid w:val="001E3120"/>
    <w:rsid w:val="001E52FC"/>
    <w:rsid w:val="001E61D3"/>
    <w:rsid w:val="001E7E0C"/>
    <w:rsid w:val="001F0BB0"/>
    <w:rsid w:val="001F4E6D"/>
    <w:rsid w:val="001F6140"/>
    <w:rsid w:val="00203573"/>
    <w:rsid w:val="002046EE"/>
    <w:rsid w:val="0020597D"/>
    <w:rsid w:val="00207CBD"/>
    <w:rsid w:val="00213B4C"/>
    <w:rsid w:val="00224FEB"/>
    <w:rsid w:val="002253B0"/>
    <w:rsid w:val="00230AEA"/>
    <w:rsid w:val="00230B9C"/>
    <w:rsid w:val="00230C5B"/>
    <w:rsid w:val="0023131E"/>
    <w:rsid w:val="00236D54"/>
    <w:rsid w:val="00241D8C"/>
    <w:rsid w:val="00241FDB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94998"/>
    <w:rsid w:val="0029776F"/>
    <w:rsid w:val="00297942"/>
    <w:rsid w:val="00297F18"/>
    <w:rsid w:val="002A1945"/>
    <w:rsid w:val="002B2958"/>
    <w:rsid w:val="002B3FC8"/>
    <w:rsid w:val="002C1E0B"/>
    <w:rsid w:val="002D1797"/>
    <w:rsid w:val="002D23C5"/>
    <w:rsid w:val="002D6137"/>
    <w:rsid w:val="002E754C"/>
    <w:rsid w:val="002E7E61"/>
    <w:rsid w:val="002F05E5"/>
    <w:rsid w:val="002F254D"/>
    <w:rsid w:val="002F30E4"/>
    <w:rsid w:val="00305D6C"/>
    <w:rsid w:val="00307140"/>
    <w:rsid w:val="00316DFF"/>
    <w:rsid w:val="003219CA"/>
    <w:rsid w:val="00325B57"/>
    <w:rsid w:val="00333F31"/>
    <w:rsid w:val="00336056"/>
    <w:rsid w:val="00340B9F"/>
    <w:rsid w:val="003444D3"/>
    <w:rsid w:val="00344E7C"/>
    <w:rsid w:val="003544E1"/>
    <w:rsid w:val="00364862"/>
    <w:rsid w:val="00366398"/>
    <w:rsid w:val="003743BF"/>
    <w:rsid w:val="0038637C"/>
    <w:rsid w:val="0038707D"/>
    <w:rsid w:val="00393253"/>
    <w:rsid w:val="00395172"/>
    <w:rsid w:val="003A0632"/>
    <w:rsid w:val="003A30E5"/>
    <w:rsid w:val="003A6ADF"/>
    <w:rsid w:val="003B093A"/>
    <w:rsid w:val="003B5928"/>
    <w:rsid w:val="003D380F"/>
    <w:rsid w:val="003E160D"/>
    <w:rsid w:val="003F1D5F"/>
    <w:rsid w:val="00402B6C"/>
    <w:rsid w:val="00405128"/>
    <w:rsid w:val="00406CFF"/>
    <w:rsid w:val="00407789"/>
    <w:rsid w:val="00416B25"/>
    <w:rsid w:val="00420592"/>
    <w:rsid w:val="00420F03"/>
    <w:rsid w:val="00421598"/>
    <w:rsid w:val="004319E0"/>
    <w:rsid w:val="00431FE8"/>
    <w:rsid w:val="00435FEA"/>
    <w:rsid w:val="00437E8C"/>
    <w:rsid w:val="00440225"/>
    <w:rsid w:val="004403AB"/>
    <w:rsid w:val="00445C45"/>
    <w:rsid w:val="0046745C"/>
    <w:rsid w:val="00472234"/>
    <w:rsid w:val="004726BC"/>
    <w:rsid w:val="00474105"/>
    <w:rsid w:val="00477965"/>
    <w:rsid w:val="00480E6E"/>
    <w:rsid w:val="004854C0"/>
    <w:rsid w:val="00486277"/>
    <w:rsid w:val="00494CF6"/>
    <w:rsid w:val="00495F8D"/>
    <w:rsid w:val="004A1FAE"/>
    <w:rsid w:val="004A32FF"/>
    <w:rsid w:val="004A3BD9"/>
    <w:rsid w:val="004B06EB"/>
    <w:rsid w:val="004B6AD0"/>
    <w:rsid w:val="004C2D5D"/>
    <w:rsid w:val="004C33E1"/>
    <w:rsid w:val="004D0D1E"/>
    <w:rsid w:val="004D3FE5"/>
    <w:rsid w:val="004D7D56"/>
    <w:rsid w:val="004E01EB"/>
    <w:rsid w:val="004E2794"/>
    <w:rsid w:val="004E3903"/>
    <w:rsid w:val="004E5DDA"/>
    <w:rsid w:val="004F16E6"/>
    <w:rsid w:val="004F366F"/>
    <w:rsid w:val="00505765"/>
    <w:rsid w:val="00510392"/>
    <w:rsid w:val="00513E2A"/>
    <w:rsid w:val="00516DDE"/>
    <w:rsid w:val="005207E1"/>
    <w:rsid w:val="00527C11"/>
    <w:rsid w:val="00537F67"/>
    <w:rsid w:val="0055063E"/>
    <w:rsid w:val="0055316C"/>
    <w:rsid w:val="0055420A"/>
    <w:rsid w:val="00566A35"/>
    <w:rsid w:val="0056701E"/>
    <w:rsid w:val="00567CDF"/>
    <w:rsid w:val="00570EA9"/>
    <w:rsid w:val="00572720"/>
    <w:rsid w:val="005740D7"/>
    <w:rsid w:val="00585720"/>
    <w:rsid w:val="005A0F26"/>
    <w:rsid w:val="005A1B10"/>
    <w:rsid w:val="005A6850"/>
    <w:rsid w:val="005B1B1B"/>
    <w:rsid w:val="005B7DA1"/>
    <w:rsid w:val="005C27D8"/>
    <w:rsid w:val="005C4F64"/>
    <w:rsid w:val="005C5932"/>
    <w:rsid w:val="005D3CA7"/>
    <w:rsid w:val="005D4CC1"/>
    <w:rsid w:val="005E04D5"/>
    <w:rsid w:val="005E3EE0"/>
    <w:rsid w:val="005F03EF"/>
    <w:rsid w:val="005F383B"/>
    <w:rsid w:val="005F4B91"/>
    <w:rsid w:val="005F55D2"/>
    <w:rsid w:val="0060679C"/>
    <w:rsid w:val="006118A0"/>
    <w:rsid w:val="0061507A"/>
    <w:rsid w:val="0062312F"/>
    <w:rsid w:val="00625F2C"/>
    <w:rsid w:val="00645E71"/>
    <w:rsid w:val="006618E9"/>
    <w:rsid w:val="00666580"/>
    <w:rsid w:val="00671C1F"/>
    <w:rsid w:val="00680DBD"/>
    <w:rsid w:val="0068194B"/>
    <w:rsid w:val="0068294B"/>
    <w:rsid w:val="00690A12"/>
    <w:rsid w:val="00692703"/>
    <w:rsid w:val="00697365"/>
    <w:rsid w:val="006A17A9"/>
    <w:rsid w:val="006A1962"/>
    <w:rsid w:val="006B5D48"/>
    <w:rsid w:val="006B7D7B"/>
    <w:rsid w:val="006C1A5E"/>
    <w:rsid w:val="006C464E"/>
    <w:rsid w:val="006D46DF"/>
    <w:rsid w:val="006D65FA"/>
    <w:rsid w:val="006D6CE5"/>
    <w:rsid w:val="006E0ABC"/>
    <w:rsid w:val="006E1507"/>
    <w:rsid w:val="006E7171"/>
    <w:rsid w:val="007061CA"/>
    <w:rsid w:val="0070741F"/>
    <w:rsid w:val="00712D8B"/>
    <w:rsid w:val="007232B4"/>
    <w:rsid w:val="007273B7"/>
    <w:rsid w:val="00733E0A"/>
    <w:rsid w:val="0074403D"/>
    <w:rsid w:val="00746D44"/>
    <w:rsid w:val="00746D71"/>
    <w:rsid w:val="007507A8"/>
    <w:rsid w:val="007538DC"/>
    <w:rsid w:val="00753FA5"/>
    <w:rsid w:val="00756871"/>
    <w:rsid w:val="00757803"/>
    <w:rsid w:val="00761765"/>
    <w:rsid w:val="007617AD"/>
    <w:rsid w:val="00764F80"/>
    <w:rsid w:val="0076773A"/>
    <w:rsid w:val="007876EC"/>
    <w:rsid w:val="0079206B"/>
    <w:rsid w:val="00796076"/>
    <w:rsid w:val="007A2D30"/>
    <w:rsid w:val="007A386A"/>
    <w:rsid w:val="007A77AC"/>
    <w:rsid w:val="007C0566"/>
    <w:rsid w:val="007C2D5C"/>
    <w:rsid w:val="007C3C17"/>
    <w:rsid w:val="007C606B"/>
    <w:rsid w:val="007D1102"/>
    <w:rsid w:val="007E3107"/>
    <w:rsid w:val="007E6A61"/>
    <w:rsid w:val="007E6C35"/>
    <w:rsid w:val="00800AF7"/>
    <w:rsid w:val="00801140"/>
    <w:rsid w:val="00803404"/>
    <w:rsid w:val="00805B48"/>
    <w:rsid w:val="00807448"/>
    <w:rsid w:val="00815D03"/>
    <w:rsid w:val="00822B23"/>
    <w:rsid w:val="00834955"/>
    <w:rsid w:val="00836179"/>
    <w:rsid w:val="00837809"/>
    <w:rsid w:val="00841A5B"/>
    <w:rsid w:val="008513B1"/>
    <w:rsid w:val="008527BF"/>
    <w:rsid w:val="00853210"/>
    <w:rsid w:val="008557B1"/>
    <w:rsid w:val="00855A7B"/>
    <w:rsid w:val="00855B59"/>
    <w:rsid w:val="00860461"/>
    <w:rsid w:val="0086487C"/>
    <w:rsid w:val="00870B20"/>
    <w:rsid w:val="008829F8"/>
    <w:rsid w:val="00885897"/>
    <w:rsid w:val="00886C3B"/>
    <w:rsid w:val="008A26F5"/>
    <w:rsid w:val="008A6538"/>
    <w:rsid w:val="008B4FBE"/>
    <w:rsid w:val="008C051A"/>
    <w:rsid w:val="008C4CBB"/>
    <w:rsid w:val="008C7056"/>
    <w:rsid w:val="008D07FB"/>
    <w:rsid w:val="008E0FE1"/>
    <w:rsid w:val="008F3B14"/>
    <w:rsid w:val="008F5FD9"/>
    <w:rsid w:val="00901899"/>
    <w:rsid w:val="0090344B"/>
    <w:rsid w:val="00905715"/>
    <w:rsid w:val="00911364"/>
    <w:rsid w:val="0091321E"/>
    <w:rsid w:val="00913946"/>
    <w:rsid w:val="00915D39"/>
    <w:rsid w:val="0092207A"/>
    <w:rsid w:val="00924216"/>
    <w:rsid w:val="0092726B"/>
    <w:rsid w:val="009361BA"/>
    <w:rsid w:val="00944F78"/>
    <w:rsid w:val="009510E7"/>
    <w:rsid w:val="009525FD"/>
    <w:rsid w:val="00952C89"/>
    <w:rsid w:val="009571D8"/>
    <w:rsid w:val="009650EA"/>
    <w:rsid w:val="009737C6"/>
    <w:rsid w:val="0097790C"/>
    <w:rsid w:val="0098506E"/>
    <w:rsid w:val="0098660F"/>
    <w:rsid w:val="009A30B4"/>
    <w:rsid w:val="009A44CE"/>
    <w:rsid w:val="009A5426"/>
    <w:rsid w:val="009A7095"/>
    <w:rsid w:val="009B3A71"/>
    <w:rsid w:val="009C4DFC"/>
    <w:rsid w:val="009D44F8"/>
    <w:rsid w:val="009E3160"/>
    <w:rsid w:val="009E6007"/>
    <w:rsid w:val="009F050F"/>
    <w:rsid w:val="009F0B1F"/>
    <w:rsid w:val="009F220C"/>
    <w:rsid w:val="009F3B05"/>
    <w:rsid w:val="009F4931"/>
    <w:rsid w:val="009F573A"/>
    <w:rsid w:val="009F77CE"/>
    <w:rsid w:val="00A0232C"/>
    <w:rsid w:val="00A0671E"/>
    <w:rsid w:val="00A102E4"/>
    <w:rsid w:val="00A10C52"/>
    <w:rsid w:val="00A14534"/>
    <w:rsid w:val="00A14C2A"/>
    <w:rsid w:val="00A1686D"/>
    <w:rsid w:val="00A16DAA"/>
    <w:rsid w:val="00A24162"/>
    <w:rsid w:val="00A247FE"/>
    <w:rsid w:val="00A25023"/>
    <w:rsid w:val="00A270EA"/>
    <w:rsid w:val="00A27E5D"/>
    <w:rsid w:val="00A27F82"/>
    <w:rsid w:val="00A34BA2"/>
    <w:rsid w:val="00A36F27"/>
    <w:rsid w:val="00A42E32"/>
    <w:rsid w:val="00A42E4D"/>
    <w:rsid w:val="00A46E63"/>
    <w:rsid w:val="00A50EEA"/>
    <w:rsid w:val="00A51DC5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D360E"/>
    <w:rsid w:val="00AD40FB"/>
    <w:rsid w:val="00AD782D"/>
    <w:rsid w:val="00AE19B8"/>
    <w:rsid w:val="00AE7650"/>
    <w:rsid w:val="00AF0B21"/>
    <w:rsid w:val="00AF3CDA"/>
    <w:rsid w:val="00AF6FD9"/>
    <w:rsid w:val="00B10EBE"/>
    <w:rsid w:val="00B17724"/>
    <w:rsid w:val="00B236F1"/>
    <w:rsid w:val="00B23DF5"/>
    <w:rsid w:val="00B3081F"/>
    <w:rsid w:val="00B4058F"/>
    <w:rsid w:val="00B41660"/>
    <w:rsid w:val="00B41C77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165D"/>
    <w:rsid w:val="00B81760"/>
    <w:rsid w:val="00B81B40"/>
    <w:rsid w:val="00B834AD"/>
    <w:rsid w:val="00B8494C"/>
    <w:rsid w:val="00B92712"/>
    <w:rsid w:val="00BA0D22"/>
    <w:rsid w:val="00BA1546"/>
    <w:rsid w:val="00BA3458"/>
    <w:rsid w:val="00BB3E05"/>
    <w:rsid w:val="00BB4E51"/>
    <w:rsid w:val="00BC3AF1"/>
    <w:rsid w:val="00BC4B57"/>
    <w:rsid w:val="00BC65DE"/>
    <w:rsid w:val="00BD431F"/>
    <w:rsid w:val="00BD4C4D"/>
    <w:rsid w:val="00BE206A"/>
    <w:rsid w:val="00BE423E"/>
    <w:rsid w:val="00BF61AC"/>
    <w:rsid w:val="00C23105"/>
    <w:rsid w:val="00C30BD7"/>
    <w:rsid w:val="00C37192"/>
    <w:rsid w:val="00C46195"/>
    <w:rsid w:val="00C47FA6"/>
    <w:rsid w:val="00C54317"/>
    <w:rsid w:val="00C57FC6"/>
    <w:rsid w:val="00C60525"/>
    <w:rsid w:val="00C63A51"/>
    <w:rsid w:val="00C66A7D"/>
    <w:rsid w:val="00C779DA"/>
    <w:rsid w:val="00C814F7"/>
    <w:rsid w:val="00C83299"/>
    <w:rsid w:val="00C97556"/>
    <w:rsid w:val="00CA1494"/>
    <w:rsid w:val="00CA4B4D"/>
    <w:rsid w:val="00CB35C3"/>
    <w:rsid w:val="00CC6863"/>
    <w:rsid w:val="00CD323D"/>
    <w:rsid w:val="00CD4FAA"/>
    <w:rsid w:val="00CD52E3"/>
    <w:rsid w:val="00CD69A1"/>
    <w:rsid w:val="00CD7E45"/>
    <w:rsid w:val="00CE4030"/>
    <w:rsid w:val="00CE64B3"/>
    <w:rsid w:val="00CE726D"/>
    <w:rsid w:val="00CF192E"/>
    <w:rsid w:val="00CF1A49"/>
    <w:rsid w:val="00D03954"/>
    <w:rsid w:val="00D0630C"/>
    <w:rsid w:val="00D243A9"/>
    <w:rsid w:val="00D24F32"/>
    <w:rsid w:val="00D305E5"/>
    <w:rsid w:val="00D37CD3"/>
    <w:rsid w:val="00D43B70"/>
    <w:rsid w:val="00D45556"/>
    <w:rsid w:val="00D5007D"/>
    <w:rsid w:val="00D54B0A"/>
    <w:rsid w:val="00D61764"/>
    <w:rsid w:val="00D63228"/>
    <w:rsid w:val="00D6394D"/>
    <w:rsid w:val="00D66A52"/>
    <w:rsid w:val="00D66EFA"/>
    <w:rsid w:val="00D72A2D"/>
    <w:rsid w:val="00D9521A"/>
    <w:rsid w:val="00D978A4"/>
    <w:rsid w:val="00DA08C2"/>
    <w:rsid w:val="00DA3914"/>
    <w:rsid w:val="00DA59AA"/>
    <w:rsid w:val="00DB6915"/>
    <w:rsid w:val="00DB7E1E"/>
    <w:rsid w:val="00DC0D91"/>
    <w:rsid w:val="00DC1B78"/>
    <w:rsid w:val="00DC2A2F"/>
    <w:rsid w:val="00DC600B"/>
    <w:rsid w:val="00DC618F"/>
    <w:rsid w:val="00DD3481"/>
    <w:rsid w:val="00DD44E4"/>
    <w:rsid w:val="00DD6DFE"/>
    <w:rsid w:val="00DE0FAA"/>
    <w:rsid w:val="00DE136D"/>
    <w:rsid w:val="00DE6534"/>
    <w:rsid w:val="00DF0093"/>
    <w:rsid w:val="00DF4D6C"/>
    <w:rsid w:val="00E01923"/>
    <w:rsid w:val="00E0302A"/>
    <w:rsid w:val="00E07F89"/>
    <w:rsid w:val="00E11623"/>
    <w:rsid w:val="00E14498"/>
    <w:rsid w:val="00E16439"/>
    <w:rsid w:val="00E2397A"/>
    <w:rsid w:val="00E254DB"/>
    <w:rsid w:val="00E300FC"/>
    <w:rsid w:val="00E362DB"/>
    <w:rsid w:val="00E45D97"/>
    <w:rsid w:val="00E47DA0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B5844"/>
    <w:rsid w:val="00EC1135"/>
    <w:rsid w:val="00EC1351"/>
    <w:rsid w:val="00EC4CBF"/>
    <w:rsid w:val="00EC7FCB"/>
    <w:rsid w:val="00ED4D83"/>
    <w:rsid w:val="00EE2CA8"/>
    <w:rsid w:val="00EE34CA"/>
    <w:rsid w:val="00EF17E8"/>
    <w:rsid w:val="00EF2D27"/>
    <w:rsid w:val="00EF51D9"/>
    <w:rsid w:val="00EF7C8D"/>
    <w:rsid w:val="00F06946"/>
    <w:rsid w:val="00F07E97"/>
    <w:rsid w:val="00F130DD"/>
    <w:rsid w:val="00F17F39"/>
    <w:rsid w:val="00F24884"/>
    <w:rsid w:val="00F26A3C"/>
    <w:rsid w:val="00F27192"/>
    <w:rsid w:val="00F41A0B"/>
    <w:rsid w:val="00F476C4"/>
    <w:rsid w:val="00F5596A"/>
    <w:rsid w:val="00F5718E"/>
    <w:rsid w:val="00F61DF9"/>
    <w:rsid w:val="00F66B4D"/>
    <w:rsid w:val="00F81960"/>
    <w:rsid w:val="00F82424"/>
    <w:rsid w:val="00F8769D"/>
    <w:rsid w:val="00F9350C"/>
    <w:rsid w:val="00F94EB5"/>
    <w:rsid w:val="00F95162"/>
    <w:rsid w:val="00F9624D"/>
    <w:rsid w:val="00F97768"/>
    <w:rsid w:val="00FA25AE"/>
    <w:rsid w:val="00FA4816"/>
    <w:rsid w:val="00FA651A"/>
    <w:rsid w:val="00FB31C1"/>
    <w:rsid w:val="00FB58F2"/>
    <w:rsid w:val="00FC6AEA"/>
    <w:rsid w:val="00FD1368"/>
    <w:rsid w:val="00FD3D13"/>
    <w:rsid w:val="00FD671D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D795B77C9F45E6B8753EDE39A1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8D1C-C8EC-4469-B400-C1FDFFF2CA13}"/>
      </w:docPartPr>
      <w:docPartBody>
        <w:p w:rsidR="00000000" w:rsidRDefault="000C3615" w:rsidP="000C3615">
          <w:pPr>
            <w:pStyle w:val="22D795B77C9F45E6B8753EDE39A19CD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0C3615"/>
    <w:rsid w:val="00250ED8"/>
    <w:rsid w:val="002E04A4"/>
    <w:rsid w:val="00356694"/>
    <w:rsid w:val="003F0109"/>
    <w:rsid w:val="00AA56A1"/>
    <w:rsid w:val="00B151F4"/>
    <w:rsid w:val="00B357E4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CE1F0F04794657817E342AE415117E">
    <w:name w:val="3ECE1F0F04794657817E342AE415117E"/>
  </w:style>
  <w:style w:type="paragraph" w:customStyle="1" w:styleId="F01477F96AE94B22935724ACD3BD2BFE">
    <w:name w:val="F01477F96AE94B22935724ACD3BD2BFE"/>
  </w:style>
  <w:style w:type="paragraph" w:customStyle="1" w:styleId="22D795B77C9F45E6B8753EDE39A19CD5">
    <w:name w:val="22D795B77C9F45E6B8753EDE39A19CD5"/>
    <w:rsid w:val="000C36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2023-05-11T22:59:00Z</dcterms:created>
  <dcterms:modified xsi:type="dcterms:W3CDTF">2023-05-20T13:58:00Z</dcterms:modified>
  <cp:category/>
</cp:coreProperties>
</file>