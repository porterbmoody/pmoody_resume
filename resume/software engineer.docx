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4FD3DD74" w:rsidR="001755A8" w:rsidRPr="00CF1A49" w:rsidRDefault="00BE4C82" w:rsidP="005E04D5">
            <w:r>
              <w:t>Self motivated</w:t>
            </w:r>
            <w:r w:rsidR="009064FE">
              <w:t xml:space="preserve">, </w:t>
            </w:r>
            <w:r w:rsidR="00BF7AC2">
              <w:t xml:space="preserve">positive, </w:t>
            </w:r>
            <w:r w:rsidR="009064FE">
              <w:t>laborer</w:t>
            </w:r>
            <w:r w:rsidR="00904A09">
              <w:t xml:space="preserve">, </w:t>
            </w:r>
            <w:r w:rsidR="00810160">
              <w:t>construction</w:t>
            </w:r>
            <w:r w:rsidR="00D63F0C">
              <w:t>,</w:t>
            </w:r>
            <w:r w:rsidR="00E14E25">
              <w:t xml:space="preserve"> electrical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0EA153A6" w:rsidR="004E01EB" w:rsidRPr="00CF1A49" w:rsidRDefault="00D20F2B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450F6B82" w14:textId="21B7E60C" w:rsidR="00CD7E45" w:rsidRPr="00DD1DD1" w:rsidRDefault="004520CA" w:rsidP="00DD1DD1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Construction laborer</w:t>
            </w:r>
            <w:r w:rsidR="00981BD9">
              <w:rPr>
                <w:b w:val="0"/>
                <w:smallCaps/>
                <w:color w:val="595959" w:themeColor="text1" w:themeTint="A6"/>
              </w:rPr>
              <w:t xml:space="preserve"> 2 years</w:t>
            </w:r>
          </w:p>
          <w:p w14:paraId="03827976" w14:textId="3BB8B351" w:rsidR="003D1DAC" w:rsidRDefault="00981BD9" w:rsidP="008F058C">
            <w:pPr>
              <w:pStyle w:val="ListParagraph"/>
              <w:numPr>
                <w:ilvl w:val="0"/>
                <w:numId w:val="15"/>
              </w:numPr>
            </w:pPr>
            <w:r>
              <w:t>Helped with concrete projects, electrical projects, flooring, painting for residential homes</w:t>
            </w:r>
          </w:p>
          <w:p w14:paraId="6E10A61A" w14:textId="300D9B74" w:rsidR="00E617AA" w:rsidRPr="00CF1A49" w:rsidRDefault="00981BD9" w:rsidP="00D32A40">
            <w:pPr>
              <w:pStyle w:val="ListParagraph"/>
              <w:numPr>
                <w:ilvl w:val="0"/>
                <w:numId w:val="15"/>
              </w:numPr>
            </w:pPr>
            <w:r>
              <w:t xml:space="preserve">Worked with </w:t>
            </w:r>
            <w:r w:rsidR="00932CBF">
              <w:t xml:space="preserve">project </w:t>
            </w:r>
            <w:r w:rsidR="0016222F">
              <w:t>manager</w:t>
            </w:r>
            <w:r>
              <w:t xml:space="preserve"> to create </w:t>
            </w:r>
            <w:r w:rsidR="0016222F">
              <w:t>AutoCAD</w:t>
            </w:r>
            <w:r>
              <w:t xml:space="preserve"> software for getting permits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415F22BF" w:rsidR="0033356D" w:rsidRPr="00764F80" w:rsidRDefault="008F18CD" w:rsidP="0033356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Landsc</w:t>
            </w:r>
            <w:r w:rsidR="000B6E30">
              <w:rPr>
                <w:b w:val="0"/>
                <w:smallCaps/>
                <w:color w:val="595959" w:themeColor="text1" w:themeTint="A6"/>
              </w:rPr>
              <w:t>ape manager</w:t>
            </w:r>
          </w:p>
          <w:p w14:paraId="644C1852" w14:textId="4F2F6322" w:rsidR="00AC752B" w:rsidRDefault="00EA0AE9" w:rsidP="0033356D">
            <w:pPr>
              <w:pStyle w:val="ListParagraph"/>
              <w:numPr>
                <w:ilvl w:val="0"/>
                <w:numId w:val="15"/>
              </w:numPr>
            </w:pPr>
            <w:r>
              <w:t>Created plan and led landscape team in executing landscaping project</w:t>
            </w:r>
          </w:p>
          <w:p w14:paraId="0AD69E8B" w14:textId="613D9790" w:rsidR="00412872" w:rsidRDefault="00787C62" w:rsidP="0033356D">
            <w:pPr>
              <w:pStyle w:val="ListParagraph"/>
              <w:numPr>
                <w:ilvl w:val="0"/>
                <w:numId w:val="15"/>
              </w:numPr>
            </w:pPr>
            <w:r>
              <w:t>Estimated necessary tools and materials for getting job done</w:t>
            </w:r>
          </w:p>
          <w:p w14:paraId="4A4664F0" w14:textId="77007FDE" w:rsidR="00412872" w:rsidRDefault="00787C62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Communicated with team members to </w:t>
            </w:r>
            <w:r w:rsidR="000B6E30">
              <w:t>get project done correctly and efficiently</w:t>
            </w:r>
          </w:p>
          <w:p w14:paraId="626FF2D9" w14:textId="0FDB27AE" w:rsidR="00AC752B" w:rsidRPr="00764F80" w:rsidRDefault="00D030DA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Bookkeeper</w:t>
            </w:r>
          </w:p>
          <w:p w14:paraId="33E73037" w14:textId="44425F19" w:rsidR="00AC752B" w:rsidRDefault="00D030DA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Learned </w:t>
            </w:r>
            <w:r w:rsidR="00146126">
              <w:t xml:space="preserve">accounting/business terms and bookkeeping practices </w:t>
            </w:r>
          </w:p>
          <w:p w14:paraId="69B85519" w14:textId="06288266" w:rsidR="00821D31" w:rsidRDefault="00821D31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Input transaction entries in a timely manner </w:t>
            </w:r>
          </w:p>
          <w:p w14:paraId="33AA8DEC" w14:textId="2FB9875F" w:rsidR="00CA3EAC" w:rsidRPr="00764F80" w:rsidRDefault="00CD6407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solar sales representative</w:t>
            </w:r>
          </w:p>
          <w:p w14:paraId="5D393AD3" w14:textId="77777777" w:rsidR="00A12C23" w:rsidRDefault="00CC56C1" w:rsidP="007C2913">
            <w:pPr>
              <w:pStyle w:val="ListParagraph"/>
              <w:numPr>
                <w:ilvl w:val="0"/>
                <w:numId w:val="15"/>
              </w:numPr>
            </w:pPr>
            <w:r>
              <w:t xml:space="preserve">Set appointments with customers and </w:t>
            </w:r>
            <w:r w:rsidR="008268CD">
              <w:t xml:space="preserve">coordinated with solar company </w:t>
            </w:r>
            <w:r w:rsidR="00941A6A">
              <w:t>to carry out smooth deal closings</w:t>
            </w:r>
          </w:p>
          <w:p w14:paraId="4D66C79E" w14:textId="7C1328B8" w:rsidR="007C2913" w:rsidRPr="00764F80" w:rsidRDefault="007C2913" w:rsidP="007C291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 xml:space="preserve">software </w:t>
            </w:r>
            <w:r w:rsidR="00BB306B">
              <w:rPr>
                <w:b w:val="0"/>
                <w:smallCaps/>
                <w:color w:val="595959" w:themeColor="text1" w:themeTint="A6"/>
              </w:rPr>
              <w:t xml:space="preserve">engineer </w:t>
            </w:r>
            <w:r>
              <w:rPr>
                <w:b w:val="0"/>
                <w:smallCaps/>
                <w:color w:val="595959" w:themeColor="text1" w:themeTint="A6"/>
              </w:rPr>
              <w:t>wolff company</w:t>
            </w:r>
          </w:p>
          <w:p w14:paraId="72EE3926" w14:textId="011789B9" w:rsidR="007C2913" w:rsidRPr="00CF1A49" w:rsidRDefault="00C2628A" w:rsidP="00C2628A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Programmed in python to develop necessary tools for </w:t>
            </w:r>
            <w:r w:rsidR="00BA1DD3">
              <w:t xml:space="preserve">financial analysts to </w:t>
            </w:r>
            <w:r w:rsidR="000B495A">
              <w:t>use for market predictions</w:t>
            </w:r>
          </w:p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08058672" w:rsidR="00F5596A" w:rsidRPr="00CF1A49" w:rsidRDefault="00A83019" w:rsidP="00F5596A">
      <w:pPr>
        <w:pStyle w:val="Heading2"/>
      </w:pPr>
      <w:r>
        <w:t xml:space="preserve">data </w:t>
      </w:r>
      <w:r w:rsidR="00F5596A">
        <w:t>science bachelors, Math minor</w:t>
      </w:r>
      <w:r w:rsidR="00F5596A" w:rsidRPr="00CF1A49">
        <w:t xml:space="preserve">, </w:t>
      </w:r>
      <w:r w:rsidR="00F5596A">
        <w:rPr>
          <w:rStyle w:val="SubtleReference"/>
        </w:rPr>
        <w:t>Brigham Young University-Idaho</w:t>
      </w:r>
    </w:p>
    <w:p w14:paraId="37A29393" w14:textId="41FE3907" w:rsidR="00F5596A" w:rsidRDefault="00207CBD" w:rsidP="00F5596A">
      <w:pPr>
        <w:pStyle w:val="ListParagraph"/>
        <w:numPr>
          <w:ilvl w:val="0"/>
          <w:numId w:val="14"/>
        </w:numPr>
      </w:pPr>
      <w:r>
        <w:t xml:space="preserve">Emphasis in </w:t>
      </w:r>
      <w:r w:rsidR="00F2694D">
        <w:t>machine learning and software engineering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4DD6EBDC" w:rsidR="00F5596A" w:rsidRPr="006E1507" w:rsidRDefault="00F208E5" w:rsidP="00C5216D">
            <w:pPr>
              <w:pStyle w:val="ListBullet"/>
              <w:contextualSpacing w:val="0"/>
            </w:pPr>
            <w:r>
              <w:t>Bilingual</w:t>
            </w:r>
            <w:r w:rsidR="00A53A2F">
              <w:t>, Spanish</w:t>
            </w:r>
          </w:p>
          <w:p w14:paraId="7F32C6C9" w14:textId="171F5E03" w:rsidR="00F5596A" w:rsidRPr="006E1507" w:rsidRDefault="005F4A63" w:rsidP="00C5216D">
            <w:pPr>
              <w:pStyle w:val="ListBullet"/>
              <w:contextualSpacing w:val="0"/>
            </w:pPr>
            <w:r>
              <w:t>Communication, reliability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5A01007C" w14:textId="4C927481" w:rsidR="00F5596A" w:rsidRPr="006E1507" w:rsidRDefault="00AC30EB" w:rsidP="00C5216D">
            <w:pPr>
              <w:pStyle w:val="ListBullet"/>
              <w:contextualSpacing w:val="0"/>
            </w:pPr>
            <w:r>
              <w:t>Can drive, operate tools, machinery</w:t>
            </w:r>
          </w:p>
          <w:p w14:paraId="737C6B70" w14:textId="05294B5C" w:rsidR="00F5596A" w:rsidRPr="006E1507" w:rsidRDefault="008E7958" w:rsidP="00C5216D">
            <w:pPr>
              <w:pStyle w:val="ListBullet"/>
              <w:contextualSpacing w:val="0"/>
            </w:pPr>
            <w:r>
              <w:t>Windows/linux/IT experience</w:t>
            </w:r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7CC1BB03" w:rsidR="0050495A" w:rsidRPr="006E1507" w:rsidRDefault="0050495A" w:rsidP="00D84C3F">
            <w:pPr>
              <w:pStyle w:val="ListBullet"/>
              <w:contextualSpacing w:val="0"/>
            </w:pPr>
            <w:r>
              <w:t xml:space="preserve">Willing to learn and adapt to new </w:t>
            </w:r>
            <w:r w:rsidR="007E08F9">
              <w:t>tools and methods</w:t>
            </w:r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>Able to problem solve complex problems with unique or creative approaches</w:t>
            </w:r>
          </w:p>
          <w:p w14:paraId="6FD90508" w14:textId="24E2D31F" w:rsidR="0050495A" w:rsidRPr="006E1507" w:rsidRDefault="002B2AC3" w:rsidP="00D84C3F">
            <w:pPr>
              <w:pStyle w:val="ListBullet"/>
              <w:contextualSpacing w:val="0"/>
            </w:pPr>
            <w:r>
              <w:t>Clear communication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2A97" w14:textId="77777777" w:rsidR="00136D61" w:rsidRDefault="00136D61" w:rsidP="0068194B">
      <w:r>
        <w:separator/>
      </w:r>
    </w:p>
    <w:p w14:paraId="1119D593" w14:textId="77777777" w:rsidR="00136D61" w:rsidRDefault="00136D61"/>
    <w:p w14:paraId="27231F7A" w14:textId="77777777" w:rsidR="00136D61" w:rsidRDefault="00136D61"/>
  </w:endnote>
  <w:endnote w:type="continuationSeparator" w:id="0">
    <w:p w14:paraId="5B0D6849" w14:textId="77777777" w:rsidR="00136D61" w:rsidRDefault="00136D61" w:rsidP="0068194B">
      <w:r>
        <w:continuationSeparator/>
      </w:r>
    </w:p>
    <w:p w14:paraId="2C6698BB" w14:textId="77777777" w:rsidR="00136D61" w:rsidRDefault="00136D61"/>
    <w:p w14:paraId="76FDFA19" w14:textId="77777777" w:rsidR="00136D61" w:rsidRDefault="00136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2F5A" w14:textId="77777777" w:rsidR="00136D61" w:rsidRDefault="00136D61" w:rsidP="0068194B">
      <w:r>
        <w:separator/>
      </w:r>
    </w:p>
    <w:p w14:paraId="38F575AC" w14:textId="77777777" w:rsidR="00136D61" w:rsidRDefault="00136D61"/>
    <w:p w14:paraId="3BB0297E" w14:textId="77777777" w:rsidR="00136D61" w:rsidRDefault="00136D61"/>
  </w:footnote>
  <w:footnote w:type="continuationSeparator" w:id="0">
    <w:p w14:paraId="2BA11420" w14:textId="77777777" w:rsidR="00136D61" w:rsidRDefault="00136D61" w:rsidP="0068194B">
      <w:r>
        <w:continuationSeparator/>
      </w:r>
    </w:p>
    <w:p w14:paraId="5D8DE079" w14:textId="77777777" w:rsidR="00136D61" w:rsidRDefault="00136D61"/>
    <w:p w14:paraId="26E95B6C" w14:textId="77777777" w:rsidR="00136D61" w:rsidRDefault="00136D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44D0B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4037"/>
    <w:rsid w:val="00097E03"/>
    <w:rsid w:val="000A5A19"/>
    <w:rsid w:val="000A7A03"/>
    <w:rsid w:val="000B2BA5"/>
    <w:rsid w:val="000B4433"/>
    <w:rsid w:val="000B495A"/>
    <w:rsid w:val="000B6B01"/>
    <w:rsid w:val="000B6E30"/>
    <w:rsid w:val="000B6F00"/>
    <w:rsid w:val="000C3E11"/>
    <w:rsid w:val="000F0538"/>
    <w:rsid w:val="000F2927"/>
    <w:rsid w:val="000F2F8C"/>
    <w:rsid w:val="0010006E"/>
    <w:rsid w:val="00101ECA"/>
    <w:rsid w:val="00102118"/>
    <w:rsid w:val="00103460"/>
    <w:rsid w:val="001045A8"/>
    <w:rsid w:val="001070D5"/>
    <w:rsid w:val="00114A91"/>
    <w:rsid w:val="00115F6C"/>
    <w:rsid w:val="0012006D"/>
    <w:rsid w:val="00123CF0"/>
    <w:rsid w:val="00136D61"/>
    <w:rsid w:val="001427E1"/>
    <w:rsid w:val="001451A4"/>
    <w:rsid w:val="00146076"/>
    <w:rsid w:val="00146126"/>
    <w:rsid w:val="00153064"/>
    <w:rsid w:val="0015309B"/>
    <w:rsid w:val="0015658C"/>
    <w:rsid w:val="0016222F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97A23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61D3"/>
    <w:rsid w:val="001E7E0C"/>
    <w:rsid w:val="001F0BB0"/>
    <w:rsid w:val="001F4E6D"/>
    <w:rsid w:val="001F5FC7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942"/>
    <w:rsid w:val="00297F18"/>
    <w:rsid w:val="002A1945"/>
    <w:rsid w:val="002A63FC"/>
    <w:rsid w:val="002B2958"/>
    <w:rsid w:val="002B2AC3"/>
    <w:rsid w:val="002B3FC8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D10CA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520CA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4CF6"/>
    <w:rsid w:val="00495001"/>
    <w:rsid w:val="00495F8D"/>
    <w:rsid w:val="004A1FAE"/>
    <w:rsid w:val="004A32FF"/>
    <w:rsid w:val="004A3BD9"/>
    <w:rsid w:val="004A5B30"/>
    <w:rsid w:val="004A62C8"/>
    <w:rsid w:val="004B06EB"/>
    <w:rsid w:val="004B6AD0"/>
    <w:rsid w:val="004C2D5D"/>
    <w:rsid w:val="004C33E1"/>
    <w:rsid w:val="004D0D1E"/>
    <w:rsid w:val="004D3FE5"/>
    <w:rsid w:val="004D7D56"/>
    <w:rsid w:val="004E01EB"/>
    <w:rsid w:val="004E2794"/>
    <w:rsid w:val="004E3903"/>
    <w:rsid w:val="004E5DDA"/>
    <w:rsid w:val="004F16E6"/>
    <w:rsid w:val="004F366F"/>
    <w:rsid w:val="0050495A"/>
    <w:rsid w:val="00505765"/>
    <w:rsid w:val="0050738D"/>
    <w:rsid w:val="00510392"/>
    <w:rsid w:val="00511C72"/>
    <w:rsid w:val="00513E2A"/>
    <w:rsid w:val="00516477"/>
    <w:rsid w:val="00516DDE"/>
    <w:rsid w:val="0051792C"/>
    <w:rsid w:val="005207E1"/>
    <w:rsid w:val="0052089E"/>
    <w:rsid w:val="00526A53"/>
    <w:rsid w:val="00527C11"/>
    <w:rsid w:val="00537F67"/>
    <w:rsid w:val="00540473"/>
    <w:rsid w:val="0055063E"/>
    <w:rsid w:val="0055316C"/>
    <w:rsid w:val="0055420A"/>
    <w:rsid w:val="00562DD6"/>
    <w:rsid w:val="00566A35"/>
    <w:rsid w:val="0056701E"/>
    <w:rsid w:val="00567CDF"/>
    <w:rsid w:val="00570EA9"/>
    <w:rsid w:val="00572720"/>
    <w:rsid w:val="005740D7"/>
    <w:rsid w:val="00585720"/>
    <w:rsid w:val="00587714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1BA6"/>
    <w:rsid w:val="005C27D8"/>
    <w:rsid w:val="005C4F64"/>
    <w:rsid w:val="005C5932"/>
    <w:rsid w:val="005C6CA8"/>
    <w:rsid w:val="005D3CA7"/>
    <w:rsid w:val="005D4CC1"/>
    <w:rsid w:val="005D5B43"/>
    <w:rsid w:val="005E04D5"/>
    <w:rsid w:val="005E3EE0"/>
    <w:rsid w:val="005F03EF"/>
    <w:rsid w:val="005F383B"/>
    <w:rsid w:val="005F4A63"/>
    <w:rsid w:val="005F4B91"/>
    <w:rsid w:val="005F55D2"/>
    <w:rsid w:val="0060679C"/>
    <w:rsid w:val="006067D0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272C"/>
    <w:rsid w:val="00697365"/>
    <w:rsid w:val="006A0C9A"/>
    <w:rsid w:val="006A17A9"/>
    <w:rsid w:val="006A1962"/>
    <w:rsid w:val="006B5D48"/>
    <w:rsid w:val="006B5F1F"/>
    <w:rsid w:val="006B7D7B"/>
    <w:rsid w:val="006C1A5E"/>
    <w:rsid w:val="006C464E"/>
    <w:rsid w:val="006C6966"/>
    <w:rsid w:val="006C6A76"/>
    <w:rsid w:val="006D0528"/>
    <w:rsid w:val="006D46DF"/>
    <w:rsid w:val="006D55E8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3E0A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332"/>
    <w:rsid w:val="00764F80"/>
    <w:rsid w:val="0076773A"/>
    <w:rsid w:val="00771ECC"/>
    <w:rsid w:val="007876EC"/>
    <w:rsid w:val="00787C62"/>
    <w:rsid w:val="0079206B"/>
    <w:rsid w:val="00795A92"/>
    <w:rsid w:val="00796076"/>
    <w:rsid w:val="007A2D30"/>
    <w:rsid w:val="007A386A"/>
    <w:rsid w:val="007A77AC"/>
    <w:rsid w:val="007C0566"/>
    <w:rsid w:val="007C21DA"/>
    <w:rsid w:val="007C2913"/>
    <w:rsid w:val="007C2D5C"/>
    <w:rsid w:val="007C3C17"/>
    <w:rsid w:val="007C46AE"/>
    <w:rsid w:val="007C606B"/>
    <w:rsid w:val="007D1102"/>
    <w:rsid w:val="007D122D"/>
    <w:rsid w:val="007D7C00"/>
    <w:rsid w:val="007E08F9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0160"/>
    <w:rsid w:val="00815D03"/>
    <w:rsid w:val="00821D31"/>
    <w:rsid w:val="00822B23"/>
    <w:rsid w:val="008268CD"/>
    <w:rsid w:val="00826A8B"/>
    <w:rsid w:val="00834955"/>
    <w:rsid w:val="00836179"/>
    <w:rsid w:val="00837809"/>
    <w:rsid w:val="00840073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E7958"/>
    <w:rsid w:val="008F058C"/>
    <w:rsid w:val="008F18CD"/>
    <w:rsid w:val="008F3B14"/>
    <w:rsid w:val="008F5BA7"/>
    <w:rsid w:val="008F5FD9"/>
    <w:rsid w:val="00901847"/>
    <w:rsid w:val="00901899"/>
    <w:rsid w:val="0090344B"/>
    <w:rsid w:val="00904A09"/>
    <w:rsid w:val="00905715"/>
    <w:rsid w:val="009064FE"/>
    <w:rsid w:val="00911364"/>
    <w:rsid w:val="0091321E"/>
    <w:rsid w:val="00913946"/>
    <w:rsid w:val="00915D39"/>
    <w:rsid w:val="0092207A"/>
    <w:rsid w:val="00924216"/>
    <w:rsid w:val="0092726B"/>
    <w:rsid w:val="00932CBF"/>
    <w:rsid w:val="009361BA"/>
    <w:rsid w:val="00941A6A"/>
    <w:rsid w:val="00944F78"/>
    <w:rsid w:val="009510E7"/>
    <w:rsid w:val="009524C1"/>
    <w:rsid w:val="009525FD"/>
    <w:rsid w:val="00952C89"/>
    <w:rsid w:val="009571D8"/>
    <w:rsid w:val="009650EA"/>
    <w:rsid w:val="009737C6"/>
    <w:rsid w:val="0097790C"/>
    <w:rsid w:val="00981BD9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1510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A2F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83019"/>
    <w:rsid w:val="00A93A5D"/>
    <w:rsid w:val="00AA0AF6"/>
    <w:rsid w:val="00AA4B73"/>
    <w:rsid w:val="00AB32F8"/>
    <w:rsid w:val="00AB610B"/>
    <w:rsid w:val="00AB6475"/>
    <w:rsid w:val="00AC30EB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4AD5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A0D22"/>
    <w:rsid w:val="00BA1546"/>
    <w:rsid w:val="00BA1DD3"/>
    <w:rsid w:val="00BA3458"/>
    <w:rsid w:val="00BB306B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2A11"/>
    <w:rsid w:val="00BE423E"/>
    <w:rsid w:val="00BE4C82"/>
    <w:rsid w:val="00BF0AF8"/>
    <w:rsid w:val="00BF61AC"/>
    <w:rsid w:val="00BF7AC2"/>
    <w:rsid w:val="00C06AD5"/>
    <w:rsid w:val="00C23105"/>
    <w:rsid w:val="00C2628A"/>
    <w:rsid w:val="00C27DAD"/>
    <w:rsid w:val="00C30BD7"/>
    <w:rsid w:val="00C36478"/>
    <w:rsid w:val="00C37192"/>
    <w:rsid w:val="00C46195"/>
    <w:rsid w:val="00C47FA6"/>
    <w:rsid w:val="00C54317"/>
    <w:rsid w:val="00C57FC6"/>
    <w:rsid w:val="00C60525"/>
    <w:rsid w:val="00C63A51"/>
    <w:rsid w:val="00C64134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56C1"/>
    <w:rsid w:val="00CC6863"/>
    <w:rsid w:val="00CD323D"/>
    <w:rsid w:val="00CD4FAA"/>
    <w:rsid w:val="00CD52E3"/>
    <w:rsid w:val="00CD6407"/>
    <w:rsid w:val="00CD69A1"/>
    <w:rsid w:val="00CD6D10"/>
    <w:rsid w:val="00CD7E45"/>
    <w:rsid w:val="00CE01B2"/>
    <w:rsid w:val="00CE4030"/>
    <w:rsid w:val="00CE64B3"/>
    <w:rsid w:val="00CE726D"/>
    <w:rsid w:val="00CF192E"/>
    <w:rsid w:val="00CF1A49"/>
    <w:rsid w:val="00D030DA"/>
    <w:rsid w:val="00D038D3"/>
    <w:rsid w:val="00D03954"/>
    <w:rsid w:val="00D03DB4"/>
    <w:rsid w:val="00D0630C"/>
    <w:rsid w:val="00D17CE8"/>
    <w:rsid w:val="00D20F2B"/>
    <w:rsid w:val="00D243A9"/>
    <w:rsid w:val="00D24F32"/>
    <w:rsid w:val="00D305E5"/>
    <w:rsid w:val="00D32A40"/>
    <w:rsid w:val="00D32D20"/>
    <w:rsid w:val="00D37CD3"/>
    <w:rsid w:val="00D43B70"/>
    <w:rsid w:val="00D45556"/>
    <w:rsid w:val="00D5007D"/>
    <w:rsid w:val="00D54B0A"/>
    <w:rsid w:val="00D61764"/>
    <w:rsid w:val="00D63228"/>
    <w:rsid w:val="00D6394D"/>
    <w:rsid w:val="00D63F0C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4AEF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F0093"/>
    <w:rsid w:val="00DF4D6C"/>
    <w:rsid w:val="00E01923"/>
    <w:rsid w:val="00E0302A"/>
    <w:rsid w:val="00E07F89"/>
    <w:rsid w:val="00E11623"/>
    <w:rsid w:val="00E14498"/>
    <w:rsid w:val="00E14E25"/>
    <w:rsid w:val="00E16439"/>
    <w:rsid w:val="00E179A6"/>
    <w:rsid w:val="00E17D59"/>
    <w:rsid w:val="00E2397A"/>
    <w:rsid w:val="00E24851"/>
    <w:rsid w:val="00E24CE2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7317C"/>
    <w:rsid w:val="00E81CC5"/>
    <w:rsid w:val="00E85A87"/>
    <w:rsid w:val="00E85B4A"/>
    <w:rsid w:val="00E9528E"/>
    <w:rsid w:val="00E968EB"/>
    <w:rsid w:val="00EA0AE9"/>
    <w:rsid w:val="00EA340D"/>
    <w:rsid w:val="00EA452E"/>
    <w:rsid w:val="00EA5099"/>
    <w:rsid w:val="00EB5844"/>
    <w:rsid w:val="00EC1135"/>
    <w:rsid w:val="00EC1351"/>
    <w:rsid w:val="00EC4CBF"/>
    <w:rsid w:val="00EC7FCB"/>
    <w:rsid w:val="00ED4D83"/>
    <w:rsid w:val="00ED7910"/>
    <w:rsid w:val="00EE0C58"/>
    <w:rsid w:val="00EE2CA8"/>
    <w:rsid w:val="00EE34CA"/>
    <w:rsid w:val="00EF11C8"/>
    <w:rsid w:val="00EF145B"/>
    <w:rsid w:val="00EF17E8"/>
    <w:rsid w:val="00EF2D27"/>
    <w:rsid w:val="00EF51D9"/>
    <w:rsid w:val="00EF7C8D"/>
    <w:rsid w:val="00F065A6"/>
    <w:rsid w:val="00F06946"/>
    <w:rsid w:val="00F07E97"/>
    <w:rsid w:val="00F130DD"/>
    <w:rsid w:val="00F17F39"/>
    <w:rsid w:val="00F208E5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3D13"/>
    <w:rsid w:val="00FD671D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14390"/>
    <w:rsid w:val="000513F8"/>
    <w:rsid w:val="000C3615"/>
    <w:rsid w:val="00270C41"/>
    <w:rsid w:val="002C00BF"/>
    <w:rsid w:val="002E04A4"/>
    <w:rsid w:val="00356694"/>
    <w:rsid w:val="003B79CE"/>
    <w:rsid w:val="003F0109"/>
    <w:rsid w:val="007060AF"/>
    <w:rsid w:val="007456B9"/>
    <w:rsid w:val="0082031A"/>
    <w:rsid w:val="009242CE"/>
    <w:rsid w:val="009955A8"/>
    <w:rsid w:val="00AA56A1"/>
    <w:rsid w:val="00B151F4"/>
    <w:rsid w:val="00B357E4"/>
    <w:rsid w:val="00C0425E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2023-06-15T03:29:00Z</dcterms:created>
  <dcterms:modified xsi:type="dcterms:W3CDTF">2023-06-26T18:10:00Z</dcterms:modified>
  <cp:category/>
</cp:coreProperties>
</file>