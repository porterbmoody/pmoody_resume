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3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51A83F8C" w14:textId="77777777" w:rsidTr="005E04D5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5E04D5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5E04D5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5E04D5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5E04D5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3E9AB719" w14:textId="1DDE4BED" w:rsidR="001755A8" w:rsidRPr="00CF1A49" w:rsidRDefault="003B67F1" w:rsidP="005E04D5">
            <w:r>
              <w:t>Financial advisor, marketing consultant.</w:t>
            </w:r>
          </w:p>
        </w:tc>
      </w:tr>
    </w:tbl>
    <w:p w14:paraId="7764796B" w14:textId="77777777" w:rsidR="00E3407A" w:rsidRDefault="00E3407A" w:rsidP="004E01EB">
      <w:pPr>
        <w:pStyle w:val="Heading1"/>
      </w:pPr>
    </w:p>
    <w:p w14:paraId="5247A04A" w14:textId="0EA153A6" w:rsidR="004E01EB" w:rsidRPr="00CF1A49" w:rsidRDefault="00D20F2B" w:rsidP="004E01EB">
      <w:pPr>
        <w:pStyle w:val="Heading1"/>
      </w:pPr>
      <w:r>
        <w:t>Experience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984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450F6B82" w14:textId="53671E73" w:rsidR="00CD7E45" w:rsidRPr="00DD1DD1" w:rsidRDefault="003B67F1" w:rsidP="00DD1DD1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Financial advisor Merrill Lynch, 4 years</w:t>
            </w:r>
          </w:p>
          <w:p w14:paraId="2AE7A38A" w14:textId="77777777" w:rsidR="00D21E4C" w:rsidRDefault="00D21E4C" w:rsidP="00D32A40">
            <w:pPr>
              <w:pStyle w:val="ListParagraph"/>
              <w:numPr>
                <w:ilvl w:val="0"/>
                <w:numId w:val="15"/>
              </w:numPr>
            </w:pPr>
            <w:r w:rsidRPr="00D21E4C">
              <w:t>Worked with investors to forecast predicted investment returns and tailored investment strategies based on their financial goals and risk tolerance.</w:t>
            </w:r>
          </w:p>
          <w:p w14:paraId="6E10A61A" w14:textId="63944024" w:rsidR="00E617AA" w:rsidRPr="00CF1A49" w:rsidRDefault="00D10210" w:rsidP="00D32A40">
            <w:pPr>
              <w:pStyle w:val="ListParagraph"/>
              <w:numPr>
                <w:ilvl w:val="0"/>
                <w:numId w:val="15"/>
              </w:numPr>
            </w:pPr>
            <w:r w:rsidRPr="00D10210">
              <w:t>Successfully managed investment portfolios, achieving an average annual return of 10% for clients over a four-year period.</w:t>
            </w:r>
          </w:p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503361B1" w14:textId="19106F20" w:rsidR="0033356D" w:rsidRPr="00764F80" w:rsidRDefault="003B67F1" w:rsidP="006A5AD3">
            <w:pPr>
              <w:pStyle w:val="Heading2"/>
              <w:tabs>
                <w:tab w:val="left" w:pos="3390"/>
              </w:tabs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marketing consultant, 2 years</w:t>
            </w:r>
          </w:p>
          <w:p w14:paraId="644C1852" w14:textId="5F69C3E0" w:rsidR="00AC752B" w:rsidRDefault="002B79A1" w:rsidP="0033356D">
            <w:pPr>
              <w:pStyle w:val="ListParagraph"/>
              <w:numPr>
                <w:ilvl w:val="0"/>
                <w:numId w:val="15"/>
              </w:numPr>
            </w:pPr>
            <w:r>
              <w:t xml:space="preserve">Created attractive, professional billboard, social media advertisement </w:t>
            </w:r>
            <w:proofErr w:type="gramStart"/>
            <w:r>
              <w:t>content</w:t>
            </w:r>
            <w:proofErr w:type="gramEnd"/>
          </w:p>
          <w:p w14:paraId="0AD69E8B" w14:textId="735774CD" w:rsidR="00412872" w:rsidRDefault="00FD6D50" w:rsidP="0033356D">
            <w:pPr>
              <w:pStyle w:val="ListParagraph"/>
              <w:numPr>
                <w:ilvl w:val="0"/>
                <w:numId w:val="15"/>
              </w:numPr>
            </w:pPr>
            <w:r w:rsidRPr="00FD6D50">
              <w:t>Developed and implemented targeted email marketing campaigns, resulting in a 20% increase in open rates.</w:t>
            </w:r>
          </w:p>
          <w:p w14:paraId="4A4664F0" w14:textId="312386D1" w:rsidR="00412872" w:rsidRDefault="00FD6D50" w:rsidP="00412872">
            <w:pPr>
              <w:pStyle w:val="ListParagraph"/>
              <w:numPr>
                <w:ilvl w:val="0"/>
                <w:numId w:val="15"/>
              </w:numPr>
            </w:pPr>
            <w:r>
              <w:t xml:space="preserve">Collaborated with team members, product managers, sales representatives to </w:t>
            </w:r>
          </w:p>
          <w:p w14:paraId="626FF2D9" w14:textId="0FDB27AE" w:rsidR="00AC752B" w:rsidRPr="00764F80" w:rsidRDefault="00D030DA" w:rsidP="00AC752B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Bookkeeper</w:t>
            </w:r>
          </w:p>
          <w:p w14:paraId="33E73037" w14:textId="44425F19" w:rsidR="00AC752B" w:rsidRDefault="00D030DA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Learned </w:t>
            </w:r>
            <w:r w:rsidR="00146126">
              <w:t xml:space="preserve">accounting/business terms and bookkeeping </w:t>
            </w:r>
            <w:proofErr w:type="gramStart"/>
            <w:r w:rsidR="00146126">
              <w:t>practices</w:t>
            </w:r>
            <w:proofErr w:type="gramEnd"/>
            <w:r w:rsidR="00146126">
              <w:t xml:space="preserve"> </w:t>
            </w:r>
          </w:p>
          <w:p w14:paraId="69B85519" w14:textId="06288266" w:rsidR="00821D31" w:rsidRDefault="00821D31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Input transaction entries in a timely manner </w:t>
            </w:r>
          </w:p>
          <w:p w14:paraId="33AA8DEC" w14:textId="2FB9875F" w:rsidR="00CA3EAC" w:rsidRPr="00764F80" w:rsidRDefault="00CD6407" w:rsidP="00CA3EA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solar sales representative</w:t>
            </w:r>
          </w:p>
          <w:p w14:paraId="5D393AD3" w14:textId="4450CF1B" w:rsidR="00A12C23" w:rsidRDefault="00CC56C1" w:rsidP="007C2913">
            <w:pPr>
              <w:pStyle w:val="ListParagraph"/>
              <w:numPr>
                <w:ilvl w:val="0"/>
                <w:numId w:val="15"/>
              </w:numPr>
            </w:pPr>
            <w:r>
              <w:t xml:space="preserve">Set appointments with customers and </w:t>
            </w:r>
            <w:r w:rsidR="008268CD">
              <w:t xml:space="preserve">coordinated with solar company </w:t>
            </w:r>
            <w:r w:rsidR="00941A6A">
              <w:t xml:space="preserve">to carry out smooth deal </w:t>
            </w:r>
            <w:r w:rsidR="00836EEC">
              <w:t>closings.</w:t>
            </w:r>
          </w:p>
          <w:p w14:paraId="4D66C79E" w14:textId="5D2EA79B" w:rsidR="007C2913" w:rsidRPr="00764F80" w:rsidRDefault="00FD6D50" w:rsidP="007C2913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intern at</w:t>
            </w:r>
            <w:r w:rsidR="00BB306B">
              <w:rPr>
                <w:b w:val="0"/>
                <w:smallCaps/>
                <w:color w:val="595959" w:themeColor="text1" w:themeTint="A6"/>
              </w:rPr>
              <w:t xml:space="preserve"> </w:t>
            </w:r>
            <w:r w:rsidR="007C2913">
              <w:rPr>
                <w:b w:val="0"/>
                <w:smallCaps/>
                <w:color w:val="595959" w:themeColor="text1" w:themeTint="A6"/>
              </w:rPr>
              <w:t>wolff company</w:t>
            </w:r>
          </w:p>
          <w:p w14:paraId="72EE3926" w14:textId="5D7A95AF" w:rsidR="007C2913" w:rsidRPr="00CF1A49" w:rsidRDefault="00FD6D50" w:rsidP="00C2628A">
            <w:pPr>
              <w:pStyle w:val="ListParagraph"/>
              <w:numPr>
                <w:ilvl w:val="0"/>
                <w:numId w:val="15"/>
              </w:numPr>
            </w:pPr>
            <w:r>
              <w:t>Python market forecasting using random forest</w:t>
            </w:r>
          </w:p>
        </w:tc>
      </w:tr>
    </w:tbl>
    <w:p w14:paraId="00518AD3" w14:textId="77777777" w:rsidR="00F5596A" w:rsidRDefault="00F5596A" w:rsidP="00F5596A">
      <w:pPr>
        <w:pStyle w:val="Heading1"/>
      </w:pPr>
      <w:r>
        <w:t>Education</w:t>
      </w:r>
    </w:p>
    <w:p w14:paraId="7647B2C8" w14:textId="0F518AC0" w:rsidR="00F5596A" w:rsidRPr="00CF1A49" w:rsidRDefault="003B67F1" w:rsidP="00F5596A">
      <w:pPr>
        <w:pStyle w:val="Heading2"/>
      </w:pPr>
      <w:r>
        <w:t xml:space="preserve">marketing </w:t>
      </w:r>
      <w:r w:rsidR="00F5596A">
        <w:t>bachelors</w:t>
      </w:r>
      <w:r w:rsidR="00F5596A" w:rsidRPr="00CF1A49">
        <w:t xml:space="preserve">, </w:t>
      </w:r>
      <w:r>
        <w:rPr>
          <w:rStyle w:val="SubtleReference"/>
        </w:rPr>
        <w:t>university of pennsylvania</w:t>
      </w:r>
    </w:p>
    <w:p w14:paraId="37A29393" w14:textId="618C7D2C" w:rsidR="00F5596A" w:rsidRDefault="00761035" w:rsidP="00F5596A">
      <w:pPr>
        <w:pStyle w:val="ListParagraph"/>
        <w:numPr>
          <w:ilvl w:val="0"/>
          <w:numId w:val="14"/>
        </w:numPr>
      </w:pPr>
      <w:r>
        <w:t>Communication minor</w:t>
      </w:r>
    </w:p>
    <w:p w14:paraId="278D1779" w14:textId="73043E0C" w:rsidR="00F5596A" w:rsidRPr="00CF1A49" w:rsidRDefault="00F5596A" w:rsidP="00F5596A">
      <w:pPr>
        <w:pStyle w:val="ListParagraph"/>
        <w:numPr>
          <w:ilvl w:val="0"/>
          <w:numId w:val="14"/>
        </w:numPr>
      </w:pPr>
      <w:r>
        <w:t>GPA: 3.7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77254B06" w14:textId="77777777" w:rsidTr="00F5596A">
        <w:tc>
          <w:tcPr>
            <w:tcW w:w="4680" w:type="dxa"/>
          </w:tcPr>
          <w:p w14:paraId="5976F974" w14:textId="75C7220D" w:rsidR="001F4E6D" w:rsidRPr="006E1507" w:rsidRDefault="001F4E6D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58EC2A72" w14:textId="2568A601" w:rsidR="001E3120" w:rsidRPr="006E1507" w:rsidRDefault="001E3120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Skills:"/>
        <w:tag w:val="Skills:"/>
        <w:id w:val="-826272802"/>
        <w:placeholder>
          <w:docPart w:val="22D795B77C9F45E6B8753EDE39A19CD5"/>
        </w:placeholder>
        <w:temporary/>
        <w:showingPlcHdr/>
        <w15:appearance w15:val="hidden"/>
      </w:sdtPr>
      <w:sdtContent>
        <w:p w14:paraId="44DBCDAC" w14:textId="77777777" w:rsidR="00F5596A" w:rsidRPr="00CF1A49" w:rsidRDefault="00F5596A" w:rsidP="00F5596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F5596A" w:rsidRPr="006E1507" w14:paraId="07329217" w14:textId="77777777" w:rsidTr="0050495A">
        <w:tc>
          <w:tcPr>
            <w:tcW w:w="5400" w:type="dxa"/>
          </w:tcPr>
          <w:p w14:paraId="3F6E229D" w14:textId="4DD6EBDC" w:rsidR="00F5596A" w:rsidRPr="006E1507" w:rsidRDefault="00F208E5" w:rsidP="00C5216D">
            <w:pPr>
              <w:pStyle w:val="ListBullet"/>
              <w:contextualSpacing w:val="0"/>
            </w:pPr>
            <w:r>
              <w:t>Bilingual</w:t>
            </w:r>
            <w:r w:rsidR="00A53A2F">
              <w:t>, Spanish</w:t>
            </w:r>
          </w:p>
          <w:p w14:paraId="7F32C6C9" w14:textId="171F5E03" w:rsidR="00F5596A" w:rsidRPr="006E1507" w:rsidRDefault="005F4A63" w:rsidP="00C5216D">
            <w:pPr>
              <w:pStyle w:val="ListBullet"/>
              <w:contextualSpacing w:val="0"/>
            </w:pPr>
            <w:r>
              <w:t>Communication, reliability</w:t>
            </w:r>
          </w:p>
        </w:tc>
        <w:tc>
          <w:tcPr>
            <w:tcW w:w="5400" w:type="dxa"/>
            <w:tcMar>
              <w:left w:w="360" w:type="dxa"/>
            </w:tcMar>
          </w:tcPr>
          <w:p w14:paraId="5A01007C" w14:textId="309F7488" w:rsidR="00F5596A" w:rsidRPr="006E1507" w:rsidRDefault="00093EF6" w:rsidP="00C5216D">
            <w:pPr>
              <w:pStyle w:val="ListBullet"/>
              <w:contextualSpacing w:val="0"/>
            </w:pPr>
            <w:r>
              <w:t xml:space="preserve">Can lift 50+ </w:t>
            </w:r>
            <w:proofErr w:type="spellStart"/>
            <w:proofErr w:type="gramStart"/>
            <w:r>
              <w:t>lbs</w:t>
            </w:r>
            <w:proofErr w:type="spellEnd"/>
            <w:proofErr w:type="gramEnd"/>
          </w:p>
          <w:p w14:paraId="737C6B70" w14:textId="05294B5C" w:rsidR="00F5596A" w:rsidRPr="006E1507" w:rsidRDefault="008E7958" w:rsidP="00C5216D">
            <w:pPr>
              <w:pStyle w:val="ListBullet"/>
              <w:contextualSpacing w:val="0"/>
            </w:pPr>
            <w:r>
              <w:t>Windows/</w:t>
            </w:r>
            <w:proofErr w:type="spellStart"/>
            <w:r>
              <w:t>linux</w:t>
            </w:r>
            <w:proofErr w:type="spellEnd"/>
            <w:r>
              <w:t>/IT experience</w:t>
            </w:r>
          </w:p>
        </w:tc>
      </w:tr>
    </w:tbl>
    <w:p w14:paraId="62867F65" w14:textId="28DBC7A5" w:rsidR="0050495A" w:rsidRPr="00CF1A49" w:rsidRDefault="0050495A" w:rsidP="0050495A">
      <w:pPr>
        <w:pStyle w:val="Heading1"/>
      </w:pPr>
      <w:r>
        <w:t>soft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50495A" w:rsidRPr="006E1507" w14:paraId="73A30647" w14:textId="77777777" w:rsidTr="00D84C3F">
        <w:tc>
          <w:tcPr>
            <w:tcW w:w="4675" w:type="dxa"/>
          </w:tcPr>
          <w:p w14:paraId="5CD229CB" w14:textId="7CC1BB03" w:rsidR="0050495A" w:rsidRPr="006E1507" w:rsidRDefault="0050495A" w:rsidP="00D84C3F">
            <w:pPr>
              <w:pStyle w:val="ListBullet"/>
              <w:contextualSpacing w:val="0"/>
            </w:pPr>
            <w:r>
              <w:t xml:space="preserve">Willing to learn and adapt to new </w:t>
            </w:r>
            <w:r w:rsidR="007E08F9">
              <w:t xml:space="preserve">tools and </w:t>
            </w:r>
            <w:proofErr w:type="gramStart"/>
            <w:r w:rsidR="007E08F9">
              <w:t>methods</w:t>
            </w:r>
            <w:proofErr w:type="gramEnd"/>
          </w:p>
          <w:p w14:paraId="059A445D" w14:textId="13FA1768" w:rsidR="0050495A" w:rsidRPr="006E1507" w:rsidRDefault="0050495A" w:rsidP="00D84C3F">
            <w:pPr>
              <w:pStyle w:val="ListBullet"/>
              <w:contextualSpacing w:val="0"/>
            </w:pPr>
            <w:r>
              <w:t>Willing to get tasks done to fulfill deadlines</w:t>
            </w:r>
          </w:p>
        </w:tc>
        <w:tc>
          <w:tcPr>
            <w:tcW w:w="4675" w:type="dxa"/>
            <w:tcMar>
              <w:left w:w="360" w:type="dxa"/>
            </w:tcMar>
          </w:tcPr>
          <w:p w14:paraId="0A3D61AE" w14:textId="31746600" w:rsidR="0050495A" w:rsidRPr="006E1507" w:rsidRDefault="00764332" w:rsidP="00D84C3F">
            <w:pPr>
              <w:pStyle w:val="ListBullet"/>
              <w:contextualSpacing w:val="0"/>
            </w:pPr>
            <w:r>
              <w:t xml:space="preserve">Able to problem solve complex problems with unique or creative </w:t>
            </w:r>
            <w:proofErr w:type="gramStart"/>
            <w:r>
              <w:t>approaches</w:t>
            </w:r>
            <w:proofErr w:type="gramEnd"/>
          </w:p>
          <w:p w14:paraId="6FD90508" w14:textId="24E2D31F" w:rsidR="0050495A" w:rsidRPr="006E1507" w:rsidRDefault="002B2AC3" w:rsidP="00D84C3F">
            <w:pPr>
              <w:pStyle w:val="ListBullet"/>
              <w:contextualSpacing w:val="0"/>
            </w:pPr>
            <w:r>
              <w:t>Clear communication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F54B7B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97E7A" w14:textId="77777777" w:rsidR="007C28E7" w:rsidRDefault="007C28E7" w:rsidP="0068194B">
      <w:r>
        <w:separator/>
      </w:r>
    </w:p>
    <w:p w14:paraId="5D65BFD9" w14:textId="77777777" w:rsidR="007C28E7" w:rsidRDefault="007C28E7"/>
    <w:p w14:paraId="237DC425" w14:textId="77777777" w:rsidR="007C28E7" w:rsidRDefault="007C28E7"/>
  </w:endnote>
  <w:endnote w:type="continuationSeparator" w:id="0">
    <w:p w14:paraId="1DF53F51" w14:textId="77777777" w:rsidR="007C28E7" w:rsidRDefault="007C28E7" w:rsidP="0068194B">
      <w:r>
        <w:continuationSeparator/>
      </w:r>
    </w:p>
    <w:p w14:paraId="648ABAA6" w14:textId="77777777" w:rsidR="007C28E7" w:rsidRDefault="007C28E7"/>
    <w:p w14:paraId="3927634C" w14:textId="77777777" w:rsidR="007C28E7" w:rsidRDefault="007C2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8274" w14:textId="77777777" w:rsidR="007C28E7" w:rsidRDefault="007C28E7" w:rsidP="0068194B">
      <w:r>
        <w:separator/>
      </w:r>
    </w:p>
    <w:p w14:paraId="34329DC5" w14:textId="77777777" w:rsidR="007C28E7" w:rsidRDefault="007C28E7"/>
    <w:p w14:paraId="14DB4B56" w14:textId="77777777" w:rsidR="007C28E7" w:rsidRDefault="007C28E7"/>
  </w:footnote>
  <w:footnote w:type="continuationSeparator" w:id="0">
    <w:p w14:paraId="7D0DD0F3" w14:textId="77777777" w:rsidR="007C28E7" w:rsidRDefault="007C28E7" w:rsidP="0068194B">
      <w:r>
        <w:continuationSeparator/>
      </w:r>
    </w:p>
    <w:p w14:paraId="1615F6F6" w14:textId="77777777" w:rsidR="007C28E7" w:rsidRDefault="007C28E7"/>
    <w:p w14:paraId="63AFF86F" w14:textId="77777777" w:rsidR="007C28E7" w:rsidRDefault="007C28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DD045D"/>
    <w:multiLevelType w:val="hybridMultilevel"/>
    <w:tmpl w:val="C7F488F4"/>
    <w:lvl w:ilvl="0" w:tplc="86C24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7D4424"/>
    <w:multiLevelType w:val="hybridMultilevel"/>
    <w:tmpl w:val="2CE80B9C"/>
    <w:lvl w:ilvl="0" w:tplc="64187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1"/>
  </w:num>
  <w:num w:numId="6" w16cid:durableId="693650391">
    <w:abstractNumId w:val="3"/>
  </w:num>
  <w:num w:numId="7" w16cid:durableId="433520984">
    <w:abstractNumId w:val="12"/>
  </w:num>
  <w:num w:numId="8" w16cid:durableId="1501850951">
    <w:abstractNumId w:val="2"/>
  </w:num>
  <w:num w:numId="9" w16cid:durableId="1704087998">
    <w:abstractNumId w:val="13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  <w:num w:numId="14" w16cid:durableId="1913925709">
    <w:abstractNumId w:val="10"/>
  </w:num>
  <w:num w:numId="15" w16cid:durableId="76187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2EB2"/>
    <w:rsid w:val="00024584"/>
    <w:rsid w:val="00024730"/>
    <w:rsid w:val="00042B0B"/>
    <w:rsid w:val="00044B28"/>
    <w:rsid w:val="00044D0B"/>
    <w:rsid w:val="00055E95"/>
    <w:rsid w:val="0006007B"/>
    <w:rsid w:val="000670BB"/>
    <w:rsid w:val="0007021F"/>
    <w:rsid w:val="00073BB2"/>
    <w:rsid w:val="00075A9E"/>
    <w:rsid w:val="00076BA1"/>
    <w:rsid w:val="000775BF"/>
    <w:rsid w:val="000805D3"/>
    <w:rsid w:val="00080F21"/>
    <w:rsid w:val="00085A39"/>
    <w:rsid w:val="00091F06"/>
    <w:rsid w:val="000926DE"/>
    <w:rsid w:val="00093114"/>
    <w:rsid w:val="00093EF6"/>
    <w:rsid w:val="00094037"/>
    <w:rsid w:val="00097E03"/>
    <w:rsid w:val="000A5A19"/>
    <w:rsid w:val="000A7A03"/>
    <w:rsid w:val="000B2BA5"/>
    <w:rsid w:val="000B4433"/>
    <w:rsid w:val="000B495A"/>
    <w:rsid w:val="000B6B01"/>
    <w:rsid w:val="000B6E30"/>
    <w:rsid w:val="000B6F00"/>
    <w:rsid w:val="000C3E11"/>
    <w:rsid w:val="000F0538"/>
    <w:rsid w:val="000F2927"/>
    <w:rsid w:val="000F2F8C"/>
    <w:rsid w:val="0010006E"/>
    <w:rsid w:val="00101ECA"/>
    <w:rsid w:val="00102118"/>
    <w:rsid w:val="00103460"/>
    <w:rsid w:val="001045A8"/>
    <w:rsid w:val="001070D5"/>
    <w:rsid w:val="00114A91"/>
    <w:rsid w:val="00115F6C"/>
    <w:rsid w:val="0012006D"/>
    <w:rsid w:val="00122967"/>
    <w:rsid w:val="00123CF0"/>
    <w:rsid w:val="00136D61"/>
    <w:rsid w:val="001427E1"/>
    <w:rsid w:val="001451A4"/>
    <w:rsid w:val="00146076"/>
    <w:rsid w:val="00146126"/>
    <w:rsid w:val="00153064"/>
    <w:rsid w:val="0015309B"/>
    <w:rsid w:val="0015658C"/>
    <w:rsid w:val="0016222F"/>
    <w:rsid w:val="00163668"/>
    <w:rsid w:val="001712F8"/>
    <w:rsid w:val="00171566"/>
    <w:rsid w:val="00172E30"/>
    <w:rsid w:val="00174676"/>
    <w:rsid w:val="0017501E"/>
    <w:rsid w:val="001755A8"/>
    <w:rsid w:val="00182EFF"/>
    <w:rsid w:val="00184014"/>
    <w:rsid w:val="00192008"/>
    <w:rsid w:val="00197A23"/>
    <w:rsid w:val="001A09B5"/>
    <w:rsid w:val="001A3980"/>
    <w:rsid w:val="001C0E68"/>
    <w:rsid w:val="001C4B6F"/>
    <w:rsid w:val="001C5F12"/>
    <w:rsid w:val="001D0BF1"/>
    <w:rsid w:val="001D278D"/>
    <w:rsid w:val="001D4BEB"/>
    <w:rsid w:val="001E3120"/>
    <w:rsid w:val="001E3544"/>
    <w:rsid w:val="001E52FC"/>
    <w:rsid w:val="001E587C"/>
    <w:rsid w:val="001E61D3"/>
    <w:rsid w:val="001E7E0C"/>
    <w:rsid w:val="001F0BB0"/>
    <w:rsid w:val="001F4E6D"/>
    <w:rsid w:val="001F5FC7"/>
    <w:rsid w:val="001F6140"/>
    <w:rsid w:val="00203573"/>
    <w:rsid w:val="002046EE"/>
    <w:rsid w:val="0020597D"/>
    <w:rsid w:val="00207CBD"/>
    <w:rsid w:val="00213B4C"/>
    <w:rsid w:val="00224FEB"/>
    <w:rsid w:val="002253B0"/>
    <w:rsid w:val="00230AEA"/>
    <w:rsid w:val="00230B9C"/>
    <w:rsid w:val="00230C5B"/>
    <w:rsid w:val="0023131E"/>
    <w:rsid w:val="00233029"/>
    <w:rsid w:val="00236D54"/>
    <w:rsid w:val="00240C4D"/>
    <w:rsid w:val="00241D8C"/>
    <w:rsid w:val="00241FDB"/>
    <w:rsid w:val="002446E5"/>
    <w:rsid w:val="0024720C"/>
    <w:rsid w:val="00250EDF"/>
    <w:rsid w:val="00257FC8"/>
    <w:rsid w:val="0026076F"/>
    <w:rsid w:val="00260FF3"/>
    <w:rsid w:val="002617AE"/>
    <w:rsid w:val="002638D0"/>
    <w:rsid w:val="002647D3"/>
    <w:rsid w:val="00264CA8"/>
    <w:rsid w:val="00275EAE"/>
    <w:rsid w:val="00294998"/>
    <w:rsid w:val="0029776F"/>
    <w:rsid w:val="00297942"/>
    <w:rsid w:val="00297F18"/>
    <w:rsid w:val="002A1945"/>
    <w:rsid w:val="002A63FC"/>
    <w:rsid w:val="002B2958"/>
    <w:rsid w:val="002B2AC3"/>
    <w:rsid w:val="002B3FC8"/>
    <w:rsid w:val="002B79A1"/>
    <w:rsid w:val="002C1E0B"/>
    <w:rsid w:val="002D1797"/>
    <w:rsid w:val="002D23C5"/>
    <w:rsid w:val="002D6137"/>
    <w:rsid w:val="002E754C"/>
    <w:rsid w:val="002E7E61"/>
    <w:rsid w:val="002F05E5"/>
    <w:rsid w:val="002F254D"/>
    <w:rsid w:val="002F30E4"/>
    <w:rsid w:val="002F7286"/>
    <w:rsid w:val="00305D6C"/>
    <w:rsid w:val="00307140"/>
    <w:rsid w:val="00316DFF"/>
    <w:rsid w:val="003219CA"/>
    <w:rsid w:val="00322E1F"/>
    <w:rsid w:val="00325B57"/>
    <w:rsid w:val="0033356D"/>
    <w:rsid w:val="00333F31"/>
    <w:rsid w:val="00336056"/>
    <w:rsid w:val="00340B9F"/>
    <w:rsid w:val="003444D3"/>
    <w:rsid w:val="00344E7C"/>
    <w:rsid w:val="003544E1"/>
    <w:rsid w:val="00364862"/>
    <w:rsid w:val="00366398"/>
    <w:rsid w:val="003743BF"/>
    <w:rsid w:val="003840D1"/>
    <w:rsid w:val="0038637C"/>
    <w:rsid w:val="0038707D"/>
    <w:rsid w:val="00393253"/>
    <w:rsid w:val="00395172"/>
    <w:rsid w:val="003A0632"/>
    <w:rsid w:val="003A137A"/>
    <w:rsid w:val="003A30E5"/>
    <w:rsid w:val="003A6ADF"/>
    <w:rsid w:val="003A73B2"/>
    <w:rsid w:val="003B093A"/>
    <w:rsid w:val="003B5928"/>
    <w:rsid w:val="003B67F1"/>
    <w:rsid w:val="003D10CA"/>
    <w:rsid w:val="003D1DAC"/>
    <w:rsid w:val="003D380F"/>
    <w:rsid w:val="003D5373"/>
    <w:rsid w:val="003E160D"/>
    <w:rsid w:val="003F1D5F"/>
    <w:rsid w:val="0040104D"/>
    <w:rsid w:val="004018BF"/>
    <w:rsid w:val="00402B6C"/>
    <w:rsid w:val="00405128"/>
    <w:rsid w:val="00406CFF"/>
    <w:rsid w:val="00407789"/>
    <w:rsid w:val="00412872"/>
    <w:rsid w:val="00416B25"/>
    <w:rsid w:val="00420592"/>
    <w:rsid w:val="00420F03"/>
    <w:rsid w:val="00421598"/>
    <w:rsid w:val="004319E0"/>
    <w:rsid w:val="00431FE8"/>
    <w:rsid w:val="00435FEA"/>
    <w:rsid w:val="00437E8C"/>
    <w:rsid w:val="00440225"/>
    <w:rsid w:val="004403AB"/>
    <w:rsid w:val="0044558C"/>
    <w:rsid w:val="00445C45"/>
    <w:rsid w:val="004520CA"/>
    <w:rsid w:val="00456AB4"/>
    <w:rsid w:val="0046745C"/>
    <w:rsid w:val="00472234"/>
    <w:rsid w:val="004726BC"/>
    <w:rsid w:val="00474105"/>
    <w:rsid w:val="00477965"/>
    <w:rsid w:val="00480E6E"/>
    <w:rsid w:val="004854C0"/>
    <w:rsid w:val="00486277"/>
    <w:rsid w:val="0048636F"/>
    <w:rsid w:val="00494CF6"/>
    <w:rsid w:val="00495001"/>
    <w:rsid w:val="00495F8D"/>
    <w:rsid w:val="004A1FAE"/>
    <w:rsid w:val="004A32FF"/>
    <w:rsid w:val="004A3BD9"/>
    <w:rsid w:val="004A5B30"/>
    <w:rsid w:val="004A62C8"/>
    <w:rsid w:val="004B06EB"/>
    <w:rsid w:val="004B6894"/>
    <w:rsid w:val="004B6AD0"/>
    <w:rsid w:val="004C2D5D"/>
    <w:rsid w:val="004C33E1"/>
    <w:rsid w:val="004D0D1E"/>
    <w:rsid w:val="004D3FE5"/>
    <w:rsid w:val="004D7D56"/>
    <w:rsid w:val="004E01EB"/>
    <w:rsid w:val="004E0C72"/>
    <w:rsid w:val="004E2794"/>
    <w:rsid w:val="004E3903"/>
    <w:rsid w:val="004E5DDA"/>
    <w:rsid w:val="004F16E6"/>
    <w:rsid w:val="004F366F"/>
    <w:rsid w:val="0050495A"/>
    <w:rsid w:val="00505765"/>
    <w:rsid w:val="0050738D"/>
    <w:rsid w:val="00510392"/>
    <w:rsid w:val="00511C72"/>
    <w:rsid w:val="00513E2A"/>
    <w:rsid w:val="00516477"/>
    <w:rsid w:val="00516DDE"/>
    <w:rsid w:val="0051792C"/>
    <w:rsid w:val="005207E1"/>
    <w:rsid w:val="0052089E"/>
    <w:rsid w:val="00526A53"/>
    <w:rsid w:val="00527C11"/>
    <w:rsid w:val="00537F67"/>
    <w:rsid w:val="00540473"/>
    <w:rsid w:val="0055063E"/>
    <w:rsid w:val="0055316C"/>
    <w:rsid w:val="0055420A"/>
    <w:rsid w:val="00562DD6"/>
    <w:rsid w:val="00566A35"/>
    <w:rsid w:val="0056701E"/>
    <w:rsid w:val="00567CDF"/>
    <w:rsid w:val="00570EA9"/>
    <w:rsid w:val="00572720"/>
    <w:rsid w:val="005740D7"/>
    <w:rsid w:val="00585720"/>
    <w:rsid w:val="00587714"/>
    <w:rsid w:val="005942D6"/>
    <w:rsid w:val="0059653A"/>
    <w:rsid w:val="005A0670"/>
    <w:rsid w:val="005A0F26"/>
    <w:rsid w:val="005A1B10"/>
    <w:rsid w:val="005A1B99"/>
    <w:rsid w:val="005A6835"/>
    <w:rsid w:val="005A6850"/>
    <w:rsid w:val="005B1B1B"/>
    <w:rsid w:val="005B7DA1"/>
    <w:rsid w:val="005C1BA6"/>
    <w:rsid w:val="005C27D8"/>
    <w:rsid w:val="005C4F64"/>
    <w:rsid w:val="005C5932"/>
    <w:rsid w:val="005C6CA8"/>
    <w:rsid w:val="005D3CA7"/>
    <w:rsid w:val="005D4CC1"/>
    <w:rsid w:val="005D5B43"/>
    <w:rsid w:val="005E04D5"/>
    <w:rsid w:val="005E3EE0"/>
    <w:rsid w:val="005F03EF"/>
    <w:rsid w:val="005F383B"/>
    <w:rsid w:val="005F4A63"/>
    <w:rsid w:val="005F4B91"/>
    <w:rsid w:val="005F55D2"/>
    <w:rsid w:val="0060679C"/>
    <w:rsid w:val="006067D0"/>
    <w:rsid w:val="006102F6"/>
    <w:rsid w:val="006118A0"/>
    <w:rsid w:val="0061431A"/>
    <w:rsid w:val="0061507A"/>
    <w:rsid w:val="0062312F"/>
    <w:rsid w:val="00625F2C"/>
    <w:rsid w:val="0062651A"/>
    <w:rsid w:val="00645E71"/>
    <w:rsid w:val="00651E56"/>
    <w:rsid w:val="006618E9"/>
    <w:rsid w:val="0066454C"/>
    <w:rsid w:val="00666580"/>
    <w:rsid w:val="00671C1F"/>
    <w:rsid w:val="00680DBD"/>
    <w:rsid w:val="0068194B"/>
    <w:rsid w:val="0068294B"/>
    <w:rsid w:val="0068614C"/>
    <w:rsid w:val="00690A12"/>
    <w:rsid w:val="00692703"/>
    <w:rsid w:val="0069272C"/>
    <w:rsid w:val="00697365"/>
    <w:rsid w:val="006A0C9A"/>
    <w:rsid w:val="006A17A9"/>
    <w:rsid w:val="006A1962"/>
    <w:rsid w:val="006A5AD3"/>
    <w:rsid w:val="006B5D48"/>
    <w:rsid w:val="006B5F1F"/>
    <w:rsid w:val="006B7D7B"/>
    <w:rsid w:val="006C1A5E"/>
    <w:rsid w:val="006C464E"/>
    <w:rsid w:val="006C6966"/>
    <w:rsid w:val="006C6A76"/>
    <w:rsid w:val="006D0528"/>
    <w:rsid w:val="006D46DF"/>
    <w:rsid w:val="006D55E8"/>
    <w:rsid w:val="006D65FA"/>
    <w:rsid w:val="006D6CE5"/>
    <w:rsid w:val="006E0ABC"/>
    <w:rsid w:val="006E0FEF"/>
    <w:rsid w:val="006E1507"/>
    <w:rsid w:val="006E7171"/>
    <w:rsid w:val="006F19CB"/>
    <w:rsid w:val="00703801"/>
    <w:rsid w:val="00704C2C"/>
    <w:rsid w:val="007061CA"/>
    <w:rsid w:val="0070741F"/>
    <w:rsid w:val="00712D8B"/>
    <w:rsid w:val="007232B4"/>
    <w:rsid w:val="007273B7"/>
    <w:rsid w:val="00733E0A"/>
    <w:rsid w:val="007438A6"/>
    <w:rsid w:val="0074403D"/>
    <w:rsid w:val="00746D44"/>
    <w:rsid w:val="00746D71"/>
    <w:rsid w:val="007507A8"/>
    <w:rsid w:val="007538DC"/>
    <w:rsid w:val="00753FA5"/>
    <w:rsid w:val="00756871"/>
    <w:rsid w:val="00757803"/>
    <w:rsid w:val="00761035"/>
    <w:rsid w:val="00761765"/>
    <w:rsid w:val="007617AD"/>
    <w:rsid w:val="00764332"/>
    <w:rsid w:val="00764F80"/>
    <w:rsid w:val="0076773A"/>
    <w:rsid w:val="00771ECC"/>
    <w:rsid w:val="00773BDD"/>
    <w:rsid w:val="007876EC"/>
    <w:rsid w:val="00787C62"/>
    <w:rsid w:val="0079206B"/>
    <w:rsid w:val="00795A92"/>
    <w:rsid w:val="00796076"/>
    <w:rsid w:val="007A2D30"/>
    <w:rsid w:val="007A386A"/>
    <w:rsid w:val="007A77AC"/>
    <w:rsid w:val="007C0566"/>
    <w:rsid w:val="007C21DA"/>
    <w:rsid w:val="007C28E7"/>
    <w:rsid w:val="007C2913"/>
    <w:rsid w:val="007C2D5C"/>
    <w:rsid w:val="007C3C17"/>
    <w:rsid w:val="007C46AE"/>
    <w:rsid w:val="007C606B"/>
    <w:rsid w:val="007D1102"/>
    <w:rsid w:val="007D122D"/>
    <w:rsid w:val="007D7C00"/>
    <w:rsid w:val="007E08F9"/>
    <w:rsid w:val="007E3107"/>
    <w:rsid w:val="007E6A61"/>
    <w:rsid w:val="007E6C35"/>
    <w:rsid w:val="007F6041"/>
    <w:rsid w:val="00800AF7"/>
    <w:rsid w:val="00801140"/>
    <w:rsid w:val="008023FA"/>
    <w:rsid w:val="00803404"/>
    <w:rsid w:val="00805B48"/>
    <w:rsid w:val="00807448"/>
    <w:rsid w:val="00810160"/>
    <w:rsid w:val="00815D03"/>
    <w:rsid w:val="00821D31"/>
    <w:rsid w:val="00822B23"/>
    <w:rsid w:val="008268CD"/>
    <w:rsid w:val="00826A8B"/>
    <w:rsid w:val="00832669"/>
    <w:rsid w:val="00834955"/>
    <w:rsid w:val="00836179"/>
    <w:rsid w:val="00836EEC"/>
    <w:rsid w:val="00837809"/>
    <w:rsid w:val="00840073"/>
    <w:rsid w:val="00841A5B"/>
    <w:rsid w:val="008527BF"/>
    <w:rsid w:val="00853210"/>
    <w:rsid w:val="008557B1"/>
    <w:rsid w:val="00855A7B"/>
    <w:rsid w:val="00855B59"/>
    <w:rsid w:val="00860461"/>
    <w:rsid w:val="008611AF"/>
    <w:rsid w:val="0086487C"/>
    <w:rsid w:val="00867554"/>
    <w:rsid w:val="00870B20"/>
    <w:rsid w:val="0087205C"/>
    <w:rsid w:val="008829F8"/>
    <w:rsid w:val="00885897"/>
    <w:rsid w:val="00886C3B"/>
    <w:rsid w:val="008A26F5"/>
    <w:rsid w:val="008A6538"/>
    <w:rsid w:val="008B4FBE"/>
    <w:rsid w:val="008B5BD3"/>
    <w:rsid w:val="008C051A"/>
    <w:rsid w:val="008C4CBB"/>
    <w:rsid w:val="008C7056"/>
    <w:rsid w:val="008D07FB"/>
    <w:rsid w:val="008D238C"/>
    <w:rsid w:val="008D5882"/>
    <w:rsid w:val="008E0CFC"/>
    <w:rsid w:val="008E0FE1"/>
    <w:rsid w:val="008E7958"/>
    <w:rsid w:val="008F058C"/>
    <w:rsid w:val="008F18CD"/>
    <w:rsid w:val="008F3B14"/>
    <w:rsid w:val="008F5BA7"/>
    <w:rsid w:val="008F5FD9"/>
    <w:rsid w:val="00901847"/>
    <w:rsid w:val="00901899"/>
    <w:rsid w:val="0090344B"/>
    <w:rsid w:val="00904A09"/>
    <w:rsid w:val="00905715"/>
    <w:rsid w:val="009064FE"/>
    <w:rsid w:val="00911364"/>
    <w:rsid w:val="0091321E"/>
    <w:rsid w:val="00913946"/>
    <w:rsid w:val="00915D39"/>
    <w:rsid w:val="0092207A"/>
    <w:rsid w:val="00924216"/>
    <w:rsid w:val="0092726B"/>
    <w:rsid w:val="00932CBF"/>
    <w:rsid w:val="009361BA"/>
    <w:rsid w:val="00941A6A"/>
    <w:rsid w:val="00944F78"/>
    <w:rsid w:val="009510E7"/>
    <w:rsid w:val="009524C1"/>
    <w:rsid w:val="009525FD"/>
    <w:rsid w:val="00952C89"/>
    <w:rsid w:val="009571D8"/>
    <w:rsid w:val="009650EA"/>
    <w:rsid w:val="009737C6"/>
    <w:rsid w:val="0097790C"/>
    <w:rsid w:val="00981BD9"/>
    <w:rsid w:val="0098506E"/>
    <w:rsid w:val="0098660F"/>
    <w:rsid w:val="009877F8"/>
    <w:rsid w:val="00997527"/>
    <w:rsid w:val="00997610"/>
    <w:rsid w:val="009A2FD1"/>
    <w:rsid w:val="009A30B4"/>
    <w:rsid w:val="009A44CE"/>
    <w:rsid w:val="009A5426"/>
    <w:rsid w:val="009A7095"/>
    <w:rsid w:val="009B366F"/>
    <w:rsid w:val="009B3A71"/>
    <w:rsid w:val="009B6638"/>
    <w:rsid w:val="009C4820"/>
    <w:rsid w:val="009C4DFC"/>
    <w:rsid w:val="009D44F8"/>
    <w:rsid w:val="009E3160"/>
    <w:rsid w:val="009E6007"/>
    <w:rsid w:val="009F050F"/>
    <w:rsid w:val="009F0B1F"/>
    <w:rsid w:val="009F1510"/>
    <w:rsid w:val="009F220C"/>
    <w:rsid w:val="009F3B05"/>
    <w:rsid w:val="009F4931"/>
    <w:rsid w:val="009F573A"/>
    <w:rsid w:val="009F77CE"/>
    <w:rsid w:val="00A0232C"/>
    <w:rsid w:val="00A0671E"/>
    <w:rsid w:val="00A102E4"/>
    <w:rsid w:val="00A10C52"/>
    <w:rsid w:val="00A12C23"/>
    <w:rsid w:val="00A14534"/>
    <w:rsid w:val="00A14C2A"/>
    <w:rsid w:val="00A1686D"/>
    <w:rsid w:val="00A16DAA"/>
    <w:rsid w:val="00A24162"/>
    <w:rsid w:val="00A247FE"/>
    <w:rsid w:val="00A25023"/>
    <w:rsid w:val="00A270EA"/>
    <w:rsid w:val="00A27E5D"/>
    <w:rsid w:val="00A27F82"/>
    <w:rsid w:val="00A34BA2"/>
    <w:rsid w:val="00A34FC4"/>
    <w:rsid w:val="00A36F27"/>
    <w:rsid w:val="00A42E32"/>
    <w:rsid w:val="00A42E4D"/>
    <w:rsid w:val="00A46E63"/>
    <w:rsid w:val="00A50EEA"/>
    <w:rsid w:val="00A51DC5"/>
    <w:rsid w:val="00A53A2F"/>
    <w:rsid w:val="00A53DE1"/>
    <w:rsid w:val="00A5785C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83019"/>
    <w:rsid w:val="00A93A5D"/>
    <w:rsid w:val="00AA0AF6"/>
    <w:rsid w:val="00AA4B73"/>
    <w:rsid w:val="00AB32F8"/>
    <w:rsid w:val="00AB610B"/>
    <w:rsid w:val="00AB6475"/>
    <w:rsid w:val="00AC30EB"/>
    <w:rsid w:val="00AC752B"/>
    <w:rsid w:val="00AD360E"/>
    <w:rsid w:val="00AD40FB"/>
    <w:rsid w:val="00AD4895"/>
    <w:rsid w:val="00AD782D"/>
    <w:rsid w:val="00AE19B8"/>
    <w:rsid w:val="00AE7650"/>
    <w:rsid w:val="00AF0B21"/>
    <w:rsid w:val="00AF3CDA"/>
    <w:rsid w:val="00AF4AD5"/>
    <w:rsid w:val="00AF6FD9"/>
    <w:rsid w:val="00B10EBE"/>
    <w:rsid w:val="00B17724"/>
    <w:rsid w:val="00B20DE1"/>
    <w:rsid w:val="00B236F1"/>
    <w:rsid w:val="00B23DF5"/>
    <w:rsid w:val="00B300DD"/>
    <w:rsid w:val="00B3081F"/>
    <w:rsid w:val="00B4058F"/>
    <w:rsid w:val="00B41660"/>
    <w:rsid w:val="00B41C77"/>
    <w:rsid w:val="00B44051"/>
    <w:rsid w:val="00B46CDD"/>
    <w:rsid w:val="00B50F99"/>
    <w:rsid w:val="00B51528"/>
    <w:rsid w:val="00B51D1B"/>
    <w:rsid w:val="00B52344"/>
    <w:rsid w:val="00B540F4"/>
    <w:rsid w:val="00B57CD2"/>
    <w:rsid w:val="00B60FD0"/>
    <w:rsid w:val="00B622DF"/>
    <w:rsid w:val="00B6332A"/>
    <w:rsid w:val="00B80304"/>
    <w:rsid w:val="00B8165D"/>
    <w:rsid w:val="00B81760"/>
    <w:rsid w:val="00B81B40"/>
    <w:rsid w:val="00B834AD"/>
    <w:rsid w:val="00B8494C"/>
    <w:rsid w:val="00B92712"/>
    <w:rsid w:val="00BA0D22"/>
    <w:rsid w:val="00BA1546"/>
    <w:rsid w:val="00BA1DD3"/>
    <w:rsid w:val="00BA3458"/>
    <w:rsid w:val="00BB306B"/>
    <w:rsid w:val="00BB3C7E"/>
    <w:rsid w:val="00BB3E05"/>
    <w:rsid w:val="00BB4E51"/>
    <w:rsid w:val="00BB76A5"/>
    <w:rsid w:val="00BC2532"/>
    <w:rsid w:val="00BC3AF1"/>
    <w:rsid w:val="00BC4B57"/>
    <w:rsid w:val="00BC65DE"/>
    <w:rsid w:val="00BD431F"/>
    <w:rsid w:val="00BD4C4D"/>
    <w:rsid w:val="00BE206A"/>
    <w:rsid w:val="00BE2A11"/>
    <w:rsid w:val="00BE423E"/>
    <w:rsid w:val="00BE4C82"/>
    <w:rsid w:val="00BF0AF8"/>
    <w:rsid w:val="00BF61AC"/>
    <w:rsid w:val="00BF7AC2"/>
    <w:rsid w:val="00C06AD5"/>
    <w:rsid w:val="00C23105"/>
    <w:rsid w:val="00C2628A"/>
    <w:rsid w:val="00C27DAD"/>
    <w:rsid w:val="00C30BD7"/>
    <w:rsid w:val="00C36478"/>
    <w:rsid w:val="00C37192"/>
    <w:rsid w:val="00C40159"/>
    <w:rsid w:val="00C46195"/>
    <w:rsid w:val="00C47FA6"/>
    <w:rsid w:val="00C54317"/>
    <w:rsid w:val="00C57FC6"/>
    <w:rsid w:val="00C60525"/>
    <w:rsid w:val="00C63A51"/>
    <w:rsid w:val="00C64134"/>
    <w:rsid w:val="00C66A7D"/>
    <w:rsid w:val="00C71B81"/>
    <w:rsid w:val="00C779DA"/>
    <w:rsid w:val="00C814F7"/>
    <w:rsid w:val="00C83299"/>
    <w:rsid w:val="00C97556"/>
    <w:rsid w:val="00CA1494"/>
    <w:rsid w:val="00CA3EAC"/>
    <w:rsid w:val="00CA4B4D"/>
    <w:rsid w:val="00CB35C3"/>
    <w:rsid w:val="00CC23B7"/>
    <w:rsid w:val="00CC56C1"/>
    <w:rsid w:val="00CC6863"/>
    <w:rsid w:val="00CD323D"/>
    <w:rsid w:val="00CD4FAA"/>
    <w:rsid w:val="00CD52E3"/>
    <w:rsid w:val="00CD6407"/>
    <w:rsid w:val="00CD69A1"/>
    <w:rsid w:val="00CD6D10"/>
    <w:rsid w:val="00CD7E45"/>
    <w:rsid w:val="00CE01B2"/>
    <w:rsid w:val="00CE4030"/>
    <w:rsid w:val="00CE64B3"/>
    <w:rsid w:val="00CE726D"/>
    <w:rsid w:val="00CF192E"/>
    <w:rsid w:val="00CF1A49"/>
    <w:rsid w:val="00D030DA"/>
    <w:rsid w:val="00D038D3"/>
    <w:rsid w:val="00D03954"/>
    <w:rsid w:val="00D03DB4"/>
    <w:rsid w:val="00D0630C"/>
    <w:rsid w:val="00D10210"/>
    <w:rsid w:val="00D17CE8"/>
    <w:rsid w:val="00D20F2B"/>
    <w:rsid w:val="00D21E4C"/>
    <w:rsid w:val="00D243A9"/>
    <w:rsid w:val="00D24F32"/>
    <w:rsid w:val="00D305E5"/>
    <w:rsid w:val="00D32A40"/>
    <w:rsid w:val="00D32D20"/>
    <w:rsid w:val="00D37CD3"/>
    <w:rsid w:val="00D43B70"/>
    <w:rsid w:val="00D45556"/>
    <w:rsid w:val="00D5007D"/>
    <w:rsid w:val="00D54B0A"/>
    <w:rsid w:val="00D61764"/>
    <w:rsid w:val="00D63228"/>
    <w:rsid w:val="00D6394D"/>
    <w:rsid w:val="00D63F0C"/>
    <w:rsid w:val="00D66A52"/>
    <w:rsid w:val="00D66EFA"/>
    <w:rsid w:val="00D72A2D"/>
    <w:rsid w:val="00D72D9F"/>
    <w:rsid w:val="00D81450"/>
    <w:rsid w:val="00D870C4"/>
    <w:rsid w:val="00D9521A"/>
    <w:rsid w:val="00D9581E"/>
    <w:rsid w:val="00D978A4"/>
    <w:rsid w:val="00DA08C2"/>
    <w:rsid w:val="00DA3914"/>
    <w:rsid w:val="00DA59AA"/>
    <w:rsid w:val="00DA6107"/>
    <w:rsid w:val="00DB4AEF"/>
    <w:rsid w:val="00DB6915"/>
    <w:rsid w:val="00DB7E1E"/>
    <w:rsid w:val="00DC0D91"/>
    <w:rsid w:val="00DC0E28"/>
    <w:rsid w:val="00DC1B78"/>
    <w:rsid w:val="00DC2A2F"/>
    <w:rsid w:val="00DC600B"/>
    <w:rsid w:val="00DC618F"/>
    <w:rsid w:val="00DD1DD1"/>
    <w:rsid w:val="00DD3481"/>
    <w:rsid w:val="00DD44E4"/>
    <w:rsid w:val="00DD6DFE"/>
    <w:rsid w:val="00DE0FAA"/>
    <w:rsid w:val="00DE136D"/>
    <w:rsid w:val="00DE2005"/>
    <w:rsid w:val="00DE3E37"/>
    <w:rsid w:val="00DE6534"/>
    <w:rsid w:val="00DE6820"/>
    <w:rsid w:val="00DE7BB0"/>
    <w:rsid w:val="00DF0093"/>
    <w:rsid w:val="00DF4D6C"/>
    <w:rsid w:val="00E01923"/>
    <w:rsid w:val="00E0302A"/>
    <w:rsid w:val="00E07F89"/>
    <w:rsid w:val="00E11623"/>
    <w:rsid w:val="00E14498"/>
    <w:rsid w:val="00E14E25"/>
    <w:rsid w:val="00E16439"/>
    <w:rsid w:val="00E179A6"/>
    <w:rsid w:val="00E17D59"/>
    <w:rsid w:val="00E2397A"/>
    <w:rsid w:val="00E24851"/>
    <w:rsid w:val="00E24CE2"/>
    <w:rsid w:val="00E254DB"/>
    <w:rsid w:val="00E300FC"/>
    <w:rsid w:val="00E3407A"/>
    <w:rsid w:val="00E362DB"/>
    <w:rsid w:val="00E43A1B"/>
    <w:rsid w:val="00E45D97"/>
    <w:rsid w:val="00E47DA0"/>
    <w:rsid w:val="00E5400C"/>
    <w:rsid w:val="00E5632B"/>
    <w:rsid w:val="00E617AA"/>
    <w:rsid w:val="00E70240"/>
    <w:rsid w:val="00E712A4"/>
    <w:rsid w:val="00E71E6B"/>
    <w:rsid w:val="00E72C5A"/>
    <w:rsid w:val="00E7317C"/>
    <w:rsid w:val="00E81CC5"/>
    <w:rsid w:val="00E85A87"/>
    <w:rsid w:val="00E85B4A"/>
    <w:rsid w:val="00E9528E"/>
    <w:rsid w:val="00E968EB"/>
    <w:rsid w:val="00EA0AE9"/>
    <w:rsid w:val="00EA340D"/>
    <w:rsid w:val="00EA3CB8"/>
    <w:rsid w:val="00EA452E"/>
    <w:rsid w:val="00EA5099"/>
    <w:rsid w:val="00EB5844"/>
    <w:rsid w:val="00EC1135"/>
    <w:rsid w:val="00EC1351"/>
    <w:rsid w:val="00EC4CBF"/>
    <w:rsid w:val="00EC7FCB"/>
    <w:rsid w:val="00ED4D83"/>
    <w:rsid w:val="00ED7910"/>
    <w:rsid w:val="00EE0C58"/>
    <w:rsid w:val="00EE2CA8"/>
    <w:rsid w:val="00EE34CA"/>
    <w:rsid w:val="00EF11C8"/>
    <w:rsid w:val="00EF145B"/>
    <w:rsid w:val="00EF17E8"/>
    <w:rsid w:val="00EF2D27"/>
    <w:rsid w:val="00EF51D9"/>
    <w:rsid w:val="00EF7C8D"/>
    <w:rsid w:val="00F065A6"/>
    <w:rsid w:val="00F06946"/>
    <w:rsid w:val="00F07E97"/>
    <w:rsid w:val="00F130DD"/>
    <w:rsid w:val="00F17F39"/>
    <w:rsid w:val="00F208E5"/>
    <w:rsid w:val="00F24884"/>
    <w:rsid w:val="00F2694D"/>
    <w:rsid w:val="00F26A3C"/>
    <w:rsid w:val="00F27192"/>
    <w:rsid w:val="00F27FDF"/>
    <w:rsid w:val="00F322D8"/>
    <w:rsid w:val="00F35174"/>
    <w:rsid w:val="00F41A0B"/>
    <w:rsid w:val="00F476C4"/>
    <w:rsid w:val="00F54B7B"/>
    <w:rsid w:val="00F5596A"/>
    <w:rsid w:val="00F5718E"/>
    <w:rsid w:val="00F61DF9"/>
    <w:rsid w:val="00F66B4D"/>
    <w:rsid w:val="00F70C47"/>
    <w:rsid w:val="00F81960"/>
    <w:rsid w:val="00F82424"/>
    <w:rsid w:val="00F8769D"/>
    <w:rsid w:val="00F9350C"/>
    <w:rsid w:val="00F94EB5"/>
    <w:rsid w:val="00F95162"/>
    <w:rsid w:val="00F9624D"/>
    <w:rsid w:val="00F97768"/>
    <w:rsid w:val="00FA25AE"/>
    <w:rsid w:val="00FA4816"/>
    <w:rsid w:val="00FA651A"/>
    <w:rsid w:val="00FB31C1"/>
    <w:rsid w:val="00FB58F2"/>
    <w:rsid w:val="00FC107E"/>
    <w:rsid w:val="00FC319E"/>
    <w:rsid w:val="00FC6AEA"/>
    <w:rsid w:val="00FD1368"/>
    <w:rsid w:val="00FD3D13"/>
    <w:rsid w:val="00FD671D"/>
    <w:rsid w:val="00FD6D50"/>
    <w:rsid w:val="00FE276B"/>
    <w:rsid w:val="00FE2BFF"/>
    <w:rsid w:val="00FE4271"/>
    <w:rsid w:val="00FE55A2"/>
    <w:rsid w:val="00FE6788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D795B77C9F45E6B8753EDE39A1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8D1C-C8EC-4469-B400-C1FDFFF2CA13}"/>
      </w:docPartPr>
      <w:docPartBody>
        <w:p w:rsidR="002C00BF" w:rsidRDefault="000C3615" w:rsidP="000C3615">
          <w:pPr>
            <w:pStyle w:val="22D795B77C9F45E6B8753EDE39A19CD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014390"/>
    <w:rsid w:val="000513F8"/>
    <w:rsid w:val="000C3615"/>
    <w:rsid w:val="00185C7E"/>
    <w:rsid w:val="00270C41"/>
    <w:rsid w:val="002C00BF"/>
    <w:rsid w:val="002E04A4"/>
    <w:rsid w:val="00356694"/>
    <w:rsid w:val="003B79CE"/>
    <w:rsid w:val="003F0109"/>
    <w:rsid w:val="00445AB0"/>
    <w:rsid w:val="007060AF"/>
    <w:rsid w:val="007456B9"/>
    <w:rsid w:val="0082031A"/>
    <w:rsid w:val="009242CE"/>
    <w:rsid w:val="009955A8"/>
    <w:rsid w:val="00A04DB1"/>
    <w:rsid w:val="00AA56A1"/>
    <w:rsid w:val="00B151F4"/>
    <w:rsid w:val="00B357E4"/>
    <w:rsid w:val="00C0425E"/>
    <w:rsid w:val="00CD4259"/>
    <w:rsid w:val="00E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2D795B77C9F45E6B8753EDE39A19CD5">
    <w:name w:val="22D795B77C9F45E6B8753EDE39A19CD5"/>
    <w:rsid w:val="000C361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2023-07-25T16:14:00Z</dcterms:created>
  <dcterms:modified xsi:type="dcterms:W3CDTF">2023-07-25T16:14:00Z</dcterms:modified>
  <cp:category/>
</cp:coreProperties>
</file>